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EA" w:rsidRDefault="00BA472D" w:rsidP="00734CA5">
      <w:pPr>
        <w:pStyle w:val="SushiNormal"/>
        <w:rPr>
          <w:rStyle w:val="SushiSectionNumber"/>
          <w:rFonts w:ascii="Arial" w:eastAsia="Arial" w:hAnsi="Arial" w:cs="Arial"/>
          <w:color w:val="58595B"/>
          <w:sz w:val="24"/>
          <w:shd w:val="clear" w:color="auto" w:fill="auto"/>
        </w:rPr>
      </w:pPr>
      <w:bookmarkStart w:id="0" w:name="_GoBack"/>
      <w:bookmarkEnd w:id="0"/>
      <w:r>
        <w:rPr>
          <w:rStyle w:val="SushiSectionNumber"/>
        </w:rPr>
        <w:t>1</w:t>
      </w:r>
      <w:r w:rsidR="00CD29EA">
        <w:rPr>
          <w:rStyle w:val="SushiSectionNumber"/>
          <w:rFonts w:ascii="Arial" w:eastAsia="Arial" w:hAnsi="Arial" w:cs="Arial"/>
          <w:color w:val="58595B"/>
          <w:sz w:val="24"/>
          <w:shd w:val="clear" w:color="auto" w:fill="auto"/>
        </w:rPr>
        <w:t xml:space="preserve"> </w:t>
      </w:r>
      <w:r>
        <w:rPr>
          <w:rStyle w:val="SushiSectionNumber"/>
          <w:rFonts w:ascii="Arial" w:eastAsia="Arial" w:hAnsi="Arial" w:cs="Arial"/>
          <w:color w:val="58595B"/>
          <w:sz w:val="24"/>
          <w:shd w:val="clear" w:color="auto" w:fill="auto"/>
        </w:rPr>
        <w:t>Can you</w:t>
      </w:r>
      <w:r w:rsidR="00891D84">
        <w:rPr>
          <w:rStyle w:val="SushiSectionNumber"/>
          <w:rFonts w:ascii="Arial" w:eastAsia="Arial" w:hAnsi="Arial" w:cs="Arial"/>
          <w:color w:val="58595B"/>
          <w:sz w:val="24"/>
          <w:shd w:val="clear" w:color="auto" w:fill="auto"/>
        </w:rPr>
        <w:t xml:space="preserve"> find and open the </w:t>
      </w:r>
      <w:r w:rsidR="00891D84" w:rsidRPr="00D547BF">
        <w:rPr>
          <w:rStyle w:val="SushiSectionHighlightChar"/>
        </w:rPr>
        <w:t>CLI</w:t>
      </w:r>
      <w:r w:rsidR="0072104B">
        <w:rPr>
          <w:rStyle w:val="SushiSectionHighlightChar"/>
        </w:rPr>
        <w:t xml:space="preserve"> terminal</w:t>
      </w:r>
      <w:r w:rsidR="00891D84">
        <w:rPr>
          <w:rStyle w:val="SushiSectionNumber"/>
          <w:rFonts w:ascii="Arial" w:eastAsia="Arial" w:hAnsi="Arial" w:cs="Arial"/>
          <w:color w:val="58595B"/>
          <w:sz w:val="24"/>
          <w:shd w:val="clear" w:color="auto" w:fill="auto"/>
        </w:rPr>
        <w:t xml:space="preserve"> </w:t>
      </w:r>
      <w:r w:rsidR="00D547BF">
        <w:rPr>
          <w:rStyle w:val="SushiSectionNumber"/>
          <w:rFonts w:ascii="Arial" w:eastAsia="Arial" w:hAnsi="Arial" w:cs="Arial"/>
          <w:color w:val="58595B"/>
          <w:sz w:val="24"/>
          <w:shd w:val="clear" w:color="auto" w:fill="auto"/>
        </w:rPr>
        <w:t>(command line interface</w:t>
      </w:r>
      <w:r w:rsidR="0072104B">
        <w:rPr>
          <w:rStyle w:val="SushiSectionNumber"/>
          <w:rFonts w:ascii="Arial" w:eastAsia="Arial" w:hAnsi="Arial" w:cs="Arial"/>
          <w:color w:val="58595B"/>
          <w:sz w:val="24"/>
          <w:shd w:val="clear" w:color="auto" w:fill="auto"/>
        </w:rPr>
        <w:t xml:space="preserve"> terminal</w:t>
      </w:r>
      <w:r w:rsidR="00D547BF">
        <w:rPr>
          <w:rStyle w:val="SushiSectionNumber"/>
          <w:rFonts w:ascii="Arial" w:eastAsia="Arial" w:hAnsi="Arial" w:cs="Arial"/>
          <w:color w:val="58595B"/>
          <w:sz w:val="24"/>
          <w:shd w:val="clear" w:color="auto" w:fill="auto"/>
        </w:rPr>
        <w:t xml:space="preserve">) </w:t>
      </w:r>
      <w:r>
        <w:rPr>
          <w:rStyle w:val="SushiSectionNumber"/>
          <w:rFonts w:ascii="Arial" w:eastAsia="Arial" w:hAnsi="Arial" w:cs="Arial"/>
          <w:color w:val="58595B"/>
          <w:sz w:val="24"/>
          <w:shd w:val="clear" w:color="auto" w:fill="auto"/>
        </w:rPr>
        <w:t>program on the main menu or task bar?</w:t>
      </w:r>
      <w:r w:rsidR="00891D84">
        <w:rPr>
          <w:rStyle w:val="SushiSectionNumber"/>
          <w:rFonts w:ascii="Arial" w:eastAsia="Arial" w:hAnsi="Arial" w:cs="Arial"/>
          <w:color w:val="58595B"/>
          <w:sz w:val="24"/>
          <w:shd w:val="clear" w:color="auto" w:fill="auto"/>
        </w:rPr>
        <w:t xml:space="preserve"> </w:t>
      </w:r>
      <w:r w:rsidR="003F5822">
        <w:rPr>
          <w:rStyle w:val="SushiSectionNumber"/>
          <w:rFonts w:ascii="Arial" w:eastAsia="Arial" w:hAnsi="Arial" w:cs="Arial"/>
          <w:i/>
          <w:color w:val="58595B"/>
          <w:sz w:val="24"/>
          <w:shd w:val="clear" w:color="auto" w:fill="auto"/>
        </w:rPr>
        <w:t xml:space="preserve">(Hint: It is </w:t>
      </w:r>
      <w:r w:rsidR="00B0199C">
        <w:rPr>
          <w:rStyle w:val="SushiSectionNumber"/>
          <w:rFonts w:ascii="Arial" w:eastAsia="Arial" w:hAnsi="Arial" w:cs="Arial"/>
          <w:i/>
          <w:color w:val="58595B"/>
          <w:sz w:val="24"/>
          <w:shd w:val="clear" w:color="auto" w:fill="auto"/>
        </w:rPr>
        <w:t>under the Accessories</w:t>
      </w:r>
      <w:r w:rsidR="00891D84" w:rsidRPr="00891D84">
        <w:rPr>
          <w:rStyle w:val="SushiSectionNumber"/>
          <w:rFonts w:ascii="Arial" w:eastAsia="Arial" w:hAnsi="Arial" w:cs="Arial"/>
          <w:i/>
          <w:color w:val="58595B"/>
          <w:sz w:val="24"/>
          <w:shd w:val="clear" w:color="auto" w:fill="auto"/>
        </w:rPr>
        <w:t xml:space="preserve"> sub-menu)</w:t>
      </w:r>
      <w:r w:rsidR="00891D84">
        <w:rPr>
          <w:rStyle w:val="SushiSectionNumber"/>
          <w:rFonts w:ascii="Arial" w:eastAsia="Arial" w:hAnsi="Arial" w:cs="Arial"/>
          <w:color w:val="58595B"/>
          <w:sz w:val="24"/>
          <w:shd w:val="clear" w:color="auto" w:fill="auto"/>
        </w:rPr>
        <w:t>.</w:t>
      </w:r>
    </w:p>
    <w:p w:rsidR="00891D84" w:rsidRDefault="005E5FA3" w:rsidP="005E5FA3">
      <w:pPr>
        <w:pStyle w:val="SushiNormal"/>
        <w:jc w:val="center"/>
        <w:rPr>
          <w:rStyle w:val="SushiSectionNumber"/>
          <w:rFonts w:ascii="Arial" w:eastAsia="Arial" w:hAnsi="Arial" w:cs="Arial"/>
          <w:color w:val="58595B"/>
          <w:sz w:val="24"/>
          <w:shd w:val="clear" w:color="auto" w:fill="auto"/>
        </w:rPr>
      </w:pPr>
      <w:r>
        <w:rPr>
          <w:rStyle w:val="SushiSectionNumber"/>
          <w:rFonts w:ascii="Arial" w:eastAsia="Arial" w:hAnsi="Arial" w:cs="Arial"/>
          <w:noProof/>
          <w:color w:val="58595B"/>
          <w:sz w:val="24"/>
          <w:shd w:val="clear" w:color="auto" w:fill="auto"/>
          <w:lang w:val="en-IE" w:eastAsia="en-IE"/>
        </w:rPr>
        <w:drawing>
          <wp:inline distT="0" distB="0" distL="0" distR="0" wp14:anchorId="216BE601" wp14:editId="436379F9">
            <wp:extent cx="4266000" cy="2220726"/>
            <wp:effectExtent l="19050" t="19050" r="2032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Documents\coderdojodl\Pi Sushi\images\2 Pi Termin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66000" cy="2220726"/>
                    </a:xfrm>
                    <a:prstGeom prst="rect">
                      <a:avLst/>
                    </a:prstGeom>
                    <a:noFill/>
                    <a:ln>
                      <a:solidFill>
                        <a:schemeClr val="tx1"/>
                      </a:solidFill>
                    </a:ln>
                  </pic:spPr>
                </pic:pic>
              </a:graphicData>
            </a:graphic>
          </wp:inline>
        </w:drawing>
      </w:r>
    </w:p>
    <w:p w:rsidR="0053679B" w:rsidRDefault="00BA472D" w:rsidP="00734CA5">
      <w:pPr>
        <w:pStyle w:val="SushiNormal"/>
        <w:rPr>
          <w:rStyle w:val="SushiNormalChar"/>
        </w:rPr>
      </w:pPr>
      <w:r>
        <w:rPr>
          <w:rStyle w:val="SushiSectionNumber"/>
        </w:rPr>
        <w:t>2</w:t>
      </w:r>
      <w:r w:rsidR="00891D84">
        <w:rPr>
          <w:rStyle w:val="SushiNormalChar"/>
        </w:rPr>
        <w:t xml:space="preserve"> The CLI is another way of interacting with the </w:t>
      </w:r>
      <w:r w:rsidR="009958CB">
        <w:rPr>
          <w:rStyle w:val="SushiNormalChar"/>
        </w:rPr>
        <w:t>operating system.</w:t>
      </w:r>
    </w:p>
    <w:p w:rsidR="0072104B" w:rsidRDefault="00D62599" w:rsidP="00B536DB">
      <w:pPr>
        <w:pStyle w:val="SushiNormal"/>
        <w:jc w:val="center"/>
        <w:rPr>
          <w:rStyle w:val="SushiNormalChar"/>
        </w:rPr>
      </w:pPr>
      <w:r>
        <w:rPr>
          <w:noProof/>
          <w:lang w:val="en-IE" w:eastAsia="en-IE"/>
        </w:rPr>
        <mc:AlternateContent>
          <mc:Choice Requires="wps">
            <w:drawing>
              <wp:anchor distT="0" distB="0" distL="114300" distR="114300" simplePos="0" relativeHeight="251667456" behindDoc="0" locked="0" layoutInCell="1" allowOverlap="1" wp14:anchorId="5A4B157B" wp14:editId="0D83E93A">
                <wp:simplePos x="0" y="0"/>
                <wp:positionH relativeFrom="column">
                  <wp:posOffset>1762125</wp:posOffset>
                </wp:positionH>
                <wp:positionV relativeFrom="paragraph">
                  <wp:posOffset>516890</wp:posOffset>
                </wp:positionV>
                <wp:extent cx="114300" cy="504825"/>
                <wp:effectExtent l="9525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114300" cy="5048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39618" id="_x0000_t32" coordsize="21600,21600" o:spt="32" o:oned="t" path="m,l21600,21600e" filled="f">
                <v:path arrowok="t" fillok="f" o:connecttype="none"/>
                <o:lock v:ext="edit" shapetype="t"/>
              </v:shapetype>
              <v:shape id="Straight Arrow Connector 20" o:spid="_x0000_s1026" type="#_x0000_t32" style="position:absolute;margin-left:138.75pt;margin-top:40.7pt;width:9pt;height:39.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" strokecolor="#5b9bd5 [3204]" strokeweight="6pt">
                <v:stroke endarrow="block" joinstyle="miter"/>
              </v:shape>
            </w:pict>
          </mc:Fallback>
        </mc:AlternateContent>
      </w:r>
      <w:r w:rsidR="00EE4FAA">
        <w:rPr>
          <w:noProof/>
          <w:lang w:val="en-IE" w:eastAsia="en-IE"/>
        </w:rPr>
        <mc:AlternateContent>
          <mc:Choice Requires="wps">
            <w:drawing>
              <wp:anchor distT="0" distB="0" distL="114300" distR="114300" simplePos="0" relativeHeight="251670528" behindDoc="0" locked="0" layoutInCell="1" allowOverlap="1" wp14:anchorId="18970BDF" wp14:editId="75AF2D85">
                <wp:simplePos x="0" y="0"/>
                <wp:positionH relativeFrom="column">
                  <wp:posOffset>19051</wp:posOffset>
                </wp:positionH>
                <wp:positionV relativeFrom="paragraph">
                  <wp:posOffset>983615</wp:posOffset>
                </wp:positionV>
                <wp:extent cx="1895475" cy="523875"/>
                <wp:effectExtent l="38100" t="133350" r="47625" b="123825"/>
                <wp:wrapNone/>
                <wp:docPr id="17" name="Rectangle 17"/>
                <wp:cNvGraphicFramePr/>
                <a:graphic xmlns:a="http://schemas.openxmlformats.org/drawingml/2006/main">
                  <a:graphicData uri="http://schemas.microsoft.com/office/word/2010/wordprocessingShape">
                    <wps:wsp>
                      <wps:cNvSpPr/>
                      <wps:spPr>
                        <a:xfrm rot="21215441">
                          <a:off x="0" y="0"/>
                          <a:ext cx="1895475" cy="523875"/>
                        </a:xfrm>
                        <a:prstGeom prst="rect">
                          <a:avLst/>
                        </a:prstGeom>
                        <a:solidFill>
                          <a:schemeClr val="bg1"/>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4FAA" w:rsidRPr="00D62599" w:rsidRDefault="00EE4FAA" w:rsidP="00EE4FAA">
                            <w:pPr>
                              <w:ind w:left="0"/>
                              <w:jc w:val="center"/>
                              <w:rPr>
                                <w:color w:val="5B9BD5" w:themeColor="accent1"/>
                                <w:lang w:val="en-GB"/>
                              </w:rPr>
                            </w:pPr>
                            <w:r w:rsidRPr="00D62599">
                              <w:rPr>
                                <w:color w:val="5B9BD5" w:themeColor="accent1"/>
                                <w:lang w:val="en-GB"/>
                              </w:rPr>
                              <w:t>The prompt. When you type it appears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70BDF" id="Rectangle 17" o:spid="_x0000_s1026" style="position:absolute;left:0;text-align:left;margin-left:1.5pt;margin-top:77.45pt;width:149.25pt;height:41.25pt;rotation:-42004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" fillcolor="white [3212]" strokecolor="#5b9bd5 [3204]" strokeweight="1.5pt">
                <v:textbox>
                  <w:txbxContent>
                    <w:p w:rsidR="00EE4FAA" w:rsidRPr="00D62599" w:rsidRDefault="00EE4FAA" w:rsidP="00EE4FAA">
                      <w:pPr>
                        <w:ind w:left="0"/>
                        <w:jc w:val="center"/>
                        <w:rPr>
                          <w:color w:val="5B9BD5" w:themeColor="accent1"/>
                          <w:lang w:val="en-GB"/>
                        </w:rPr>
                      </w:pPr>
                      <w:r w:rsidRPr="00D62599">
                        <w:rPr>
                          <w:color w:val="5B9BD5" w:themeColor="accent1"/>
                          <w:lang w:val="en-GB"/>
                        </w:rPr>
                        <w:t>The prompt. When you type it appears here</w:t>
                      </w:r>
                    </w:p>
                  </w:txbxContent>
                </v:textbox>
              </v:rect>
            </w:pict>
          </mc:Fallback>
        </mc:AlternateContent>
      </w:r>
      <w:r w:rsidR="00B536DB">
        <w:rPr>
          <w:noProof/>
          <w:lang w:val="en-IE" w:eastAsia="en-IE"/>
        </w:rPr>
        <mc:AlternateContent>
          <mc:Choice Requires="wps">
            <w:drawing>
              <wp:anchor distT="0" distB="0" distL="114300" distR="114300" simplePos="0" relativeHeight="251665408" behindDoc="0" locked="0" layoutInCell="1" allowOverlap="1" wp14:anchorId="5C723A68" wp14:editId="2537819F">
                <wp:simplePos x="0" y="0"/>
                <wp:positionH relativeFrom="column">
                  <wp:posOffset>2476501</wp:posOffset>
                </wp:positionH>
                <wp:positionV relativeFrom="paragraph">
                  <wp:posOffset>1365249</wp:posOffset>
                </wp:positionV>
                <wp:extent cx="1743075" cy="428625"/>
                <wp:effectExtent l="38100" t="152400" r="47625" b="142875"/>
                <wp:wrapNone/>
                <wp:docPr id="16" name="Rectangle 16"/>
                <wp:cNvGraphicFramePr/>
                <a:graphic xmlns:a="http://schemas.openxmlformats.org/drawingml/2006/main">
                  <a:graphicData uri="http://schemas.microsoft.com/office/word/2010/wordprocessingShape">
                    <wps:wsp>
                      <wps:cNvSpPr/>
                      <wps:spPr>
                        <a:xfrm rot="501171">
                          <a:off x="0" y="0"/>
                          <a:ext cx="1743075" cy="428625"/>
                        </a:xfrm>
                        <a:prstGeom prst="rect">
                          <a:avLst/>
                        </a:prstGeom>
                        <a:solidFill>
                          <a:schemeClr val="bg1"/>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6DB" w:rsidRPr="00EE4FAA" w:rsidRDefault="00B536DB" w:rsidP="00EE4FAA">
                            <w:pPr>
                              <w:ind w:left="0"/>
                              <w:jc w:val="center"/>
                              <w:rPr>
                                <w:color w:val="5B9BD5" w:themeColor="accent1"/>
                                <w:sz w:val="40"/>
                                <w:szCs w:val="40"/>
                                <w:lang w:val="en-GB"/>
                              </w:rPr>
                            </w:pPr>
                            <w:r w:rsidRPr="00EE4FAA">
                              <w:rPr>
                                <w:color w:val="5B9BD5" w:themeColor="accent1"/>
                                <w:sz w:val="40"/>
                                <w:szCs w:val="40"/>
                                <w:lang w:val="en-GB"/>
                              </w:rPr>
                              <w:t>The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23A68" id="Rectangle 16" o:spid="_x0000_s1027" style="position:absolute;left:0;text-align:left;margin-left:195pt;margin-top:107.5pt;width:137.25pt;height:33.75pt;rotation:547412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" fillcolor="white [3212]" strokecolor="#5b9bd5 [3204]" strokeweight="1.5pt">
                <v:textbox>
                  <w:txbxContent>
                    <w:p w:rsidR="00B536DB" w:rsidRPr="00EE4FAA" w:rsidRDefault="00B536DB" w:rsidP="00EE4FAA">
                      <w:pPr>
                        <w:ind w:left="0"/>
                        <w:jc w:val="center"/>
                        <w:rPr>
                          <w:color w:val="5B9BD5" w:themeColor="accent1"/>
                          <w:sz w:val="40"/>
                          <w:szCs w:val="40"/>
                          <w:lang w:val="en-GB"/>
                        </w:rPr>
                      </w:pPr>
                      <w:r w:rsidRPr="00EE4FAA">
                        <w:rPr>
                          <w:color w:val="5B9BD5" w:themeColor="accent1"/>
                          <w:sz w:val="40"/>
                          <w:szCs w:val="40"/>
                          <w:lang w:val="en-GB"/>
                        </w:rPr>
                        <w:t>The terminal</w:t>
                      </w:r>
                    </w:p>
                  </w:txbxContent>
                </v:textbox>
              </v:rect>
            </w:pict>
          </mc:Fallback>
        </mc:AlternateContent>
      </w:r>
      <w:r w:rsidR="00B536DB">
        <w:rPr>
          <w:rStyle w:val="SushiNormalChar"/>
          <w:noProof/>
          <w:lang w:val="en-IE" w:eastAsia="en-IE"/>
        </w:rPr>
        <w:drawing>
          <wp:inline distT="0" distB="0" distL="0" distR="0" wp14:anchorId="5D74826F" wp14:editId="59BCB5B6">
            <wp:extent cx="3808800" cy="2451600"/>
            <wp:effectExtent l="0" t="0" r="1270" b="6350"/>
            <wp:docPr id="9" name="Picture 9" descr="C:\Users\Toby\Documents\coderdojodl\Pi Sushi\images\13 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Documents\coderdojodl\Pi Sushi\images\13 C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800" cy="2451600"/>
                    </a:xfrm>
                    <a:prstGeom prst="rect">
                      <a:avLst/>
                    </a:prstGeom>
                    <a:noFill/>
                    <a:ln>
                      <a:noFill/>
                    </a:ln>
                  </pic:spPr>
                </pic:pic>
              </a:graphicData>
            </a:graphic>
          </wp:inline>
        </w:drawing>
      </w:r>
    </w:p>
    <w:p w:rsidR="008B7F9C" w:rsidRDefault="00BA472D" w:rsidP="00734CA5">
      <w:pPr>
        <w:pStyle w:val="SushiNormal"/>
        <w:rPr>
          <w:rStyle w:val="SushiNormalChar"/>
        </w:rPr>
      </w:pPr>
      <w:r>
        <w:rPr>
          <w:rStyle w:val="SushiSectionNumber"/>
        </w:rPr>
        <w:t>3</w:t>
      </w:r>
      <w:r>
        <w:rPr>
          <w:rStyle w:val="SushiNormalChar"/>
        </w:rPr>
        <w:t xml:space="preserve"> Normally t</w:t>
      </w:r>
      <w:r w:rsidR="00891D84">
        <w:rPr>
          <w:rStyle w:val="SushiNormalChar"/>
        </w:rPr>
        <w:t xml:space="preserve">he terminal will open the CLI at the </w:t>
      </w:r>
      <w:r w:rsidR="008B7F9C">
        <w:rPr>
          <w:rStyle w:val="SushiSectionHighlightChar"/>
        </w:rPr>
        <w:t>root</w:t>
      </w:r>
      <w:r w:rsidR="00891D84" w:rsidRPr="00BA472D">
        <w:rPr>
          <w:rStyle w:val="SushiSectionHighlightChar"/>
        </w:rPr>
        <w:t xml:space="preserve"> directory</w:t>
      </w:r>
      <w:r w:rsidR="00891D84">
        <w:rPr>
          <w:rStyle w:val="SushiNormalChar"/>
        </w:rPr>
        <w:t xml:space="preserve"> by default. </w:t>
      </w:r>
      <w:r w:rsidR="008B7F9C">
        <w:t xml:space="preserve">On the Raspberry Pi the root directory is called </w:t>
      </w:r>
      <w:r w:rsidR="008B7F9C" w:rsidRPr="00CD29EA">
        <w:rPr>
          <w:rStyle w:val="SushiSectionHighlightChar"/>
        </w:rPr>
        <w:t>/</w:t>
      </w:r>
      <w:r w:rsidR="008B7F9C">
        <w:t xml:space="preserve"> (just a forwards slash). </w:t>
      </w:r>
      <w:r w:rsidR="00891D84">
        <w:rPr>
          <w:rStyle w:val="SushiNormalChar"/>
        </w:rPr>
        <w:t xml:space="preserve">Can you see where </w:t>
      </w:r>
      <w:r w:rsidR="00380CD4">
        <w:rPr>
          <w:rStyle w:val="SushiNormalChar"/>
        </w:rPr>
        <w:t xml:space="preserve">the </w:t>
      </w:r>
      <w:r w:rsidR="00891D84">
        <w:rPr>
          <w:rStyle w:val="SushiNormalChar"/>
        </w:rPr>
        <w:t>CLI shows you this piece of information?</w:t>
      </w:r>
      <w:r w:rsidR="00EE6DE5">
        <w:rPr>
          <w:rStyle w:val="SushiNormalChar"/>
        </w:rPr>
        <w:t xml:space="preserve"> Linux calls whichever directory you are currently in the working directory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top w:w="255" w:type="dxa"/>
          <w:bottom w:w="255" w:type="dxa"/>
        </w:tblCellMar>
        <w:tblLook w:val="04A0" w:firstRow="1" w:lastRow="0" w:firstColumn="1" w:lastColumn="0" w:noHBand="0" w:noVBand="1"/>
      </w:tblPr>
      <w:tblGrid>
        <w:gridCol w:w="9016"/>
      </w:tblGrid>
      <w:tr w:rsidR="00B0199C" w:rsidTr="00C30B93">
        <w:trPr>
          <w:trHeight w:val="249"/>
        </w:trPr>
        <w:tc>
          <w:tcPr>
            <w:tcW w:w="9016" w:type="dxa"/>
            <w:shd w:val="clear" w:color="auto" w:fill="404040" w:themeFill="text1" w:themeFillTint="BF"/>
            <w:vAlign w:val="center"/>
          </w:tcPr>
          <w:p w:rsidR="00B0199C" w:rsidRPr="009339DC" w:rsidRDefault="008B7F9C" w:rsidP="008B7F9C">
            <w:pPr>
              <w:pStyle w:val="SushiTerminal"/>
              <w:spacing w:after="0"/>
              <w:ind w:right="-227"/>
              <w:rPr>
                <w:rStyle w:val="SushiNormalChar"/>
                <w:rFonts w:ascii="Consolas" w:hAnsi="Consolas" w:cs="Consolas"/>
                <w:color w:val="F2F2F2" w:themeColor="background1" w:themeShade="F2"/>
              </w:rPr>
            </w:pPr>
            <w:r>
              <w:rPr>
                <w:noProof/>
                <w:lang w:eastAsia="en-IE"/>
              </w:rPr>
              <mc:AlternateContent>
                <mc:Choice Requires="wps">
                  <w:drawing>
                    <wp:anchor distT="0" distB="0" distL="114300" distR="114300" simplePos="0" relativeHeight="251669504" behindDoc="0" locked="0" layoutInCell="1" allowOverlap="1" wp14:anchorId="457DF9DB" wp14:editId="0CE71A55">
                      <wp:simplePos x="0" y="0"/>
                      <wp:positionH relativeFrom="column">
                        <wp:posOffset>1464945</wp:posOffset>
                      </wp:positionH>
                      <wp:positionV relativeFrom="paragraph">
                        <wp:posOffset>-169545</wp:posOffset>
                      </wp:positionV>
                      <wp:extent cx="590550" cy="171450"/>
                      <wp:effectExtent l="38100" t="1905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590550" cy="1714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DBE38" id="Straight Arrow Connector 14" o:spid="_x0000_s1026" type="#_x0000_t32" style="position:absolute;margin-left:115.35pt;margin-top:-13.35pt;width:46.5pt;height: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" strokecolor="red" strokeweight="3pt">
                      <v:stroke endarrow="block" joinstyle="miter"/>
                    </v:shape>
                  </w:pict>
                </mc:Fallback>
              </mc:AlternateContent>
            </w:r>
            <w:r w:rsidR="0053679B">
              <w:rPr>
                <w:rFonts w:ascii="Consolas" w:hAnsi="Consolas" w:cs="Consolas"/>
                <w:noProof/>
                <w:color w:val="02F21F"/>
                <w:lang w:eastAsia="en-IE"/>
              </w:rPr>
              <mc:AlternateContent>
                <mc:Choice Requires="wps">
                  <w:drawing>
                    <wp:anchor distT="0" distB="0" distL="114300" distR="114300" simplePos="0" relativeHeight="251659264" behindDoc="0" locked="0" layoutInCell="1" allowOverlap="1" wp14:anchorId="687A18B5" wp14:editId="2F12C108">
                      <wp:simplePos x="0" y="0"/>
                      <wp:positionH relativeFrom="column">
                        <wp:posOffset>1131570</wp:posOffset>
                      </wp:positionH>
                      <wp:positionV relativeFrom="paragraph">
                        <wp:posOffset>-58420</wp:posOffset>
                      </wp:positionV>
                      <wp:extent cx="314325" cy="276225"/>
                      <wp:effectExtent l="19050" t="19050" r="28575" b="28575"/>
                      <wp:wrapNone/>
                      <wp:docPr id="6" name="Oval 6"/>
                      <wp:cNvGraphicFramePr/>
                      <a:graphic xmlns:a="http://schemas.openxmlformats.org/drawingml/2006/main">
                        <a:graphicData uri="http://schemas.microsoft.com/office/word/2010/wordprocessingShape">
                          <wps:wsp>
                            <wps:cNvSpPr/>
                            <wps:spPr>
                              <a:xfrm>
                                <a:off x="0" y="0"/>
                                <a:ext cx="314325" cy="2762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A10AB" id="Oval 6" o:spid="_x0000_s1026" style="position:absolute;margin-left:89.1pt;margin-top:-4.6pt;width:24.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" filled="f" strokecolor="red" strokeweight="2.25pt">
                      <v:stroke joinstyle="miter"/>
                    </v:oval>
                  </w:pict>
                </mc:Fallback>
              </mc:AlternateContent>
            </w:r>
            <w:proofErr w:type="spellStart"/>
            <w:r w:rsidR="00B0199C" w:rsidRPr="00F86841">
              <w:rPr>
                <w:rFonts w:ascii="Consolas" w:hAnsi="Consolas" w:cs="Consolas"/>
                <w:color w:val="02F21F"/>
                <w14:textFill>
                  <w14:solidFill>
                    <w14:srgbClr w14:val="02F21F">
                      <w14:lumMod w14:val="95000"/>
                    </w14:srgbClr>
                  </w14:solidFill>
                </w14:textFill>
              </w:rPr>
              <w:t>pi@raspberrypi</w:t>
            </w:r>
            <w:proofErr w:type="spellEnd"/>
            <w:r w:rsidR="00B0199C" w:rsidRPr="00F86841">
              <w:rPr>
                <w:rFonts w:ascii="Consolas" w:hAnsi="Consolas" w:cs="Consolas"/>
                <w:color w:val="F2F2F2" w:themeColor="background1" w:themeShade="F2"/>
              </w:rPr>
              <w:t xml:space="preserve"> </w:t>
            </w:r>
            <w:r w:rsidRPr="008B7F9C">
              <w:rPr>
                <w:rFonts w:ascii="Consolas" w:hAnsi="Consolas" w:cs="Consolas"/>
                <w:color w:val="2E74B5" w:themeColor="accent1" w:themeShade="BF"/>
              </w:rPr>
              <w:t>/</w:t>
            </w:r>
            <w:r w:rsidR="00B0199C" w:rsidRPr="008B7F9C">
              <w:rPr>
                <w:rFonts w:ascii="Consolas" w:hAnsi="Consolas" w:cs="Consolas"/>
                <w:color w:val="2E74B5" w:themeColor="accent1" w:themeShade="BF"/>
              </w:rPr>
              <w:t xml:space="preserve"> </w:t>
            </w:r>
            <w:r w:rsidR="00B0199C" w:rsidRPr="00F86841">
              <w:rPr>
                <w:rFonts w:ascii="Consolas" w:hAnsi="Consolas" w:cs="Consolas"/>
                <w:color w:val="2E74B5" w:themeColor="accent1" w:themeShade="BF"/>
              </w:rPr>
              <w:t>$</w:t>
            </w:r>
            <w:r w:rsidR="00B0199C">
              <w:rPr>
                <w:rFonts w:ascii="Consolas" w:hAnsi="Consolas" w:cs="Consolas"/>
                <w:color w:val="F2F2F2" w:themeColor="background1" w:themeShade="F2"/>
              </w:rPr>
              <w:t xml:space="preserve"> </w:t>
            </w:r>
          </w:p>
        </w:tc>
      </w:tr>
    </w:tbl>
    <w:p w:rsidR="00EE6DE5" w:rsidRDefault="00EE6DE5" w:rsidP="00734CA5">
      <w:pPr>
        <w:pStyle w:val="SushiNormal"/>
        <w:rPr>
          <w:rStyle w:val="SushiNormalChar"/>
        </w:rPr>
      </w:pPr>
    </w:p>
    <w:p w:rsidR="00BA472D" w:rsidRDefault="00BA472D" w:rsidP="00734CA5">
      <w:pPr>
        <w:pStyle w:val="SushiNormal"/>
        <w:rPr>
          <w:rStyle w:val="SushiNormalChar"/>
        </w:rPr>
      </w:pPr>
      <w:r w:rsidRPr="00BA472D">
        <w:rPr>
          <w:rStyle w:val="SushiSectionNumber"/>
        </w:rPr>
        <w:lastRenderedPageBreak/>
        <w:t>4</w:t>
      </w:r>
      <w:r>
        <w:rPr>
          <w:rStyle w:val="SushiNormalChar"/>
        </w:rPr>
        <w:t xml:space="preserve"> The CLI command prompt also shows the user name and the device name. Can you see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top w:w="255" w:type="dxa"/>
          <w:bottom w:w="255" w:type="dxa"/>
        </w:tblCellMar>
        <w:tblLook w:val="04A0" w:firstRow="1" w:lastRow="0" w:firstColumn="1" w:lastColumn="0" w:noHBand="0" w:noVBand="1"/>
      </w:tblPr>
      <w:tblGrid>
        <w:gridCol w:w="9016"/>
      </w:tblGrid>
      <w:tr w:rsidR="00BA472D" w:rsidTr="007F1D1E">
        <w:trPr>
          <w:trHeight w:val="249"/>
        </w:trPr>
        <w:tc>
          <w:tcPr>
            <w:tcW w:w="9016" w:type="dxa"/>
            <w:shd w:val="clear" w:color="auto" w:fill="404040" w:themeFill="text1" w:themeFillTint="BF"/>
            <w:vAlign w:val="center"/>
          </w:tcPr>
          <w:p w:rsidR="00BA472D" w:rsidRPr="009339DC" w:rsidRDefault="00BA472D" w:rsidP="007F1D1E">
            <w:pPr>
              <w:pStyle w:val="SushiTerminal"/>
              <w:spacing w:after="0"/>
              <w:ind w:right="-227"/>
              <w:rPr>
                <w:rStyle w:val="SushiNormalChar"/>
                <w:rFonts w:ascii="Consolas" w:hAnsi="Consolas" w:cs="Consolas"/>
                <w:color w:val="F2F2F2" w:themeColor="background1" w:themeShade="F2"/>
              </w:rPr>
            </w:pPr>
            <w:r>
              <w:rPr>
                <w:rFonts w:ascii="Consolas" w:hAnsi="Consolas" w:cs="Consolas"/>
                <w:noProof/>
                <w:color w:val="02F21F"/>
                <w:lang w:eastAsia="en-IE"/>
              </w:rPr>
              <mc:AlternateContent>
                <mc:Choice Requires="wps">
                  <w:drawing>
                    <wp:anchor distT="0" distB="0" distL="114300" distR="114300" simplePos="0" relativeHeight="251662336" behindDoc="0" locked="0" layoutInCell="1" allowOverlap="1" wp14:anchorId="480D983D" wp14:editId="4C9639BF">
                      <wp:simplePos x="0" y="0"/>
                      <wp:positionH relativeFrom="column">
                        <wp:posOffset>198120</wp:posOffset>
                      </wp:positionH>
                      <wp:positionV relativeFrom="paragraph">
                        <wp:posOffset>-50165</wp:posOffset>
                      </wp:positionV>
                      <wp:extent cx="990600" cy="276225"/>
                      <wp:effectExtent l="19050" t="19050" r="19050" b="28575"/>
                      <wp:wrapNone/>
                      <wp:docPr id="10" name="Oval 10"/>
                      <wp:cNvGraphicFramePr/>
                      <a:graphic xmlns:a="http://schemas.openxmlformats.org/drawingml/2006/main">
                        <a:graphicData uri="http://schemas.microsoft.com/office/word/2010/wordprocessingShape">
                          <wps:wsp>
                            <wps:cNvSpPr/>
                            <wps:spPr>
                              <a:xfrm>
                                <a:off x="0" y="0"/>
                                <a:ext cx="990600" cy="2762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826A0" id="Oval 10" o:spid="_x0000_s1026" style="position:absolute;margin-left:15.6pt;margin-top:-3.95pt;width:78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" filled="f" strokecolor="red" strokeweight="2.25pt">
                      <v:stroke joinstyle="miter"/>
                    </v:oval>
                  </w:pict>
                </mc:Fallback>
              </mc:AlternateContent>
            </w:r>
            <w:r>
              <w:rPr>
                <w:rFonts w:ascii="Consolas" w:hAnsi="Consolas" w:cs="Consolas"/>
                <w:noProof/>
                <w:color w:val="02F21F"/>
                <w:lang w:eastAsia="en-IE"/>
              </w:rPr>
              <mc:AlternateContent>
                <mc:Choice Requires="wps">
                  <w:drawing>
                    <wp:anchor distT="0" distB="0" distL="114300" distR="114300" simplePos="0" relativeHeight="251664384" behindDoc="0" locked="0" layoutInCell="1" allowOverlap="1" wp14:anchorId="21A9F887" wp14:editId="10B00DF1">
                      <wp:simplePos x="0" y="0"/>
                      <wp:positionH relativeFrom="column">
                        <wp:posOffset>-57150</wp:posOffset>
                      </wp:positionH>
                      <wp:positionV relativeFrom="paragraph">
                        <wp:posOffset>-45085</wp:posOffset>
                      </wp:positionV>
                      <wp:extent cx="285750" cy="27622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285750" cy="276225"/>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544B4" id="Oval 15" o:spid="_x0000_s1026" style="position:absolute;margin-left:-4.5pt;margin-top:-3.55pt;width:2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" filled="f" strokecolor="red" strokeweight="2.25pt">
                      <v:stroke joinstyle="miter"/>
                    </v:oval>
                  </w:pict>
                </mc:Fallback>
              </mc:AlternateContent>
            </w:r>
            <w:proofErr w:type="spellStart"/>
            <w:r w:rsidRPr="00F86841">
              <w:rPr>
                <w:rFonts w:ascii="Consolas" w:hAnsi="Consolas" w:cs="Consolas"/>
                <w:color w:val="02F21F"/>
                <w14:textFill>
                  <w14:solidFill>
                    <w14:srgbClr w14:val="02F21F">
                      <w14:lumMod w14:val="95000"/>
                    </w14:srgbClr>
                  </w14:solidFill>
                </w14:textFill>
              </w:rPr>
              <w:t>pi@raspberrypi</w:t>
            </w:r>
            <w:proofErr w:type="spellEnd"/>
            <w:r w:rsidRPr="00F86841">
              <w:rPr>
                <w:rFonts w:ascii="Consolas" w:hAnsi="Consolas" w:cs="Consolas"/>
                <w:color w:val="F2F2F2" w:themeColor="background1" w:themeShade="F2"/>
              </w:rPr>
              <w:t xml:space="preserve"> </w:t>
            </w:r>
            <w:r w:rsidR="004203C3">
              <w:rPr>
                <w:rFonts w:ascii="Consolas" w:hAnsi="Consolas" w:cs="Consolas"/>
                <w:color w:val="2E74B5" w:themeColor="accent1" w:themeShade="BF"/>
              </w:rPr>
              <w:t>/</w:t>
            </w:r>
            <w:r w:rsidRPr="00F86841">
              <w:rPr>
                <w:rFonts w:ascii="Consolas" w:hAnsi="Consolas" w:cs="Consolas"/>
                <w:color w:val="2E74B5" w:themeColor="accent1" w:themeShade="BF"/>
              </w:rPr>
              <w:t xml:space="preserve"> $</w:t>
            </w:r>
            <w:r>
              <w:rPr>
                <w:rFonts w:ascii="Consolas" w:hAnsi="Consolas" w:cs="Consolas"/>
                <w:color w:val="F2F2F2" w:themeColor="background1" w:themeShade="F2"/>
              </w:rPr>
              <w:t xml:space="preserve"> </w:t>
            </w:r>
          </w:p>
        </w:tc>
      </w:tr>
    </w:tbl>
    <w:p w:rsidR="00BA472D" w:rsidRDefault="00BA472D" w:rsidP="00734CA5">
      <w:pPr>
        <w:pStyle w:val="SushiNormal"/>
        <w:rPr>
          <w:rStyle w:val="SushiNormalChar"/>
        </w:rPr>
      </w:pPr>
    </w:p>
    <w:p w:rsidR="00B6723C" w:rsidRDefault="009958CB" w:rsidP="00734CA5">
      <w:pPr>
        <w:pStyle w:val="SushiNormal"/>
        <w:rPr>
          <w:rStyle w:val="SushiNormalChar"/>
        </w:rPr>
      </w:pPr>
      <w:r>
        <w:rPr>
          <w:rStyle w:val="SushiSectionNumber"/>
        </w:rPr>
        <w:t>5</w:t>
      </w:r>
      <w:r w:rsidR="00B6723C">
        <w:rPr>
          <w:rStyle w:val="SushiNormalChar"/>
        </w:rPr>
        <w:t xml:space="preserve"> The CLI does not use mouse input so to make the system do something you need to type commands at the command prompt. First you can confirm your location by using the </w:t>
      </w:r>
      <w:r w:rsidR="00857ED1" w:rsidRPr="00857ED1">
        <w:rPr>
          <w:rStyle w:val="SushiSectionHighlightChar"/>
        </w:rPr>
        <w:t xml:space="preserve">print working </w:t>
      </w:r>
      <w:r w:rsidR="00B6723C" w:rsidRPr="00857ED1">
        <w:rPr>
          <w:rStyle w:val="SushiSectionHighlightChar"/>
        </w:rPr>
        <w:t>directory</w:t>
      </w:r>
      <w:r w:rsidR="00B6723C">
        <w:rPr>
          <w:rStyle w:val="SushiNormalChar"/>
        </w:rPr>
        <w:t xml:space="preserve"> command. To do so type </w:t>
      </w:r>
      <w:proofErr w:type="spellStart"/>
      <w:r w:rsidR="00B6723C" w:rsidRPr="00EE6DE5">
        <w:rPr>
          <w:rStyle w:val="SushiSectionHighlightChar"/>
        </w:rPr>
        <w:t>pwd</w:t>
      </w:r>
      <w:proofErr w:type="spellEnd"/>
      <w:r w:rsidR="004203C3">
        <w:rPr>
          <w:rStyle w:val="SushiNormalChar"/>
        </w:rPr>
        <w:t>, which should print out /</w:t>
      </w:r>
      <w:r w:rsidR="00B6723C">
        <w:rPr>
          <w:rStyle w:val="SushiNormalChar"/>
        </w:rPr>
        <w:t xml:space="preserve"> </w:t>
      </w:r>
      <w:r w:rsidR="005654FB">
        <w:rPr>
          <w:rStyle w:val="SushiNormalChar"/>
        </w:rPr>
        <w:t xml:space="preserve">(for root) </w:t>
      </w:r>
      <w:r w:rsidR="00B6723C">
        <w:rPr>
          <w:rStyle w:val="SushiNormalChar"/>
        </w:rPr>
        <w:t>on the next 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top w:w="255" w:type="dxa"/>
          <w:bottom w:w="255" w:type="dxa"/>
        </w:tblCellMar>
        <w:tblLook w:val="04A0" w:firstRow="1" w:lastRow="0" w:firstColumn="1" w:lastColumn="0" w:noHBand="0" w:noVBand="1"/>
      </w:tblPr>
      <w:tblGrid>
        <w:gridCol w:w="9016"/>
      </w:tblGrid>
      <w:tr w:rsidR="00B0199C" w:rsidTr="00C30B93">
        <w:trPr>
          <w:trHeight w:val="249"/>
        </w:trPr>
        <w:tc>
          <w:tcPr>
            <w:tcW w:w="9016" w:type="dxa"/>
            <w:shd w:val="clear" w:color="auto" w:fill="404040" w:themeFill="text1" w:themeFillTint="BF"/>
            <w:vAlign w:val="center"/>
          </w:tcPr>
          <w:p w:rsidR="00B0199C" w:rsidRDefault="00B0199C" w:rsidP="00C30B93">
            <w:pPr>
              <w:pStyle w:val="SushiTerminal"/>
              <w:spacing w:after="0"/>
              <w:ind w:right="-227"/>
              <w:rPr>
                <w:rFonts w:ascii="Consolas" w:hAnsi="Consolas" w:cs="Consolas"/>
                <w:color w:val="F2F2F2" w:themeColor="background1" w:themeShade="F2"/>
              </w:rPr>
            </w:pPr>
            <w:proofErr w:type="spellStart"/>
            <w:r w:rsidRPr="00F86841">
              <w:rPr>
                <w:rFonts w:ascii="Consolas" w:hAnsi="Consolas" w:cs="Consolas"/>
                <w:color w:val="02F21F"/>
                <w14:textFill>
                  <w14:solidFill>
                    <w14:srgbClr w14:val="02F21F">
                      <w14:lumMod w14:val="95000"/>
                    </w14:srgbClr>
                  </w14:solidFill>
                </w14:textFill>
              </w:rPr>
              <w:t>pi@raspberrypi</w:t>
            </w:r>
            <w:proofErr w:type="spellEnd"/>
            <w:r w:rsidRPr="00F86841">
              <w:rPr>
                <w:rFonts w:ascii="Consolas" w:hAnsi="Consolas" w:cs="Consolas"/>
                <w:color w:val="F2F2F2" w:themeColor="background1" w:themeShade="F2"/>
              </w:rPr>
              <w:t xml:space="preserve"> </w:t>
            </w:r>
            <w:r w:rsidR="005654FB">
              <w:rPr>
                <w:rFonts w:ascii="Consolas" w:hAnsi="Consolas" w:cs="Consolas"/>
                <w:color w:val="2E74B5" w:themeColor="accent1" w:themeShade="BF"/>
              </w:rPr>
              <w:t>/</w:t>
            </w:r>
            <w:r w:rsidRPr="00F86841">
              <w:rPr>
                <w:rFonts w:ascii="Consolas" w:hAnsi="Consolas" w:cs="Consolas"/>
                <w:color w:val="2E74B5" w:themeColor="accent1" w:themeShade="BF"/>
              </w:rPr>
              <w:t xml:space="preserve"> $</w:t>
            </w:r>
            <w:r>
              <w:rPr>
                <w:rFonts w:ascii="Consolas" w:hAnsi="Consolas" w:cs="Consolas"/>
                <w:color w:val="F2F2F2" w:themeColor="background1" w:themeShade="F2"/>
              </w:rPr>
              <w:t xml:space="preserve"> </w:t>
            </w:r>
            <w:proofErr w:type="spellStart"/>
            <w:r>
              <w:rPr>
                <w:rFonts w:ascii="Consolas" w:hAnsi="Consolas" w:cs="Consolas"/>
                <w:color w:val="F2F2F2" w:themeColor="background1" w:themeShade="F2"/>
              </w:rPr>
              <w:t>pwd</w:t>
            </w:r>
            <w:proofErr w:type="spellEnd"/>
          </w:p>
          <w:p w:rsidR="00B0199C" w:rsidRPr="009339DC" w:rsidRDefault="004203C3" w:rsidP="00C30B93">
            <w:pPr>
              <w:pStyle w:val="SushiTerminal"/>
              <w:spacing w:after="0"/>
              <w:ind w:right="-227"/>
              <w:rPr>
                <w:rStyle w:val="SushiNormalChar"/>
                <w:rFonts w:ascii="Consolas" w:hAnsi="Consolas" w:cs="Consolas"/>
                <w:color w:val="F2F2F2" w:themeColor="background1" w:themeShade="F2"/>
              </w:rPr>
            </w:pPr>
            <w:r>
              <w:rPr>
                <w:rFonts w:ascii="Consolas" w:hAnsi="Consolas" w:cs="Consolas"/>
                <w:color w:val="F2F2F2" w:themeColor="background1" w:themeShade="F2"/>
              </w:rPr>
              <w:t>/</w:t>
            </w:r>
          </w:p>
        </w:tc>
      </w:tr>
    </w:tbl>
    <w:p w:rsidR="00B6723C" w:rsidRDefault="00B6723C" w:rsidP="00734CA5">
      <w:pPr>
        <w:pStyle w:val="SushiNormal"/>
        <w:rPr>
          <w:rStyle w:val="SushiNormalChar"/>
        </w:rPr>
      </w:pPr>
    </w:p>
    <w:p w:rsidR="005654FB" w:rsidRDefault="005654FB" w:rsidP="005654FB">
      <w:pPr>
        <w:pStyle w:val="SushiNormal"/>
        <w:rPr>
          <w:rStyle w:val="SushiNormalChar"/>
        </w:rPr>
      </w:pPr>
      <w:r>
        <w:rPr>
          <w:rStyle w:val="SushiSectionNumber"/>
        </w:rPr>
        <w:t>6</w:t>
      </w:r>
      <w:r>
        <w:t xml:space="preserve"> T</w:t>
      </w:r>
      <w:r>
        <w:rPr>
          <w:rStyle w:val="SushiNormalChar"/>
        </w:rPr>
        <w:t xml:space="preserve">ry navigating to the pi user’s home directory (remember you are logged in as the user named pi). You can use the </w:t>
      </w:r>
      <w:r w:rsidRPr="00857ED1">
        <w:rPr>
          <w:rStyle w:val="SushiSectionHighlightChar"/>
        </w:rPr>
        <w:t>change directory</w:t>
      </w:r>
      <w:r>
        <w:rPr>
          <w:rStyle w:val="SushiNormalChar"/>
        </w:rPr>
        <w:t xml:space="preserve"> command by typing </w:t>
      </w:r>
      <w:r w:rsidRPr="00EE6DE5">
        <w:rPr>
          <w:rStyle w:val="SushiSectionHighlightChar"/>
        </w:rPr>
        <w:t>cd</w:t>
      </w:r>
      <w:r>
        <w:rPr>
          <w:rStyle w:val="SushiNormalChar"/>
        </w:rPr>
        <w:t xml:space="preserve"> followed by the directory you wish to change to, in this case /home/pi. Can you see how the prompt changes to show your new location?</w:t>
      </w:r>
    </w:p>
    <w:p w:rsidR="00B6723C" w:rsidRDefault="005654FB" w:rsidP="00734CA5">
      <w:pPr>
        <w:pStyle w:val="SushiNormal"/>
        <w:rPr>
          <w:rStyle w:val="SushiNormalChar"/>
        </w:rPr>
      </w:pPr>
      <w:r>
        <w:rPr>
          <w:rStyle w:val="SushiNormalChar"/>
        </w:rPr>
        <w:t xml:space="preserve">For this special directory the CLI command prompt uses a shortcut to show this. Instead of showing /home/pi it shows a </w:t>
      </w:r>
      <w:r w:rsidRPr="00B6723C">
        <w:rPr>
          <w:rStyle w:val="SushiSectionHighlightChar"/>
        </w:rPr>
        <w:t>~</w:t>
      </w:r>
      <w:r>
        <w:rPr>
          <w:rStyle w:val="SushiNormalChar"/>
        </w:rPr>
        <w:t xml:space="preserve"> symbol (which is called a tilde, pronounced “</w:t>
      </w:r>
      <w:proofErr w:type="spellStart"/>
      <w:r>
        <w:rPr>
          <w:rStyle w:val="SushiNormalChar"/>
        </w:rPr>
        <w:t>tild</w:t>
      </w:r>
      <w:proofErr w:type="spellEnd"/>
      <w:r>
        <w:rPr>
          <w:rStyle w:val="SushiNormalChar"/>
        </w:rPr>
        <w:t>-eh”).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top w:w="255" w:type="dxa"/>
          <w:bottom w:w="255" w:type="dxa"/>
        </w:tblCellMar>
        <w:tblLook w:val="04A0" w:firstRow="1" w:lastRow="0" w:firstColumn="1" w:lastColumn="0" w:noHBand="0" w:noVBand="1"/>
      </w:tblPr>
      <w:tblGrid>
        <w:gridCol w:w="9016"/>
      </w:tblGrid>
      <w:tr w:rsidR="00E93F74" w:rsidTr="00C30B93">
        <w:trPr>
          <w:trHeight w:val="249"/>
        </w:trPr>
        <w:tc>
          <w:tcPr>
            <w:tcW w:w="9016" w:type="dxa"/>
            <w:shd w:val="clear" w:color="auto" w:fill="404040" w:themeFill="text1" w:themeFillTint="BF"/>
            <w:vAlign w:val="center"/>
          </w:tcPr>
          <w:p w:rsidR="00E93F74" w:rsidRDefault="00E93F74" w:rsidP="00C30B93">
            <w:pPr>
              <w:pStyle w:val="SushiTerminal"/>
              <w:spacing w:after="0"/>
              <w:ind w:right="-227"/>
              <w:rPr>
                <w:rFonts w:ascii="Consolas" w:hAnsi="Consolas" w:cs="Consolas"/>
                <w:color w:val="F2F2F2" w:themeColor="background1" w:themeShade="F2"/>
              </w:rPr>
            </w:pPr>
            <w:proofErr w:type="spellStart"/>
            <w:r w:rsidRPr="00F86841">
              <w:rPr>
                <w:rFonts w:ascii="Consolas" w:hAnsi="Consolas" w:cs="Consolas"/>
                <w:color w:val="02F21F"/>
                <w14:textFill>
                  <w14:solidFill>
                    <w14:srgbClr w14:val="02F21F">
                      <w14:lumMod w14:val="95000"/>
                    </w14:srgbClr>
                  </w14:solidFill>
                </w14:textFill>
              </w:rPr>
              <w:t>pi@raspberrypi</w:t>
            </w:r>
            <w:proofErr w:type="spellEnd"/>
            <w:r w:rsidRPr="00F86841">
              <w:rPr>
                <w:rFonts w:ascii="Consolas" w:hAnsi="Consolas" w:cs="Consolas"/>
                <w:color w:val="F2F2F2" w:themeColor="background1" w:themeShade="F2"/>
              </w:rPr>
              <w:t xml:space="preserve"> </w:t>
            </w:r>
            <w:r w:rsidR="005654FB">
              <w:rPr>
                <w:rFonts w:ascii="Consolas" w:hAnsi="Consolas" w:cs="Consolas"/>
                <w:color w:val="2E74B5" w:themeColor="accent1" w:themeShade="BF"/>
              </w:rPr>
              <w:t>/</w:t>
            </w:r>
            <w:r w:rsidRPr="00F86841">
              <w:rPr>
                <w:rFonts w:ascii="Consolas" w:hAnsi="Consolas" w:cs="Consolas"/>
                <w:color w:val="2E74B5" w:themeColor="accent1" w:themeShade="BF"/>
              </w:rPr>
              <w:t xml:space="preserve"> $</w:t>
            </w:r>
            <w:r>
              <w:rPr>
                <w:rFonts w:ascii="Consolas" w:hAnsi="Consolas" w:cs="Consolas"/>
                <w:color w:val="F2F2F2" w:themeColor="background1" w:themeShade="F2"/>
              </w:rPr>
              <w:t xml:space="preserve"> cd /</w:t>
            </w:r>
            <w:r w:rsidR="005654FB">
              <w:rPr>
                <w:rFonts w:ascii="Consolas" w:hAnsi="Consolas" w:cs="Consolas"/>
                <w:color w:val="F2F2F2" w:themeColor="background1" w:themeShade="F2"/>
              </w:rPr>
              <w:t>home/pi</w:t>
            </w:r>
          </w:p>
          <w:p w:rsidR="0053679B" w:rsidRPr="009339DC" w:rsidRDefault="0053679B" w:rsidP="00C30B93">
            <w:pPr>
              <w:pStyle w:val="SushiTerminal"/>
              <w:spacing w:after="0"/>
              <w:ind w:right="-227"/>
              <w:rPr>
                <w:rStyle w:val="SushiNormalChar"/>
                <w:rFonts w:ascii="Consolas" w:hAnsi="Consolas" w:cs="Consolas"/>
                <w:color w:val="F2F2F2" w:themeColor="background1" w:themeShade="F2"/>
              </w:rPr>
            </w:pPr>
            <w:proofErr w:type="spellStart"/>
            <w:r w:rsidRPr="00F86841">
              <w:rPr>
                <w:rFonts w:ascii="Consolas" w:hAnsi="Consolas" w:cs="Consolas"/>
                <w:color w:val="02F21F"/>
                <w14:textFill>
                  <w14:solidFill>
                    <w14:srgbClr w14:val="02F21F">
                      <w14:lumMod w14:val="95000"/>
                    </w14:srgbClr>
                  </w14:solidFill>
                </w14:textFill>
              </w:rPr>
              <w:t>pi@raspberrypi</w:t>
            </w:r>
            <w:proofErr w:type="spellEnd"/>
            <w:r w:rsidRPr="00F86841">
              <w:rPr>
                <w:rFonts w:ascii="Consolas" w:hAnsi="Consolas" w:cs="Consolas"/>
                <w:color w:val="F2F2F2" w:themeColor="background1" w:themeShade="F2"/>
              </w:rPr>
              <w:t xml:space="preserve"> </w:t>
            </w:r>
            <w:r w:rsidR="005654FB">
              <w:rPr>
                <w:rFonts w:ascii="Consolas" w:hAnsi="Consolas" w:cs="Consolas"/>
                <w:color w:val="2E74B5" w:themeColor="accent1" w:themeShade="BF"/>
              </w:rPr>
              <w:t>~</w:t>
            </w:r>
            <w:r w:rsidRPr="00F86841">
              <w:rPr>
                <w:rFonts w:ascii="Consolas" w:hAnsi="Consolas" w:cs="Consolas"/>
                <w:color w:val="2E74B5" w:themeColor="accent1" w:themeShade="BF"/>
              </w:rPr>
              <w:t xml:space="preserve"> $</w:t>
            </w:r>
          </w:p>
        </w:tc>
      </w:tr>
    </w:tbl>
    <w:p w:rsidR="00857ED1" w:rsidRDefault="00857ED1" w:rsidP="00734CA5">
      <w:pPr>
        <w:pStyle w:val="SushiNormal"/>
        <w:rPr>
          <w:rStyle w:val="SushiNormalChar"/>
        </w:rPr>
      </w:pPr>
    </w:p>
    <w:p w:rsidR="00857ED1" w:rsidRDefault="009958CB" w:rsidP="00734CA5">
      <w:pPr>
        <w:pStyle w:val="SushiNormal"/>
        <w:rPr>
          <w:rStyle w:val="SushiNormalChar"/>
        </w:rPr>
      </w:pPr>
      <w:r>
        <w:rPr>
          <w:rStyle w:val="SushiSectionNumber"/>
        </w:rPr>
        <w:t>7</w:t>
      </w:r>
      <w:r w:rsidR="00857ED1">
        <w:rPr>
          <w:rStyle w:val="SushiNormalChar"/>
        </w:rPr>
        <w:t xml:space="preserve"> </w:t>
      </w:r>
      <w:r>
        <w:t xml:space="preserve">Within the </w:t>
      </w:r>
      <w:r w:rsidR="005654FB">
        <w:t>home</w:t>
      </w:r>
      <w:r>
        <w:t xml:space="preserve"> directory you can see all the other directories and </w:t>
      </w:r>
      <w:r w:rsidRPr="00CD29EA">
        <w:rPr>
          <w:rStyle w:val="SushiSectionHighlightChar"/>
        </w:rPr>
        <w:t>files</w:t>
      </w:r>
      <w:r>
        <w:t xml:space="preserve"> that it contains </w:t>
      </w:r>
      <w:r>
        <w:rPr>
          <w:rStyle w:val="SushiNormalChar"/>
        </w:rPr>
        <w:t>using</w:t>
      </w:r>
      <w:r w:rsidR="00857ED1">
        <w:rPr>
          <w:rStyle w:val="SushiNormalChar"/>
        </w:rPr>
        <w:t xml:space="preserve"> the </w:t>
      </w:r>
      <w:r w:rsidR="00857ED1" w:rsidRPr="00857ED1">
        <w:rPr>
          <w:rStyle w:val="SushiSectionHighlightChar"/>
        </w:rPr>
        <w:t>list</w:t>
      </w:r>
      <w:r w:rsidR="00857ED1">
        <w:rPr>
          <w:rStyle w:val="SushiNormalChar"/>
        </w:rPr>
        <w:t xml:space="preserve"> command by typing </w:t>
      </w:r>
      <w:proofErr w:type="spellStart"/>
      <w:r w:rsidR="00857ED1" w:rsidRPr="003D15D4">
        <w:rPr>
          <w:rStyle w:val="SushiSectionHighlightChar"/>
        </w:rPr>
        <w:t>ls</w:t>
      </w:r>
      <w:proofErr w:type="spellEnd"/>
      <w:r w:rsidR="00857ED1">
        <w:rPr>
          <w:rStyle w:val="SushiNormalChar"/>
        </w:rPr>
        <w:t>.</w:t>
      </w:r>
      <w:r w:rsidR="0053679B">
        <w:rPr>
          <w:rStyle w:val="SushiNormal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top w:w="255" w:type="dxa"/>
          <w:bottom w:w="255" w:type="dxa"/>
        </w:tblCellMar>
        <w:tblLook w:val="04A0" w:firstRow="1" w:lastRow="0" w:firstColumn="1" w:lastColumn="0" w:noHBand="0" w:noVBand="1"/>
      </w:tblPr>
      <w:tblGrid>
        <w:gridCol w:w="9016"/>
      </w:tblGrid>
      <w:tr w:rsidR="003D15D4" w:rsidTr="00C30B93">
        <w:trPr>
          <w:trHeight w:val="249"/>
        </w:trPr>
        <w:tc>
          <w:tcPr>
            <w:tcW w:w="9016" w:type="dxa"/>
            <w:shd w:val="clear" w:color="auto" w:fill="404040" w:themeFill="text1" w:themeFillTint="BF"/>
            <w:vAlign w:val="center"/>
          </w:tcPr>
          <w:p w:rsidR="003D15D4" w:rsidRDefault="003D15D4" w:rsidP="00C30B93">
            <w:pPr>
              <w:pStyle w:val="SushiTerminal"/>
              <w:spacing w:after="0"/>
              <w:ind w:right="-227"/>
              <w:rPr>
                <w:rFonts w:ascii="Consolas" w:hAnsi="Consolas" w:cs="Consolas"/>
                <w:color w:val="F2F2F2" w:themeColor="background1" w:themeShade="F2"/>
              </w:rPr>
            </w:pPr>
            <w:proofErr w:type="spellStart"/>
            <w:r w:rsidRPr="00F86841">
              <w:rPr>
                <w:rFonts w:ascii="Consolas" w:hAnsi="Consolas" w:cs="Consolas"/>
                <w:color w:val="02F21F"/>
                <w14:textFill>
                  <w14:solidFill>
                    <w14:srgbClr w14:val="02F21F">
                      <w14:lumMod w14:val="95000"/>
                    </w14:srgbClr>
                  </w14:solidFill>
                </w14:textFill>
              </w:rPr>
              <w:t>pi@raspberrypi</w:t>
            </w:r>
            <w:proofErr w:type="spellEnd"/>
            <w:r w:rsidRPr="00F86841">
              <w:rPr>
                <w:rFonts w:ascii="Consolas" w:hAnsi="Consolas" w:cs="Consolas"/>
                <w:color w:val="F2F2F2" w:themeColor="background1" w:themeShade="F2"/>
              </w:rPr>
              <w:t xml:space="preserve"> </w:t>
            </w:r>
            <w:r w:rsidR="005654FB">
              <w:rPr>
                <w:rFonts w:ascii="Consolas" w:hAnsi="Consolas" w:cs="Consolas"/>
                <w:color w:val="2E74B5" w:themeColor="accent1" w:themeShade="BF"/>
              </w:rPr>
              <w:t>~</w:t>
            </w:r>
            <w:r w:rsidRPr="00F86841">
              <w:rPr>
                <w:rFonts w:ascii="Consolas" w:hAnsi="Consolas" w:cs="Consolas"/>
                <w:color w:val="2E74B5" w:themeColor="accent1" w:themeShade="BF"/>
              </w:rPr>
              <w:t xml:space="preserve"> $</w:t>
            </w:r>
            <w:r>
              <w:rPr>
                <w:rFonts w:ascii="Consolas" w:hAnsi="Consolas" w:cs="Consolas"/>
                <w:color w:val="F2F2F2" w:themeColor="background1" w:themeShade="F2"/>
              </w:rPr>
              <w:t xml:space="preserve"> </w:t>
            </w:r>
            <w:proofErr w:type="spellStart"/>
            <w:r>
              <w:rPr>
                <w:rFonts w:ascii="Consolas" w:hAnsi="Consolas" w:cs="Consolas"/>
                <w:color w:val="F2F2F2" w:themeColor="background1" w:themeShade="F2"/>
              </w:rPr>
              <w:t>ls</w:t>
            </w:r>
            <w:proofErr w:type="spellEnd"/>
          </w:p>
          <w:p w:rsidR="005654FB" w:rsidRPr="005654FB" w:rsidRDefault="005654FB" w:rsidP="005654FB">
            <w:pPr>
              <w:pStyle w:val="SushiTerminal"/>
              <w:spacing w:after="0"/>
              <w:ind w:right="-227"/>
              <w:rPr>
                <w:rStyle w:val="SushiNormalChar"/>
                <w:rFonts w:ascii="Consolas" w:hAnsi="Consolas" w:cs="Consolas"/>
                <w:color w:val="F2F2F2" w:themeColor="background1" w:themeShade="F2"/>
              </w:rPr>
            </w:pPr>
            <w:r w:rsidRPr="005654FB">
              <w:rPr>
                <w:rFonts w:ascii="Consolas" w:hAnsi="Consolas" w:cs="Consolas"/>
                <w:color w:val="2E74B5" w:themeColor="accent1" w:themeShade="BF"/>
              </w:rPr>
              <w:t>Desktop  Downloads</w:t>
            </w:r>
          </w:p>
        </w:tc>
      </w:tr>
    </w:tbl>
    <w:p w:rsidR="00B6723C" w:rsidRPr="00891D84" w:rsidRDefault="00B6723C" w:rsidP="005E5FA3">
      <w:pPr>
        <w:pStyle w:val="SushiNormal"/>
        <w:rPr>
          <w:rStyle w:val="SushiNormalChar"/>
        </w:rPr>
      </w:pPr>
    </w:p>
    <w:sectPr w:rsidR="00B6723C" w:rsidRPr="00891D84" w:rsidSect="001F3CC4">
      <w:headerReference w:type="default" r:id="rId9"/>
      <w:footerReference w:type="default" r:id="rId10"/>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7D7" w:rsidRDefault="00A547D7" w:rsidP="007B1BBF">
      <w:pPr>
        <w:spacing w:line="240" w:lineRule="auto"/>
      </w:pPr>
      <w:r>
        <w:separator/>
      </w:r>
    </w:p>
  </w:endnote>
  <w:endnote w:type="continuationSeparator" w:id="0">
    <w:p w:rsidR="00A547D7" w:rsidRDefault="00A547D7"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FF176B" w:rsidP="00863D41">
    <w:pPr>
      <w:pStyle w:val="Footer"/>
      <w:tabs>
        <w:tab w:val="clear" w:pos="4680"/>
        <w:tab w:val="clear" w:pos="9360"/>
        <w:tab w:val="right" w:pos="9026"/>
      </w:tabs>
      <w:jc w:val="both"/>
    </w:pPr>
    <w:r>
      <w:rPr>
        <w:noProof/>
        <w:lang w:val="en-IE" w:eastAsia="en-IE"/>
      </w:rPr>
      <w:drawing>
        <wp:anchor distT="0" distB="0" distL="114300" distR="114300" simplePos="0" relativeHeight="251666432" behindDoc="0" locked="0" layoutInCell="1" allowOverlap="1" wp14:anchorId="62B03C1E" wp14:editId="1DFF41F6">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863D41">
      <w:rPr>
        <w:noProof/>
        <w:lang w:val="en-IE" w:eastAsia="en-IE"/>
      </w:rPr>
      <w:drawing>
        <wp:anchor distT="0" distB="0" distL="114300" distR="114300" simplePos="0" relativeHeight="251665408" behindDoc="0" locked="0" layoutInCell="1" allowOverlap="1" wp14:anchorId="5AF98C5C" wp14:editId="328A9E6F">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863D41" w:rsidRPr="00863D41">
      <w:rPr>
        <w:noProof/>
        <w:lang w:val="en-IE" w:eastAsia="en-IE"/>
      </w:rPr>
      <mc:AlternateContent>
        <mc:Choice Requires="wps">
          <w:drawing>
            <wp:anchor distT="0" distB="0" distL="114300" distR="114300" simplePos="0" relativeHeight="251661312" behindDoc="0" locked="0" layoutInCell="1" allowOverlap="1" wp14:anchorId="0AECC937" wp14:editId="38F001FF">
              <wp:simplePos x="0" y="0"/>
              <wp:positionH relativeFrom="column">
                <wp:posOffset>-914400</wp:posOffset>
              </wp:positionH>
              <wp:positionV relativeFrom="paragraph">
                <wp:posOffset>466090</wp:posOffset>
              </wp:positionV>
              <wp:extent cx="1833245" cy="17843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17843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anchor>
          </w:drawing>
        </mc:Choice>
        <mc:Fallback>
          <w:pict>
            <v:shape w14:anchorId="20F09849" id="Shape 472" o:spid="_x0000_s1026" style="position:absolute;margin-left:-1in;margin-top:36.7pt;width:144.35pt;height:14.0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00863D41" w:rsidRPr="00863D41">
      <w:rPr>
        <w:noProof/>
        <w:lang w:val="en-IE" w:eastAsia="en-IE"/>
      </w:rPr>
      <mc:AlternateContent>
        <mc:Choice Requires="wps">
          <w:drawing>
            <wp:anchor distT="0" distB="0" distL="114300" distR="114300" simplePos="0" relativeHeight="251662336" behindDoc="0" locked="0" layoutInCell="1" allowOverlap="1" wp14:anchorId="6A896442" wp14:editId="33D822E6">
              <wp:simplePos x="0" y="0"/>
              <wp:positionH relativeFrom="column">
                <wp:posOffset>918845</wp:posOffset>
              </wp:positionH>
              <wp:positionV relativeFrom="paragraph">
                <wp:posOffset>466090</wp:posOffset>
              </wp:positionV>
              <wp:extent cx="1923415" cy="178435"/>
              <wp:effectExtent l="0" t="0" r="0" b="0"/>
              <wp:wrapNone/>
              <wp:docPr id="3" name="Shape 473"/>
              <wp:cNvGraphicFramePr/>
              <a:graphic xmlns:a="http://schemas.openxmlformats.org/drawingml/2006/main">
                <a:graphicData uri="http://schemas.microsoft.com/office/word/2010/wordprocessingShape">
                  <wps:wsp>
                    <wps:cNvSpPr/>
                    <wps:spPr>
                      <a:xfrm>
                        <a:off x="0" y="0"/>
                        <a:ext cx="1923415" cy="17843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anchor>
          </w:drawing>
        </mc:Choice>
        <mc:Fallback>
          <w:pict>
            <v:shape w14:anchorId="2F75A419" id="Shape 473" o:spid="_x0000_s1026" style="position:absolute;margin-left:72.35pt;margin-top:36.7pt;width:151.45pt;height:14.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" path="m,l1923707,r,423214l,423214,,e" fillcolor="#2c9cfb" stroked="f" strokeweight="0">
              <v:stroke miterlimit="83231f" joinstyle="miter"/>
              <v:path arrowok="t" textboxrect="0,0,1923707,423214"/>
            </v:shape>
          </w:pict>
        </mc:Fallback>
      </mc:AlternateContent>
    </w:r>
    <w:r w:rsidR="00863D41" w:rsidRPr="00863D41">
      <w:rPr>
        <w:noProof/>
        <w:lang w:val="en-IE" w:eastAsia="en-IE"/>
      </w:rPr>
      <mc:AlternateContent>
        <mc:Choice Requires="wps">
          <w:drawing>
            <wp:anchor distT="0" distB="0" distL="114300" distR="114300" simplePos="0" relativeHeight="251663360" behindDoc="0" locked="0" layoutInCell="1" allowOverlap="1" wp14:anchorId="05BFB31D" wp14:editId="2647260B">
              <wp:simplePos x="0" y="0"/>
              <wp:positionH relativeFrom="column">
                <wp:posOffset>2842260</wp:posOffset>
              </wp:positionH>
              <wp:positionV relativeFrom="paragraph">
                <wp:posOffset>466090</wp:posOffset>
              </wp:positionV>
              <wp:extent cx="1923415" cy="178435"/>
              <wp:effectExtent l="0" t="0" r="0" b="0"/>
              <wp:wrapNone/>
              <wp:docPr id="4" name="Shape 474"/>
              <wp:cNvGraphicFramePr/>
              <a:graphic xmlns:a="http://schemas.openxmlformats.org/drawingml/2006/main">
                <a:graphicData uri="http://schemas.microsoft.com/office/word/2010/wordprocessingShape">
                  <wps:wsp>
                    <wps:cNvSpPr/>
                    <wps:spPr>
                      <a:xfrm>
                        <a:off x="0" y="0"/>
                        <a:ext cx="1923415" cy="17843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anchor>
          </w:drawing>
        </mc:Choice>
        <mc:Fallback>
          <w:pict>
            <v:shape w14:anchorId="69622B10" id="Shape 474" o:spid="_x0000_s1026" style="position:absolute;margin-left:223.8pt;margin-top:36.7pt;width:151.45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00863D41" w:rsidRPr="00863D41">
      <w:rPr>
        <w:noProof/>
        <w:lang w:val="en-IE" w:eastAsia="en-IE"/>
      </w:rPr>
      <mc:AlternateContent>
        <mc:Choice Requires="wps">
          <w:drawing>
            <wp:anchor distT="0" distB="0" distL="114300" distR="114300" simplePos="0" relativeHeight="251664384" behindDoc="0" locked="0" layoutInCell="1" allowOverlap="1" wp14:anchorId="128B4AEA" wp14:editId="04C5C176">
              <wp:simplePos x="0" y="0"/>
              <wp:positionH relativeFrom="column">
                <wp:posOffset>4765675</wp:posOffset>
              </wp:positionH>
              <wp:positionV relativeFrom="paragraph">
                <wp:posOffset>466090</wp:posOffset>
              </wp:positionV>
              <wp:extent cx="1872653" cy="178727"/>
              <wp:effectExtent l="0" t="0" r="0" b="0"/>
              <wp:wrapNone/>
              <wp:docPr id="5" name="Shape 475"/>
              <wp:cNvGraphicFramePr/>
              <a:graphic xmlns:a="http://schemas.openxmlformats.org/drawingml/2006/main">
                <a:graphicData uri="http://schemas.microsoft.com/office/word/2010/wordprocessingShape">
                  <wps:wsp>
                    <wps:cNvSpPr/>
                    <wps:spPr>
                      <a:xfrm>
                        <a:off x="0" y="0"/>
                        <a:ext cx="1872653" cy="1787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anchor>
          </w:drawing>
        </mc:Choice>
        <mc:Fallback>
          <w:pict>
            <v:shape w14:anchorId="6360BADF" id="Shape 475" o:spid="_x0000_s1026" style="position:absolute;margin-left:375.25pt;margin-top:36.7pt;width:147.4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t2APw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" path="m,l1798569,r,423214l,423214,,e" fillcolor="#2e7ac7" stroked="f" strokeweight="0">
              <v:stroke miterlimit="83231f" joinstyle="miter"/>
              <v:path arrowok="t" textboxrect="0,0,1798569,423214"/>
            </v:shape>
          </w:pict>
        </mc:Fallback>
      </mc:AlternateContent>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7D7" w:rsidRDefault="00A547D7" w:rsidP="007B1BBF">
      <w:pPr>
        <w:spacing w:line="240" w:lineRule="auto"/>
      </w:pPr>
      <w:r>
        <w:separator/>
      </w:r>
    </w:p>
  </w:footnote>
  <w:footnote w:type="continuationSeparator" w:id="0">
    <w:p w:rsidR="00A547D7" w:rsidRDefault="00A547D7"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7B1BBF">
    <w:pPr>
      <w:pStyle w:val="Header"/>
    </w:pPr>
    <w:r w:rsidRPr="005D4F8F">
      <w:rPr>
        <w:rFonts w:ascii="Calibri" w:eastAsia="Calibri" w:hAnsi="Calibri" w:cs="Calibri"/>
        <w:b/>
        <w:noProof/>
        <w:sz w:val="22"/>
        <w:lang w:val="en-IE" w:eastAsia="en-IE"/>
      </w:rPr>
      <mc:AlternateContent>
        <mc:Choice Requires="wpg">
          <w:drawing>
            <wp:anchor distT="0" distB="0" distL="114300" distR="114300" simplePos="0" relativeHeight="251659264" behindDoc="0" locked="0" layoutInCell="1" allowOverlap="1" wp14:anchorId="2B642434" wp14:editId="3BCDA506">
              <wp:simplePos x="0" y="0"/>
              <wp:positionH relativeFrom="page">
                <wp:align>left</wp:align>
              </wp:positionH>
              <wp:positionV relativeFrom="page">
                <wp:align>top</wp:align>
              </wp:positionV>
              <wp:extent cx="7553325" cy="1867297"/>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7297"/>
                        <a:chOff x="0" y="0"/>
                        <a:chExt cx="7553325" cy="1867297"/>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1" name="Rectangle 11"/>
                      <wps:cNvSpPr/>
                      <wps:spPr>
                        <a:xfrm>
                          <a:off x="4019550" y="1487201"/>
                          <a:ext cx="3476625" cy="328451"/>
                        </a:xfrm>
                        <a:prstGeom prst="rect">
                          <a:avLst/>
                        </a:prstGeom>
                        <a:ln>
                          <a:noFill/>
                        </a:ln>
                      </wps:spPr>
                      <wps:txbx>
                        <w:txbxContent>
                          <w:p w:rsidR="007B1BBF" w:rsidRPr="005D4F8F" w:rsidRDefault="00863D41" w:rsidP="00B51634">
                            <w:pPr>
                              <w:pStyle w:val="SushiHeaderTextBold"/>
                            </w:pPr>
                            <w:r w:rsidRPr="00B51634">
                              <w:t>I’m Learning</w:t>
                            </w:r>
                            <w:r w:rsidRPr="005D4F8F">
                              <w:t xml:space="preserve"> </w:t>
                            </w:r>
                            <w:sdt>
                              <w:sdtPr>
                                <w:rPr>
                                  <w:rStyle w:val="SushiHeaderTextChar"/>
                                  <w:b w:val="0"/>
                                </w:rPr>
                                <w:alias w:val="Subject"/>
                                <w:tag w:val=""/>
                                <w:id w:val="496762744"/>
                                <w:placeholder>
                                  <w:docPart w:val="2C6AB155D8584772A87508DA4498856A"/>
                                </w:placeholder>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FB73BA">
                                  <w:rPr>
                                    <w:rStyle w:val="SushiHeaderTextChar"/>
                                    <w:b w:val="0"/>
                                  </w:rPr>
                                  <w:t>Pi</w:t>
                                </w:r>
                                <w:r w:rsidR="00771F60">
                                  <w:rPr>
                                    <w:rStyle w:val="SushiHeaderTextChar"/>
                                    <w:b w:val="0"/>
                                  </w:rPr>
                                  <w:t xml:space="preserve"> Basics</w:t>
                                </w:r>
                              </w:sdtContent>
                            </w:sdt>
                          </w:p>
                        </w:txbxContent>
                      </wps:txbx>
                      <wps:bodyPr horzOverflow="overflow" vert="horz" lIns="0" tIns="0" rIns="0" bIns="0" rtlCol="0">
                        <a:noAutofit/>
                      </wps:bodyPr>
                    </wps:wsp>
                    <wps:wsp>
                      <wps:cNvPr id="12" name="Rectangle 12"/>
                      <wps:cNvSpPr/>
                      <wps:spPr>
                        <a:xfrm>
                          <a:off x="4591050" y="825344"/>
                          <a:ext cx="2895600" cy="333455"/>
                        </a:xfrm>
                        <a:prstGeom prst="rect">
                          <a:avLst/>
                        </a:prstGeom>
                        <a:ln>
                          <a:noFill/>
                        </a:ln>
                      </wps:spPr>
                      <wps:txbx>
                        <w:txbxContent>
                          <w:sdt>
                            <w:sdtPr>
                              <w:rPr>
                                <w:rFonts w:ascii="Verdana" w:eastAsia="Verdana" w:hAnsi="Verdana" w:cs="Verdana"/>
                                <w:b/>
                                <w:sz w:val="40"/>
                                <w:szCs w:val="40"/>
                              </w:rPr>
                              <w:alias w:val="Title"/>
                              <w:tag w:val=""/>
                              <w:id w:val="2003618500"/>
                              <w:dataBinding w:prefixMappings="xmlns:ns0='http://purl.org/dc/elements/1.1/' xmlns:ns1='http://schemas.openxmlformats.org/package/2006/metadata/core-properties' " w:xpath="/ns1:coreProperties[1]/ns0:title[1]" w:storeItemID="{6C3C8BC8-F283-45AE-878A-BAB7291924A1}"/>
                              <w:text/>
                            </w:sdtPr>
                            <w:sdtEndPr/>
                            <w:sdtContent>
                              <w:p w:rsidR="007B1BBF" w:rsidRPr="005D4F8F" w:rsidRDefault="004369E0" w:rsidP="00863D41">
                                <w:pPr>
                                  <w:spacing w:after="160"/>
                                  <w:ind w:left="0"/>
                                  <w:jc w:val="right"/>
                                  <w:rPr>
                                    <w:sz w:val="40"/>
                                    <w:szCs w:val="40"/>
                                  </w:rPr>
                                </w:pPr>
                                <w:r>
                                  <w:rPr>
                                    <w:rFonts w:ascii="Verdana" w:eastAsia="Verdana" w:hAnsi="Verdana" w:cs="Verdana"/>
                                    <w:b/>
                                    <w:sz w:val="40"/>
                                    <w:szCs w:val="40"/>
                                    <w:lang w:val="en-GB"/>
                                  </w:rPr>
                                  <w:t>Changing Directory</w:t>
                                </w:r>
                              </w:p>
                            </w:sdtContent>
                          </w:sdt>
                        </w:txbxContent>
                      </wps:txbx>
                      <wps:bodyPr horzOverflow="overflow" vert="horz" lIns="0" tIns="0" rIns="0" bIns="0" rtlCol="0">
                        <a:noAutofit/>
                      </wps:bodyPr>
                    </wps:wsp>
                    <wps:wsp>
                      <wps:cNvPr id="13" name="Rectangle 13"/>
                      <wps:cNvSpPr/>
                      <wps:spPr>
                        <a:xfrm>
                          <a:off x="6452317" y="1217101"/>
                          <a:ext cx="1030436" cy="307923"/>
                        </a:xfrm>
                        <a:prstGeom prst="rect">
                          <a:avLst/>
                        </a:prstGeom>
                        <a:ln>
                          <a:noFill/>
                        </a:ln>
                      </wps:spPr>
                      <wps:txbx>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9769CE" w:rsidRPr="009769CE">
                              <w:rPr>
                                <w:rFonts w:ascii="Verdana" w:eastAsia="Verdana" w:hAnsi="Verdana" w:cs="Verdana"/>
                                <w:b/>
                                <w:noProof/>
                                <w:sz w:val="30"/>
                              </w:rPr>
                              <w:t>2</w:t>
                            </w:r>
                            <w:r w:rsidR="00E91354" w:rsidRPr="005D4F8F">
                              <w:rPr>
                                <w:rFonts w:ascii="Verdana" w:eastAsia="Verdana" w:hAnsi="Verdana" w:cs="Verdana"/>
                                <w:b/>
                                <w:noProof/>
                                <w:sz w:val="30"/>
                              </w:rPr>
                              <w:fldChar w:fldCharType="end"/>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9769CE" w:rsidRPr="009769CE">
                              <w:rPr>
                                <w:rFonts w:ascii="Verdana" w:eastAsia="Verdana" w:hAnsi="Verdana" w:cs="Verdana"/>
                                <w:b/>
                                <w:noProof/>
                                <w:sz w:val="30"/>
                              </w:rPr>
                              <w:t>2</w:t>
                            </w:r>
                            <w:r w:rsidR="00863D41"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800224" y="250347"/>
                          <a:ext cx="3924301"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7B1BBF" w:rsidRDefault="004369E0" w:rsidP="007B1BBF">
                                <w:pPr>
                                  <w:spacing w:after="160"/>
                                  <w:ind w:left="0"/>
                                </w:pPr>
                                <w:r>
                                  <w:rPr>
                                    <w:rFonts w:ascii="Verdana" w:eastAsia="Verdana" w:hAnsi="Verdana" w:cs="Verdana"/>
                                    <w:b/>
                                    <w:color w:val="FFFFFF"/>
                                    <w:sz w:val="56"/>
                                    <w:lang w:val="en-GB"/>
                                  </w:rPr>
                                  <w:t>Changing Directory</w:t>
                                </w:r>
                              </w:p>
                            </w:sdtContent>
                          </w:sdt>
                        </w:txbxContent>
                      </wps:txbx>
                      <wps:bodyPr horzOverflow="overflow" vert="horz" lIns="0" tIns="0" rIns="0" bIns="0" rtlCol="0">
                        <a:noAutofit/>
                      </wps:bodyPr>
                    </wps:wsp>
                    <wps:wsp>
                      <wps:cNvPr id="477" name="Shape 477"/>
                      <wps:cNvSpPr/>
                      <wps:spPr>
                        <a:xfrm>
                          <a:off x="628409" y="1842392"/>
                          <a:ext cx="6303912" cy="24905"/>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B642434" id="Group 369" o:spid="_x0000_s1028" style="position:absolute;left:0;text-align:left;margin-left:0;margin-top:0;width:594.75pt;height:147.05pt;z-index:251659264;mso-position-horizontal:left;mso-position-horizontal-relative:page;mso-position-vertical:top;mso-position-vertical-relative:page;mso-width-relative:margin" coordsize="75533,186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1" o:spid="_x0000_s1030" style="position:absolute;left:40195;top:14872;width:34766;height:3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B1BBF" w:rsidRPr="005D4F8F" w:rsidRDefault="00863D41" w:rsidP="00B51634">
                      <w:pPr>
                        <w:pStyle w:val="SushiHeaderTextBold"/>
                      </w:pPr>
                      <w:r w:rsidRPr="00B51634">
                        <w:t>I’m Learning</w:t>
                      </w:r>
                      <w:r w:rsidRPr="005D4F8F">
                        <w:t xml:space="preserve"> </w:t>
                      </w:r>
                      <w:sdt>
                        <w:sdtPr>
                          <w:rPr>
                            <w:rStyle w:val="SushiHeaderTextChar"/>
                            <w:b w:val="0"/>
                          </w:rPr>
                          <w:alias w:val="Subject"/>
                          <w:tag w:val=""/>
                          <w:id w:val="496762744"/>
                          <w:placeholder>
                            <w:docPart w:val="2C6AB155D8584772A87508DA4498856A"/>
                          </w:placeholder>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FB73BA">
                            <w:rPr>
                              <w:rStyle w:val="SushiHeaderTextChar"/>
                              <w:b w:val="0"/>
                            </w:rPr>
                            <w:t>Pi</w:t>
                          </w:r>
                          <w:r w:rsidR="00771F60">
                            <w:rPr>
                              <w:rStyle w:val="SushiHeaderTextChar"/>
                              <w:b w:val="0"/>
                            </w:rPr>
                            <w:t xml:space="preserve"> Basics</w:t>
                          </w:r>
                        </w:sdtContent>
                      </w:sdt>
                    </w:p>
                  </w:txbxContent>
                </v:textbox>
              </v:rect>
              <v:rect id="Rectangle 12" o:spid="_x0000_s1031" style="position:absolute;left:45910;top:8253;width:2895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sdt>
                      <w:sdtPr>
                        <w:rPr>
                          <w:rFonts w:ascii="Verdana" w:eastAsia="Verdana" w:hAnsi="Verdana" w:cs="Verdana"/>
                          <w:b/>
                          <w:sz w:val="40"/>
                          <w:szCs w:val="40"/>
                        </w:rPr>
                        <w:alias w:val="Title"/>
                        <w:tag w:val=""/>
                        <w:id w:val="2003618500"/>
                        <w:dataBinding w:prefixMappings="xmlns:ns0='http://purl.org/dc/elements/1.1/' xmlns:ns1='http://schemas.openxmlformats.org/package/2006/metadata/core-properties' " w:xpath="/ns1:coreProperties[1]/ns0:title[1]" w:storeItemID="{6C3C8BC8-F283-45AE-878A-BAB7291924A1}"/>
                        <w:text/>
                      </w:sdtPr>
                      <w:sdtEndPr/>
                      <w:sdtContent>
                        <w:p w:rsidR="007B1BBF" w:rsidRPr="005D4F8F" w:rsidRDefault="004369E0" w:rsidP="00863D41">
                          <w:pPr>
                            <w:spacing w:after="160"/>
                            <w:ind w:left="0"/>
                            <w:jc w:val="right"/>
                            <w:rPr>
                              <w:sz w:val="40"/>
                              <w:szCs w:val="40"/>
                            </w:rPr>
                          </w:pPr>
                          <w:r>
                            <w:rPr>
                              <w:rFonts w:ascii="Verdana" w:eastAsia="Verdana" w:hAnsi="Verdana" w:cs="Verdana"/>
                              <w:b/>
                              <w:sz w:val="40"/>
                              <w:szCs w:val="40"/>
                              <w:lang w:val="en-GB"/>
                            </w:rPr>
                            <w:t>Changing Directory</w:t>
                          </w:r>
                        </w:p>
                      </w:sdtContent>
                    </w:sdt>
                  </w:txbxContent>
                </v:textbox>
              </v:rect>
              <v:rect id="Rectangle 13" o:spid="_x0000_s1032" style="position:absolute;left:64523;top:12171;width:1030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7B1BBF" w:rsidRPr="005D4F8F" w:rsidRDefault="007B1BBF" w:rsidP="00863D41">
                      <w:pPr>
                        <w:spacing w:after="160"/>
                        <w:ind w:left="0"/>
                        <w:jc w:val="right"/>
                      </w:pPr>
                      <w:r w:rsidRPr="005D4F8F">
                        <w:rPr>
                          <w:rFonts w:ascii="Verdana" w:eastAsia="Verdana" w:hAnsi="Verdana" w:cs="Verdana"/>
                          <w:sz w:val="30"/>
                        </w:rPr>
                        <w:t>C</w:t>
                      </w:r>
                      <w:r w:rsidR="00E91354" w:rsidRPr="005D4F8F">
                        <w:rPr>
                          <w:rFonts w:ascii="Verdana" w:eastAsia="Verdana" w:hAnsi="Verdana" w:cs="Verdana"/>
                          <w:sz w:val="30"/>
                        </w:rPr>
                        <w:t>ard</w:t>
                      </w:r>
                      <w:r w:rsidR="00E91354" w:rsidRPr="005D4F8F">
                        <w:rPr>
                          <w:rFonts w:ascii="Verdana" w:eastAsia="Verdana" w:hAnsi="Verdana" w:cs="Verdana"/>
                          <w:b/>
                          <w:sz w:val="30"/>
                        </w:rPr>
                        <w:fldChar w:fldCharType="begin"/>
                      </w:r>
                      <w:r w:rsidR="00E91354" w:rsidRPr="005D4F8F">
                        <w:rPr>
                          <w:rFonts w:ascii="Verdana" w:eastAsia="Verdana" w:hAnsi="Verdana" w:cs="Verdana"/>
                          <w:sz w:val="30"/>
                        </w:rPr>
                        <w:instrText xml:space="preserve"> PAGE   \* MERGEFORMAT </w:instrText>
                      </w:r>
                      <w:r w:rsidR="00E91354" w:rsidRPr="005D4F8F">
                        <w:rPr>
                          <w:rFonts w:ascii="Verdana" w:eastAsia="Verdana" w:hAnsi="Verdana" w:cs="Verdana"/>
                          <w:b/>
                          <w:sz w:val="30"/>
                        </w:rPr>
                        <w:fldChar w:fldCharType="separate"/>
                      </w:r>
                      <w:r w:rsidR="009769CE" w:rsidRPr="009769CE">
                        <w:rPr>
                          <w:rFonts w:ascii="Verdana" w:eastAsia="Verdana" w:hAnsi="Verdana" w:cs="Verdana"/>
                          <w:b/>
                          <w:noProof/>
                          <w:sz w:val="30"/>
                        </w:rPr>
                        <w:t>2</w:t>
                      </w:r>
                      <w:r w:rsidR="00E91354" w:rsidRPr="005D4F8F">
                        <w:rPr>
                          <w:rFonts w:ascii="Verdana" w:eastAsia="Verdana" w:hAnsi="Verdana" w:cs="Verdana"/>
                          <w:b/>
                          <w:noProof/>
                          <w:sz w:val="30"/>
                        </w:rPr>
                        <w:fldChar w:fldCharType="end"/>
                      </w:r>
                      <w:r w:rsidR="00E91354" w:rsidRPr="005D4F8F">
                        <w:rPr>
                          <w:rFonts w:ascii="Verdana" w:eastAsia="Verdana" w:hAnsi="Verdana" w:cs="Verdana"/>
                          <w:sz w:val="30"/>
                        </w:rPr>
                        <w:t xml:space="preserve">of </w:t>
                      </w:r>
                      <w:r w:rsidR="00863D41" w:rsidRPr="005D4F8F">
                        <w:rPr>
                          <w:rFonts w:ascii="Verdana" w:eastAsia="Verdana" w:hAnsi="Verdana" w:cs="Verdana"/>
                          <w:b/>
                          <w:sz w:val="30"/>
                        </w:rPr>
                        <w:fldChar w:fldCharType="begin"/>
                      </w:r>
                      <w:r w:rsidR="00863D41" w:rsidRPr="005D4F8F">
                        <w:rPr>
                          <w:rFonts w:ascii="Verdana" w:eastAsia="Verdana" w:hAnsi="Verdana" w:cs="Verdana"/>
                          <w:sz w:val="30"/>
                        </w:rPr>
                        <w:instrText xml:space="preserve"> NUMPAGES  \# "0"  \* MERGEFORMAT </w:instrText>
                      </w:r>
                      <w:r w:rsidR="00863D41" w:rsidRPr="005D4F8F">
                        <w:rPr>
                          <w:rFonts w:ascii="Verdana" w:eastAsia="Verdana" w:hAnsi="Verdana" w:cs="Verdana"/>
                          <w:b/>
                          <w:sz w:val="30"/>
                        </w:rPr>
                        <w:fldChar w:fldCharType="separate"/>
                      </w:r>
                      <w:r w:rsidR="009769CE" w:rsidRPr="009769CE">
                        <w:rPr>
                          <w:rFonts w:ascii="Verdana" w:eastAsia="Verdana" w:hAnsi="Verdana" w:cs="Verdana"/>
                          <w:b/>
                          <w:noProof/>
                          <w:sz w:val="30"/>
                        </w:rPr>
                        <w:t>2</w:t>
                      </w:r>
                      <w:r w:rsidR="00863D41" w:rsidRPr="005D4F8F">
                        <w:rPr>
                          <w:rFonts w:ascii="Verdana" w:eastAsia="Verdana" w:hAnsi="Verdana" w:cs="Verdana"/>
                          <w:b/>
                          <w:sz w:val="30"/>
                        </w:rPr>
                        <w:fldChar w:fldCharType="end"/>
                      </w:r>
                    </w:p>
                  </w:txbxContent>
                </v:textbox>
              </v:rect>
              <v:shape id="Shape 472" o:spid="_x0000_s1033"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4"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5"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6"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7"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8" style="position:absolute;left:18002;top:2503;width:3924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7B1BBF" w:rsidRDefault="004369E0" w:rsidP="007B1BBF">
                          <w:pPr>
                            <w:spacing w:after="160"/>
                            <w:ind w:left="0"/>
                          </w:pPr>
                          <w:r>
                            <w:rPr>
                              <w:rFonts w:ascii="Verdana" w:eastAsia="Verdana" w:hAnsi="Verdana" w:cs="Verdana"/>
                              <w:b/>
                              <w:color w:val="FFFFFF"/>
                              <w:sz w:val="56"/>
                              <w:lang w:val="en-GB"/>
                            </w:rPr>
                            <w:t>Changing Directory</w:t>
                          </w:r>
                        </w:p>
                      </w:sdtContent>
                    </w:sdt>
                  </w:txbxContent>
                </v:textbox>
              </v:rect>
              <v:shape id="Shape 477" o:spid="_x0000_s1039" style="position:absolute;left:6284;top:18423;width:63039;height:249;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D2"/>
    <w:rsid w:val="00044559"/>
    <w:rsid w:val="00066CD2"/>
    <w:rsid w:val="000B157B"/>
    <w:rsid w:val="000B48B4"/>
    <w:rsid w:val="000D3553"/>
    <w:rsid w:val="00106A8E"/>
    <w:rsid w:val="00177DB3"/>
    <w:rsid w:val="001E4A6F"/>
    <w:rsid w:val="001F3CC4"/>
    <w:rsid w:val="002B773D"/>
    <w:rsid w:val="002F24C1"/>
    <w:rsid w:val="0030739A"/>
    <w:rsid w:val="00380CD4"/>
    <w:rsid w:val="003A750C"/>
    <w:rsid w:val="003B0059"/>
    <w:rsid w:val="003C7337"/>
    <w:rsid w:val="003D15D4"/>
    <w:rsid w:val="003F5822"/>
    <w:rsid w:val="00407765"/>
    <w:rsid w:val="004203C3"/>
    <w:rsid w:val="00424781"/>
    <w:rsid w:val="004369E0"/>
    <w:rsid w:val="004851E2"/>
    <w:rsid w:val="004E2D13"/>
    <w:rsid w:val="0053679B"/>
    <w:rsid w:val="0054634C"/>
    <w:rsid w:val="005654FB"/>
    <w:rsid w:val="00586AF5"/>
    <w:rsid w:val="005D4F8F"/>
    <w:rsid w:val="005D4FBA"/>
    <w:rsid w:val="005E2444"/>
    <w:rsid w:val="005E3054"/>
    <w:rsid w:val="005E5FA3"/>
    <w:rsid w:val="0072104B"/>
    <w:rsid w:val="00734CA5"/>
    <w:rsid w:val="00771F60"/>
    <w:rsid w:val="007A4879"/>
    <w:rsid w:val="007B1BBF"/>
    <w:rsid w:val="007C33BB"/>
    <w:rsid w:val="00852D9A"/>
    <w:rsid w:val="00857ED1"/>
    <w:rsid w:val="00863D41"/>
    <w:rsid w:val="00891D84"/>
    <w:rsid w:val="008B7F9C"/>
    <w:rsid w:val="008C105D"/>
    <w:rsid w:val="00920BCB"/>
    <w:rsid w:val="009339DC"/>
    <w:rsid w:val="009769CE"/>
    <w:rsid w:val="0099187E"/>
    <w:rsid w:val="009958CB"/>
    <w:rsid w:val="009E28B1"/>
    <w:rsid w:val="00A151B4"/>
    <w:rsid w:val="00A4489B"/>
    <w:rsid w:val="00A547D7"/>
    <w:rsid w:val="00A560E7"/>
    <w:rsid w:val="00A86765"/>
    <w:rsid w:val="00AB7BB1"/>
    <w:rsid w:val="00B0199C"/>
    <w:rsid w:val="00B51634"/>
    <w:rsid w:val="00B536DB"/>
    <w:rsid w:val="00B6723C"/>
    <w:rsid w:val="00B76789"/>
    <w:rsid w:val="00BA472D"/>
    <w:rsid w:val="00BB75AC"/>
    <w:rsid w:val="00BF3001"/>
    <w:rsid w:val="00C83093"/>
    <w:rsid w:val="00CA2BFA"/>
    <w:rsid w:val="00CD29EA"/>
    <w:rsid w:val="00CE585D"/>
    <w:rsid w:val="00CF091D"/>
    <w:rsid w:val="00CF6744"/>
    <w:rsid w:val="00D30EC6"/>
    <w:rsid w:val="00D373F8"/>
    <w:rsid w:val="00D547BF"/>
    <w:rsid w:val="00D62599"/>
    <w:rsid w:val="00D72ED2"/>
    <w:rsid w:val="00D742F3"/>
    <w:rsid w:val="00DE3EB4"/>
    <w:rsid w:val="00E60AD3"/>
    <w:rsid w:val="00E90ABD"/>
    <w:rsid w:val="00E91354"/>
    <w:rsid w:val="00E93F74"/>
    <w:rsid w:val="00E957EC"/>
    <w:rsid w:val="00ED2490"/>
    <w:rsid w:val="00EE4FAA"/>
    <w:rsid w:val="00EE6DE5"/>
    <w:rsid w:val="00FB73BA"/>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10E92C-7B8B-4F33-A3CF-0C93A6BD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table" w:styleId="TableGrid">
    <w:name w:val="Table Grid"/>
    <w:basedOn w:val="TableNormal"/>
    <w:uiPriority w:val="39"/>
    <w:rsid w:val="003A750C"/>
    <w:pPr>
      <w:spacing w:after="0" w:line="240" w:lineRule="auto"/>
    </w:pPr>
    <w:rPr>
      <w:rFonts w:eastAsiaTheme="minorHAnsi"/>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shiTerminal">
    <w:name w:val="Sushi Terminal"/>
    <w:basedOn w:val="Normal"/>
    <w:link w:val="SushiTerminalChar"/>
    <w:qFormat/>
    <w:rsid w:val="003A750C"/>
    <w:pPr>
      <w:spacing w:after="188" w:line="240" w:lineRule="auto"/>
      <w:ind w:left="0" w:right="-225"/>
    </w:pPr>
    <w:rPr>
      <w:lang w:val="en-IE"/>
    </w:rPr>
  </w:style>
  <w:style w:type="character" w:customStyle="1" w:styleId="SushiTerminalChar">
    <w:name w:val="Sushi Terminal Char"/>
    <w:basedOn w:val="DefaultParagraphFont"/>
    <w:link w:val="SushiTerminal"/>
    <w:rsid w:val="003A750C"/>
    <w:rPr>
      <w:rFonts w:ascii="Arial" w:eastAsia="Arial" w:hAnsi="Arial" w:cs="Arial"/>
      <w:color w:val="000000" w:themeColor="text1"/>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Downloads\SampleTemplate-BlackandWhi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6AB155D8584772A87508DA4498856A"/>
        <w:category>
          <w:name w:val="General"/>
          <w:gallery w:val="placeholder"/>
        </w:category>
        <w:types>
          <w:type w:val="bbPlcHdr"/>
        </w:types>
        <w:behaviors>
          <w:behavior w:val="content"/>
        </w:behaviors>
        <w:guid w:val="{FA131AAE-0D5D-44B2-8B96-42D394D1DB8F}"/>
      </w:docPartPr>
      <w:docPartBody>
        <w:p w:rsidR="00FD2239" w:rsidRDefault="005A1098">
          <w:pPr>
            <w:pStyle w:val="2C6AB155D8584772A87508DA4498856A"/>
          </w:pPr>
          <w:r w:rsidRPr="00CA3D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98"/>
    <w:rsid w:val="001F019B"/>
    <w:rsid w:val="004915B3"/>
    <w:rsid w:val="00527F31"/>
    <w:rsid w:val="005A1098"/>
    <w:rsid w:val="005A14DC"/>
    <w:rsid w:val="007136BD"/>
    <w:rsid w:val="00854506"/>
    <w:rsid w:val="00C0236A"/>
    <w:rsid w:val="00C44AFF"/>
    <w:rsid w:val="00C70C3B"/>
    <w:rsid w:val="00CE7460"/>
    <w:rsid w:val="00DD58BC"/>
    <w:rsid w:val="00FC2B40"/>
    <w:rsid w:val="00FD22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6AB155D8584772A87508DA4498856A">
    <w:name w:val="2C6AB155D8584772A87508DA44988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DD771-1E4E-4A16-AB73-96FFCEA3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645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Changing Directory</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Directory</dc:title>
  <dc:subject>Pi Basics</dc:subject>
  <dc:creator>Toby Mole</dc:creator>
  <cp:keywords/>
  <cp:lastModifiedBy>Toby Mole</cp:lastModifiedBy>
  <cp:revision>26</cp:revision>
  <cp:lastPrinted>2015-10-06T21:08:00Z</cp:lastPrinted>
  <dcterms:created xsi:type="dcterms:W3CDTF">2015-09-29T17:23:00Z</dcterms:created>
  <dcterms:modified xsi:type="dcterms:W3CDTF">2015-10-06T21:08:00Z</dcterms:modified>
</cp:coreProperties>
</file>