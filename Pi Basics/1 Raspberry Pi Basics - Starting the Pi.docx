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1D" w:rsidRDefault="005D4FBA" w:rsidP="005D4FBA">
      <w:pPr>
        <w:pStyle w:val="SushiNormal"/>
      </w:pPr>
      <w:bookmarkStart w:id="0" w:name="_GoBack"/>
      <w:bookmarkEnd w:id="0"/>
      <w:r>
        <w:rPr>
          <w:rStyle w:val="SushiSectionNumber"/>
        </w:rPr>
        <w:t>1</w:t>
      </w:r>
      <w:r w:rsidRPr="00A151B4">
        <w:t xml:space="preserve"> </w:t>
      </w:r>
      <w:r w:rsidR="000B157B">
        <w:t>Turn on the Raspberry P</w:t>
      </w:r>
      <w:r w:rsidR="00CF091D">
        <w:t>i by connecting the power adaptor. A lot of text will start to scroll up the screen very fast</w:t>
      </w:r>
      <w:r w:rsidR="00D742F3">
        <w:t>.</w:t>
      </w:r>
      <w:r w:rsidR="00CF091D">
        <w:t xml:space="preserve"> Don’t worry</w:t>
      </w:r>
      <w:r w:rsidR="00D742F3">
        <w:t>!</w:t>
      </w:r>
      <w:r w:rsidR="00CF091D">
        <w:t xml:space="preserve"> </w:t>
      </w:r>
      <w:r w:rsidR="00D742F3">
        <w:t>This</w:t>
      </w:r>
      <w:r w:rsidR="00CF091D">
        <w:t xml:space="preserve"> is the </w:t>
      </w:r>
      <w:r w:rsidR="00CF091D" w:rsidRPr="00B76789">
        <w:t>OS</w:t>
      </w:r>
      <w:r w:rsidR="00CF091D">
        <w:t xml:space="preserve"> (</w:t>
      </w:r>
      <w:r w:rsidR="00CF091D" w:rsidRPr="00B76789">
        <w:rPr>
          <w:rStyle w:val="SushiSectionHighlightChar"/>
        </w:rPr>
        <w:t>operating system</w:t>
      </w:r>
      <w:r w:rsidR="00CF091D">
        <w:t>) booting up. The same thing happens when you boot your Mac or Windows PC, but it is normally hidden.</w:t>
      </w:r>
      <w:r w:rsidR="000B157B">
        <w:t xml:space="preserve"> This OS is called </w:t>
      </w:r>
      <w:proofErr w:type="spellStart"/>
      <w:r w:rsidR="000B157B">
        <w:t>Raspbian</w:t>
      </w:r>
      <w:proofErr w:type="spellEnd"/>
    </w:p>
    <w:p w:rsidR="00066CD2" w:rsidRDefault="00066CD2" w:rsidP="005D4FBA">
      <w:pPr>
        <w:pStyle w:val="SushiNormal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1E2B" wp14:editId="23733A27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828800" cy="428625"/>
                <wp:effectExtent l="95250" t="171450" r="159385" b="2381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51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3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066CD2" w:rsidRPr="00066CD2" w:rsidRDefault="00066CD2" w:rsidP="00066CD2">
                            <w:pPr>
                              <w:pStyle w:val="SushiNormal"/>
                              <w:jc w:val="center"/>
                              <w:rPr>
                                <w:color w:val="5B9BD5" w:themeColor="accent1"/>
                                <w:sz w:val="40"/>
                                <w:szCs w:val="72"/>
                                <w:lang w:val="en-I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6CD2">
                              <w:rPr>
                                <w:color w:val="5B9BD5" w:themeColor="accent1"/>
                                <w:sz w:val="40"/>
                                <w:szCs w:val="72"/>
                                <w:lang w:val="en-I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looks a bit like this</w:t>
                            </w:r>
                            <w:r>
                              <w:rPr>
                                <w:color w:val="5B9BD5" w:themeColor="accent1"/>
                                <w:sz w:val="40"/>
                                <w:szCs w:val="72"/>
                                <w:lang w:val="en-I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51E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pt;width:2in;height:33.7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" fillcolor="white [3212]" strokecolor="#5b9bd5 [3204]" strokeweight="1.5pt">
                <v:shadow on="t" color="black" opacity="33423f" origin="-.5,-.5" offset=".74836mm,.74836mm"/>
                <v:textbox>
                  <w:txbxContent>
                    <w:p w:rsidR="00066CD2" w:rsidRPr="00066CD2" w:rsidRDefault="00066CD2" w:rsidP="00066CD2">
                      <w:pPr>
                        <w:pStyle w:val="SushiNormal"/>
                        <w:jc w:val="center"/>
                        <w:rPr>
                          <w:color w:val="5B9BD5" w:themeColor="accent1"/>
                          <w:sz w:val="40"/>
                          <w:szCs w:val="72"/>
                          <w:lang w:val="en-I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6CD2">
                        <w:rPr>
                          <w:color w:val="5B9BD5" w:themeColor="accent1"/>
                          <w:sz w:val="40"/>
                          <w:szCs w:val="72"/>
                          <w:lang w:val="en-I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looks a bit like this</w:t>
                      </w:r>
                      <w:r>
                        <w:rPr>
                          <w:color w:val="5B9BD5" w:themeColor="accent1"/>
                          <w:sz w:val="40"/>
                          <w:szCs w:val="72"/>
                          <w:lang w:val="en-I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04040" w:themeFill="text1" w:themeFillTint="BF"/>
        <w:tblCellMar>
          <w:top w:w="255" w:type="dxa"/>
          <w:bottom w:w="255" w:type="dxa"/>
        </w:tblCellMar>
        <w:tblLook w:val="04A0" w:firstRow="1" w:lastRow="0" w:firstColumn="1" w:lastColumn="0" w:noHBand="0" w:noVBand="1"/>
      </w:tblPr>
      <w:tblGrid>
        <w:gridCol w:w="9016"/>
      </w:tblGrid>
      <w:tr w:rsidR="00CF091D" w:rsidTr="00701D9C">
        <w:trPr>
          <w:trHeight w:val="249"/>
        </w:trPr>
        <w:tc>
          <w:tcPr>
            <w:tcW w:w="9016" w:type="dxa"/>
            <w:shd w:val="clear" w:color="auto" w:fill="404040" w:themeFill="text1" w:themeFillTint="BF"/>
            <w:vAlign w:val="center"/>
          </w:tcPr>
          <w:p w:rsidR="00CF091D" w:rsidRDefault="00CF091D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[ </w:t>
            </w:r>
            <w:r w:rsidRPr="00066CD2">
              <w:rPr>
                <w:rStyle w:val="SushiNormalChar"/>
                <w:rFonts w:ascii="Consolas" w:hAnsi="Consolas" w:cs="Consolas"/>
                <w:color w:val="02F21F"/>
              </w:rPr>
              <w:t xml:space="preserve">ok </w:t>
            </w: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] Setting kernel variables</w:t>
            </w:r>
            <w:r w:rsidR="00A86765"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...done.</w:t>
            </w:r>
          </w:p>
          <w:p w:rsidR="00CF091D" w:rsidRDefault="00CF091D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[ </w:t>
            </w:r>
            <w:r w:rsidRPr="00066CD2">
              <w:rPr>
                <w:rStyle w:val="SushiNormalChar"/>
                <w:rFonts w:ascii="Consolas" w:hAnsi="Consolas" w:cs="Consolas"/>
                <w:color w:val="02F21F"/>
              </w:rPr>
              <w:t xml:space="preserve">ok </w:t>
            </w: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] Configuring network interfaces...</w:t>
            </w:r>
            <w:r w:rsidR="00A86765"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done.</w:t>
            </w:r>
          </w:p>
          <w:p w:rsidR="00A86765" w:rsidRDefault="00A86765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[ </w:t>
            </w:r>
            <w:r w:rsidRPr="00066CD2">
              <w:rPr>
                <w:rStyle w:val="SushiNormalChar"/>
                <w:rFonts w:ascii="Consolas" w:hAnsi="Consolas" w:cs="Consolas"/>
                <w:color w:val="02F21F"/>
              </w:rPr>
              <w:t xml:space="preserve">ok </w:t>
            </w: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] Cleaning up temporary files....</w:t>
            </w:r>
          </w:p>
          <w:p w:rsidR="00A86765" w:rsidRDefault="00A86765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[ </w:t>
            </w:r>
            <w:r w:rsidRPr="00066CD2">
              <w:rPr>
                <w:rStyle w:val="SushiNormalChar"/>
                <w:rFonts w:ascii="Consolas" w:hAnsi="Consolas" w:cs="Consolas"/>
                <w:color w:val="02F21F"/>
              </w:rPr>
              <w:t xml:space="preserve">ok </w:t>
            </w: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] Setting up ALSA...done.</w:t>
            </w:r>
          </w:p>
          <w:p w:rsidR="00A86765" w:rsidRDefault="00A86765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[</w:t>
            </w:r>
            <w:r w:rsidRPr="00066CD2">
              <w:rPr>
                <w:rStyle w:val="SushiNormalChar"/>
                <w:rFonts w:ascii="Consolas" w:hAnsi="Consolas" w:cs="Consolas"/>
                <w:color w:val="2E74B5" w:themeColor="accent1" w:themeShade="BF"/>
              </w:rPr>
              <w:t>info</w:t>
            </w: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] Setting console screen modes.</w:t>
            </w:r>
          </w:p>
          <w:p w:rsidR="00A86765" w:rsidRDefault="00A86765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[</w:t>
            </w:r>
            <w:r w:rsidRPr="00066CD2">
              <w:rPr>
                <w:rStyle w:val="SushiNormalChar"/>
                <w:rFonts w:ascii="Consolas" w:hAnsi="Consolas" w:cs="Consolas"/>
                <w:color w:val="2E74B5" w:themeColor="accent1" w:themeShade="BF"/>
              </w:rPr>
              <w:t>info</w:t>
            </w: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] Skipping font and </w:t>
            </w:r>
            <w:proofErr w:type="spellStart"/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keymap</w:t>
            </w:r>
            <w:proofErr w:type="spellEnd"/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 setup (handled by console setup)</w:t>
            </w:r>
          </w:p>
          <w:p w:rsidR="00A86765" w:rsidRDefault="00A86765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INIT: Entering </w:t>
            </w:r>
            <w:proofErr w:type="spellStart"/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runlevel</w:t>
            </w:r>
            <w:proofErr w:type="spellEnd"/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: 2</w:t>
            </w:r>
          </w:p>
          <w:p w:rsidR="00A86765" w:rsidRDefault="00A86765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[</w:t>
            </w:r>
            <w:r w:rsidRPr="00066CD2">
              <w:rPr>
                <w:rStyle w:val="SushiNormalChar"/>
                <w:rFonts w:ascii="Consolas" w:hAnsi="Consolas" w:cs="Consolas"/>
                <w:color w:val="ED7D31" w:themeColor="accent2"/>
              </w:rPr>
              <w:t>warn</w:t>
            </w: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] </w:t>
            </w:r>
            <w:proofErr w:type="spellStart"/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Kernal</w:t>
            </w:r>
            <w:proofErr w:type="spellEnd"/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 lacks </w:t>
            </w:r>
            <w:proofErr w:type="spellStart"/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cgroups</w:t>
            </w:r>
            <w:proofErr w:type="spellEnd"/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 or memory controller. ... </w:t>
            </w:r>
            <w:r w:rsidRPr="00066CD2">
              <w:rPr>
                <w:rStyle w:val="SushiNormalChar"/>
                <w:rFonts w:ascii="Consolas" w:hAnsi="Consolas" w:cs="Consolas"/>
                <w:color w:val="ED7D31" w:themeColor="accent2"/>
              </w:rPr>
              <w:t>(warning)</w:t>
            </w:r>
          </w:p>
          <w:p w:rsidR="00A86765" w:rsidRPr="009339DC" w:rsidRDefault="00A86765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[....] Starting enhanced</w:t>
            </w:r>
          </w:p>
        </w:tc>
      </w:tr>
    </w:tbl>
    <w:p w:rsidR="00CF091D" w:rsidRDefault="00CF091D" w:rsidP="005D4FBA">
      <w:pPr>
        <w:pStyle w:val="SushiNormal"/>
      </w:pPr>
    </w:p>
    <w:p w:rsidR="003A750C" w:rsidRPr="00AB7BB1" w:rsidRDefault="00CF091D" w:rsidP="005D4FBA">
      <w:pPr>
        <w:pStyle w:val="SushiNormal"/>
      </w:pPr>
      <w:r w:rsidRPr="00CF091D">
        <w:rPr>
          <w:rStyle w:val="SushiSectionNumber"/>
        </w:rPr>
        <w:t>2</w:t>
      </w:r>
      <w:r>
        <w:t xml:space="preserve"> When the boot </w:t>
      </w:r>
      <w:r w:rsidR="000B157B">
        <w:t xml:space="preserve">process </w:t>
      </w:r>
      <w:r>
        <w:t>is finished you will need to log in.</w:t>
      </w:r>
      <w:r w:rsidR="00407765">
        <w:t xml:space="preserve"> </w:t>
      </w:r>
      <w:r w:rsidR="00D373F8">
        <w:t>At the</w:t>
      </w:r>
      <w:r w:rsidR="00FB73BA">
        <w:t xml:space="preserve"> </w:t>
      </w:r>
      <w:r w:rsidR="00FB73BA" w:rsidRPr="00FB73BA">
        <w:rPr>
          <w:rStyle w:val="SushiSectionHighlightChar"/>
        </w:rPr>
        <w:t>Login</w:t>
      </w:r>
      <w:r w:rsidR="00FB73BA">
        <w:rPr>
          <w:b/>
          <w:i/>
        </w:rPr>
        <w:t xml:space="preserve"> </w:t>
      </w:r>
      <w:r w:rsidR="00D373F8">
        <w:t>prompt t</w:t>
      </w:r>
      <w:r w:rsidR="00FB73BA">
        <w:t>ype the</w:t>
      </w:r>
      <w:r w:rsidR="00FB73BA" w:rsidRPr="00FB73BA">
        <w:t xml:space="preserve"> user name which is</w:t>
      </w:r>
      <w:r w:rsidR="00FB73BA">
        <w:rPr>
          <w:b/>
        </w:rPr>
        <w:t xml:space="preserve"> </w:t>
      </w:r>
      <w:r w:rsidR="00FB73BA" w:rsidRPr="00FB73BA">
        <w:rPr>
          <w:rStyle w:val="SushiSectionHighlightChar"/>
        </w:rPr>
        <w:t>pi</w:t>
      </w:r>
      <w:r w:rsidR="00FB73BA" w:rsidRPr="00FB73BA">
        <w:t xml:space="preserve"> then press the enter key</w:t>
      </w:r>
      <w:r w:rsidR="00FB73BA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04040" w:themeFill="text1" w:themeFillTint="BF"/>
        <w:tblCellMar>
          <w:top w:w="255" w:type="dxa"/>
          <w:bottom w:w="255" w:type="dxa"/>
        </w:tblCellMar>
        <w:tblLook w:val="04A0" w:firstRow="1" w:lastRow="0" w:firstColumn="1" w:lastColumn="0" w:noHBand="0" w:noVBand="1"/>
      </w:tblPr>
      <w:tblGrid>
        <w:gridCol w:w="9016"/>
      </w:tblGrid>
      <w:tr w:rsidR="00920BCB" w:rsidTr="00701D9C">
        <w:trPr>
          <w:trHeight w:val="249"/>
        </w:trPr>
        <w:tc>
          <w:tcPr>
            <w:tcW w:w="9016" w:type="dxa"/>
            <w:shd w:val="clear" w:color="auto" w:fill="404040" w:themeFill="text1" w:themeFillTint="BF"/>
            <w:vAlign w:val="center"/>
          </w:tcPr>
          <w:p w:rsidR="00920BCB" w:rsidRPr="009339DC" w:rsidRDefault="00920BCB" w:rsidP="00701D9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Login: pi </w:t>
            </w:r>
          </w:p>
        </w:tc>
      </w:tr>
    </w:tbl>
    <w:p w:rsidR="000B48B4" w:rsidRDefault="000B48B4" w:rsidP="00B51634">
      <w:pPr>
        <w:spacing w:after="188"/>
        <w:ind w:left="-217" w:right="-225" w:firstLine="217"/>
      </w:pPr>
    </w:p>
    <w:p w:rsidR="003A750C" w:rsidRDefault="005D4FBA" w:rsidP="005D4FBA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 w:rsidRPr="00A151B4">
        <w:t xml:space="preserve"> </w:t>
      </w:r>
      <w:r>
        <w:t xml:space="preserve">Then </w:t>
      </w:r>
      <w:r w:rsidR="003A750C" w:rsidRPr="003A750C">
        <w:rPr>
          <w:rStyle w:val="SushiNormalChar"/>
        </w:rPr>
        <w:t xml:space="preserve">at the password prompt type the </w:t>
      </w:r>
      <w:r w:rsidR="003A750C" w:rsidRPr="003A750C">
        <w:rPr>
          <w:rStyle w:val="SushiSectionHighlightChar"/>
        </w:rPr>
        <w:t>password</w:t>
      </w:r>
      <w:r w:rsidR="003A750C" w:rsidRPr="003A750C">
        <w:rPr>
          <w:rStyle w:val="SushiNormalChar"/>
        </w:rPr>
        <w:t xml:space="preserve"> which is </w:t>
      </w:r>
      <w:r w:rsidR="003A750C" w:rsidRPr="003A750C">
        <w:rPr>
          <w:rStyle w:val="SushiSectionHighlightChar"/>
        </w:rPr>
        <w:t>raspberry</w:t>
      </w:r>
      <w:r>
        <w:rPr>
          <w:rStyle w:val="SushiNormalChar"/>
        </w:rPr>
        <w:t xml:space="preserve"> then press the </w:t>
      </w:r>
      <w:r w:rsidR="003A750C" w:rsidRPr="003A750C">
        <w:rPr>
          <w:rStyle w:val="SushiNormalChar"/>
        </w:rPr>
        <w:t>enter key again.</w:t>
      </w:r>
      <w:r w:rsidR="003A750C">
        <w:rPr>
          <w:rStyle w:val="SushiNormalChar"/>
        </w:rPr>
        <w:t xml:space="preserve"> This time when you type, nothing will show on the screen so you will need to type carefully. Can you guess why the typing is hidden for this step?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04040" w:themeFill="text1" w:themeFillTint="BF"/>
        <w:tblCellMar>
          <w:top w:w="255" w:type="dxa"/>
          <w:bottom w:w="255" w:type="dxa"/>
        </w:tblCellMar>
        <w:tblLook w:val="04A0" w:firstRow="1" w:lastRow="0" w:firstColumn="1" w:lastColumn="0" w:noHBand="0" w:noVBand="1"/>
      </w:tblPr>
      <w:tblGrid>
        <w:gridCol w:w="9016"/>
      </w:tblGrid>
      <w:tr w:rsidR="00920BCB" w:rsidTr="00701D9C">
        <w:trPr>
          <w:trHeight w:val="249"/>
        </w:trPr>
        <w:tc>
          <w:tcPr>
            <w:tcW w:w="9016" w:type="dxa"/>
            <w:shd w:val="clear" w:color="auto" w:fill="404040" w:themeFill="text1" w:themeFillTint="BF"/>
            <w:vAlign w:val="center"/>
          </w:tcPr>
          <w:p w:rsidR="00920BCB" w:rsidRPr="009339DC" w:rsidRDefault="00920BCB" w:rsidP="005D4FBA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r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Password: </w:t>
            </w:r>
          </w:p>
        </w:tc>
      </w:tr>
    </w:tbl>
    <w:p w:rsidR="00920BCB" w:rsidRDefault="00920BCB">
      <w:pPr>
        <w:spacing w:after="188"/>
        <w:ind w:left="-217" w:right="-225"/>
        <w:rPr>
          <w:rStyle w:val="SushiNormalChar"/>
        </w:rPr>
      </w:pPr>
    </w:p>
    <w:p w:rsidR="00AB7BB1" w:rsidRDefault="005D4FBA" w:rsidP="005D4FBA">
      <w:pPr>
        <w:pStyle w:val="SushiNormal"/>
        <w:rPr>
          <w:rStyle w:val="SushiNormalChar"/>
        </w:rPr>
      </w:pPr>
      <w:r>
        <w:rPr>
          <w:rStyle w:val="SushiSectionNumber"/>
        </w:rPr>
        <w:t>3</w:t>
      </w:r>
      <w:r w:rsidRPr="00A151B4">
        <w:t xml:space="preserve"> </w:t>
      </w:r>
      <w:r>
        <w:t xml:space="preserve">The </w:t>
      </w:r>
      <w:r w:rsidR="00407765">
        <w:rPr>
          <w:rStyle w:val="SushiNormalChar"/>
        </w:rPr>
        <w:t>scree</w:t>
      </w:r>
      <w:r w:rsidR="000B157B">
        <w:rPr>
          <w:rStyle w:val="SushiNormalChar"/>
        </w:rPr>
        <w:t xml:space="preserve">n still shows the </w:t>
      </w:r>
      <w:r w:rsidR="00D742F3">
        <w:rPr>
          <w:rStyle w:val="SushiNormalChar"/>
        </w:rPr>
        <w:t>CLI (</w:t>
      </w:r>
      <w:r w:rsidR="000B157B" w:rsidRPr="00B76789">
        <w:rPr>
          <w:rStyle w:val="SushiSectionHighlightChar"/>
        </w:rPr>
        <w:t>command line</w:t>
      </w:r>
      <w:r w:rsidR="00407765" w:rsidRPr="00B76789">
        <w:rPr>
          <w:rStyle w:val="SushiSectionHighlightChar"/>
        </w:rPr>
        <w:t xml:space="preserve"> interface</w:t>
      </w:r>
      <w:r w:rsidR="00D742F3" w:rsidRPr="00D742F3">
        <w:t>)</w:t>
      </w:r>
      <w:r w:rsidR="00407765">
        <w:rPr>
          <w:rStyle w:val="SushiNormalChar"/>
        </w:rPr>
        <w:t xml:space="preserve"> to the operating system.</w:t>
      </w:r>
      <w:r w:rsidR="00B76789">
        <w:rPr>
          <w:rStyle w:val="SushiNormalChar"/>
        </w:rPr>
        <w:t xml:space="preserve"> This is where you can write instructions to the Pi.</w:t>
      </w:r>
      <w:r w:rsidR="00407765">
        <w:rPr>
          <w:rStyle w:val="SushiNormalChar"/>
        </w:rPr>
        <w:t xml:space="preserve"> To make things easier we would like t</w:t>
      </w:r>
      <w:r w:rsidR="00771F60">
        <w:rPr>
          <w:rStyle w:val="SushiNormalChar"/>
        </w:rPr>
        <w:t xml:space="preserve">o load the </w:t>
      </w:r>
      <w:r w:rsidR="00CF091D" w:rsidRPr="00B76789">
        <w:t xml:space="preserve">GUI </w:t>
      </w:r>
      <w:r w:rsidR="00CF091D">
        <w:rPr>
          <w:rStyle w:val="SushiNormalChar"/>
        </w:rPr>
        <w:t>(</w:t>
      </w:r>
      <w:r w:rsidR="00771F60" w:rsidRPr="00B76789">
        <w:rPr>
          <w:rStyle w:val="SushiSectionHighlightChar"/>
        </w:rPr>
        <w:t>Graphical User I</w:t>
      </w:r>
      <w:r w:rsidR="00CF091D" w:rsidRPr="00B76789">
        <w:rPr>
          <w:rStyle w:val="SushiSectionHighlightChar"/>
        </w:rPr>
        <w:t>nterface</w:t>
      </w:r>
      <w:r w:rsidR="00CF091D">
        <w:rPr>
          <w:rStyle w:val="SushiNormalChar"/>
        </w:rPr>
        <w:t>)</w:t>
      </w:r>
      <w:r w:rsidR="00407765">
        <w:rPr>
          <w:rStyle w:val="SushiNormalChar"/>
        </w:rPr>
        <w:t>.</w:t>
      </w:r>
      <w:r w:rsidR="00771F60">
        <w:rPr>
          <w:rStyle w:val="SushiNormalChar"/>
        </w:rPr>
        <w:t xml:space="preserve"> </w:t>
      </w:r>
      <w:r w:rsidR="00407765">
        <w:rPr>
          <w:rStyle w:val="SushiNormalChar"/>
        </w:rPr>
        <w:t>T</w:t>
      </w:r>
      <w:r w:rsidR="00771F60">
        <w:rPr>
          <w:rStyle w:val="SushiNormalChar"/>
        </w:rPr>
        <w:t xml:space="preserve">ype </w:t>
      </w:r>
      <w:r w:rsidR="00D373F8">
        <w:rPr>
          <w:rStyle w:val="SushiNormalChar"/>
        </w:rPr>
        <w:t xml:space="preserve">the command </w:t>
      </w:r>
      <w:proofErr w:type="spellStart"/>
      <w:r w:rsidR="00771F60" w:rsidRPr="00771F60">
        <w:rPr>
          <w:rStyle w:val="SushiSectionHighlightChar"/>
        </w:rPr>
        <w:t>startx</w:t>
      </w:r>
      <w:proofErr w:type="spellEnd"/>
      <w:r w:rsidR="00771F60">
        <w:rPr>
          <w:rStyle w:val="SushiNormalChar"/>
        </w:rPr>
        <w:t xml:space="preserve"> at the command </w:t>
      </w:r>
      <w:r w:rsidR="000B157B">
        <w:rPr>
          <w:rStyle w:val="SushiNormalChar"/>
        </w:rPr>
        <w:t xml:space="preserve">line </w:t>
      </w:r>
      <w:r w:rsidR="00771F60">
        <w:rPr>
          <w:rStyle w:val="SushiNormalChar"/>
        </w:rPr>
        <w:t>prompt.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04040" w:themeFill="text1" w:themeFillTint="BF"/>
        <w:tblCellMar>
          <w:top w:w="255" w:type="dxa"/>
          <w:bottom w:w="255" w:type="dxa"/>
        </w:tblCellMar>
        <w:tblLook w:val="04A0" w:firstRow="1" w:lastRow="0" w:firstColumn="1" w:lastColumn="0" w:noHBand="0" w:noVBand="1"/>
      </w:tblPr>
      <w:tblGrid>
        <w:gridCol w:w="9016"/>
      </w:tblGrid>
      <w:tr w:rsidR="003A750C" w:rsidTr="009339DC">
        <w:trPr>
          <w:trHeight w:val="249"/>
        </w:trPr>
        <w:tc>
          <w:tcPr>
            <w:tcW w:w="9016" w:type="dxa"/>
            <w:shd w:val="clear" w:color="auto" w:fill="404040" w:themeFill="text1" w:themeFillTint="BF"/>
            <w:vAlign w:val="center"/>
          </w:tcPr>
          <w:p w:rsidR="009339DC" w:rsidRPr="009339DC" w:rsidRDefault="003A750C" w:rsidP="009339D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proofErr w:type="spellStart"/>
            <w:r w:rsidRPr="0099187E">
              <w:rPr>
                <w:rStyle w:val="SushiNormalChar"/>
                <w:rFonts w:ascii="Consolas" w:hAnsi="Consolas" w:cs="Consolas"/>
                <w:color w:val="02F21F"/>
              </w:rPr>
              <w:t>pi@raspberrypi</w:t>
            </w:r>
            <w:proofErr w:type="spellEnd"/>
            <w:r w:rsidRPr="0099187E"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 </w:t>
            </w:r>
            <w:r w:rsidRPr="0099187E">
              <w:rPr>
                <w:rStyle w:val="SushiNormalChar"/>
                <w:rFonts w:ascii="Consolas" w:hAnsi="Consolas" w:cs="Consolas"/>
                <w:color w:val="2E74B5" w:themeColor="accent1" w:themeShade="BF"/>
              </w:rPr>
              <w:t>~</w:t>
            </w:r>
            <w:r w:rsidR="0099187E" w:rsidRPr="0099187E">
              <w:rPr>
                <w:rStyle w:val="SushiNormalChar"/>
                <w:rFonts w:ascii="Consolas" w:hAnsi="Consolas" w:cs="Consolas"/>
                <w:color w:val="2E74B5" w:themeColor="accent1" w:themeShade="BF"/>
              </w:rPr>
              <w:t xml:space="preserve"> $</w:t>
            </w:r>
            <w:r w:rsidR="0099187E"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 xml:space="preserve"> </w:t>
            </w:r>
            <w:proofErr w:type="spellStart"/>
            <w:r w:rsidR="0099187E"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  <w:t>startx</w:t>
            </w:r>
            <w:proofErr w:type="spellEnd"/>
          </w:p>
        </w:tc>
      </w:tr>
    </w:tbl>
    <w:p w:rsidR="0054634C" w:rsidRDefault="0054634C" w:rsidP="00A151B4">
      <w:pPr>
        <w:ind w:left="19" w:right="-236"/>
      </w:pPr>
    </w:p>
    <w:p w:rsidR="00B51634" w:rsidRDefault="005D4FBA" w:rsidP="00B51634">
      <w:pPr>
        <w:pStyle w:val="SushiNormal"/>
      </w:pPr>
      <w:r>
        <w:rPr>
          <w:rStyle w:val="SushiSectionNumber"/>
        </w:rPr>
        <w:lastRenderedPageBreak/>
        <w:t>4</w:t>
      </w:r>
      <w:r w:rsidR="00B51634" w:rsidRPr="00A151B4">
        <w:t xml:space="preserve"> N</w:t>
      </w:r>
      <w:r w:rsidR="002B773D">
        <w:t xml:space="preserve">ow the GUI should load. Can you find the </w:t>
      </w:r>
      <w:r w:rsidR="002B773D" w:rsidRPr="000B157B">
        <w:rPr>
          <w:rStyle w:val="SushiSectionHighlightChar"/>
        </w:rPr>
        <w:t>main menu</w:t>
      </w:r>
      <w:r w:rsidR="002B773D">
        <w:t xml:space="preserve"> and the </w:t>
      </w:r>
      <w:r w:rsidR="002B773D" w:rsidRPr="000B157B">
        <w:rPr>
          <w:rStyle w:val="SushiSectionHighlightChar"/>
        </w:rPr>
        <w:t>task bar</w:t>
      </w:r>
      <w:r w:rsidR="002B773D">
        <w:t>?</w:t>
      </w:r>
      <w:r w:rsidR="00ED2490">
        <w:t xml:space="preserve"> See if you can </w:t>
      </w:r>
      <w:r w:rsidR="000B157B">
        <w:t xml:space="preserve">use them to </w:t>
      </w:r>
      <w:r w:rsidR="00ED2490">
        <w:t xml:space="preserve">find and open the </w:t>
      </w:r>
      <w:r w:rsidR="00D742F3">
        <w:t xml:space="preserve">CLI </w:t>
      </w:r>
      <w:r w:rsidR="00ED2490" w:rsidRPr="000B157B">
        <w:rPr>
          <w:rStyle w:val="SushiSectionHighlightChar"/>
        </w:rPr>
        <w:t>terminal</w:t>
      </w:r>
      <w:r w:rsidR="00CF091D">
        <w:t xml:space="preserve"> program</w:t>
      </w:r>
      <w:r w:rsidR="00D742F3">
        <w:t>.</w:t>
      </w:r>
    </w:p>
    <w:p w:rsidR="0054634C" w:rsidRPr="00A151B4" w:rsidRDefault="00066CD2" w:rsidP="00A151B4">
      <w:pPr>
        <w:pStyle w:val="SushiNormal"/>
        <w:rPr>
          <w:rStyle w:val="SushiSectionNumber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61312" behindDoc="0" locked="0" layoutInCell="1" allowOverlap="1" wp14:anchorId="7A50A3CA" wp14:editId="02A863B7">
            <wp:simplePos x="0" y="0"/>
            <wp:positionH relativeFrom="margin">
              <wp:posOffset>19050</wp:posOffset>
            </wp:positionH>
            <wp:positionV relativeFrom="paragraph">
              <wp:posOffset>20320</wp:posOffset>
            </wp:positionV>
            <wp:extent cx="5692775" cy="3657600"/>
            <wp:effectExtent l="0" t="0" r="3175" b="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Verdana" w:hAnsi="Verdana" w:cs="Verdana"/>
          <w:noProof/>
          <w:color w:val="FFFFFF" w:themeColor="background1"/>
          <w:sz w:val="32"/>
          <w:lang w:val="en-IE" w:eastAsia="en-IE"/>
        </w:rPr>
        <mc:AlternateContent>
          <mc:Choice Requires="wps">
            <w:drawing>
              <wp:inline distT="0" distB="0" distL="0" distR="0">
                <wp:extent cx="5731510" cy="3695700"/>
                <wp:effectExtent l="0" t="0" r="21590" b="19050"/>
                <wp:docPr id="1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69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8917" h="2576957">
                              <a:moveTo>
                                <a:pt x="0" y="2576957"/>
                              </a:moveTo>
                              <a:lnTo>
                                <a:pt x="5858917" y="2576957"/>
                              </a:lnTo>
                              <a:lnTo>
                                <a:pt x="585891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61C93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C83093" w:rsidRDefault="00C83093" w:rsidP="00C8309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 9" o:spid="_x0000_s1027" style="width:451.3pt;height:2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58917,25769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" adj="-11796480,,5400" path="m,2576957r5858917,l5858917,,,,,2576957xe" filled="f" strokecolor="black [3213]" strokeweight=".5pt">
                <v:stroke miterlimit="83231f" joinstyle="miter"/>
                <v:formulas/>
                <v:path arrowok="t" o:connecttype="custom" textboxrect="0,0,5858917,2576957"/>
                <v:textbox>
                  <w:txbxContent>
                    <w:p w:rsidR="00C83093" w:rsidRDefault="00C83093" w:rsidP="00C83093">
                      <w:pPr>
                        <w:ind w:left="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4634C" w:rsidRPr="00A151B4" w:rsidSect="001F3CC4">
      <w:headerReference w:type="default" r:id="rId8"/>
      <w:footerReference w:type="default" r:id="rId9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B1" w:rsidRDefault="008718B1" w:rsidP="007B1BBF">
      <w:pPr>
        <w:spacing w:line="240" w:lineRule="auto"/>
      </w:pPr>
      <w:r>
        <w:separator/>
      </w:r>
    </w:p>
  </w:endnote>
  <w:endnote w:type="continuationSeparator" w:id="0">
    <w:p w:rsidR="008718B1" w:rsidRDefault="008718B1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B1" w:rsidRDefault="008718B1" w:rsidP="007B1BBF">
      <w:pPr>
        <w:spacing w:line="240" w:lineRule="auto"/>
      </w:pPr>
      <w:r>
        <w:separator/>
      </w:r>
    </w:p>
  </w:footnote>
  <w:footnote w:type="continuationSeparator" w:id="0">
    <w:p w:rsidR="008718B1" w:rsidRDefault="008718B1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FB73BA">
                                  <w:rPr>
                                    <w:rStyle w:val="SushiHeaderTextChar"/>
                                    <w:b w:val="0"/>
                                  </w:rPr>
                                  <w:t>Pi</w:t>
                                </w:r>
                                <w:r w:rsidR="00771F60">
                                  <w:rPr>
                                    <w:rStyle w:val="SushiHeaderTextChar"/>
                                    <w:b w:val="0"/>
                                  </w:rPr>
                                  <w:t xml:space="preserve"> Basics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934794" y="825520"/>
                          <a:ext cx="2551856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FB73BA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Starting the Pi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4A1B82" w:rsidRPr="004A1B8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4A1B82" w:rsidRPr="004A1B82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81225" y="250718"/>
                          <a:ext cx="36968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FB73BA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Starting the Pi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8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30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FB73BA">
                            <w:rPr>
                              <w:rStyle w:val="SushiHeaderTextChar"/>
                              <w:b w:val="0"/>
                            </w:rPr>
                            <w:t>Pi</w:t>
                          </w:r>
                          <w:r w:rsidR="00771F60">
                            <w:rPr>
                              <w:rStyle w:val="SushiHeaderTextChar"/>
                              <w:b w:val="0"/>
                            </w:rPr>
                            <w:t xml:space="preserve"> Basics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31" style="position:absolute;left:49347;top:8255;width:2551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FB73BA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Starting the Pi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2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4A1B82" w:rsidRPr="004A1B8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4A1B82" w:rsidRPr="004A1B82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3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4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5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6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7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8" style="position:absolute;left:21812;top:2507;width:36968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FB73BA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Starting the Pi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9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B157B"/>
    <w:rsid w:val="000B48B4"/>
    <w:rsid w:val="000D3553"/>
    <w:rsid w:val="001E4A6F"/>
    <w:rsid w:val="001F3CC4"/>
    <w:rsid w:val="002B773D"/>
    <w:rsid w:val="003A750C"/>
    <w:rsid w:val="00407765"/>
    <w:rsid w:val="004A1B82"/>
    <w:rsid w:val="0054634C"/>
    <w:rsid w:val="00586AF5"/>
    <w:rsid w:val="005D4F8F"/>
    <w:rsid w:val="005D4FBA"/>
    <w:rsid w:val="005E2444"/>
    <w:rsid w:val="00771F60"/>
    <w:rsid w:val="007A4879"/>
    <w:rsid w:val="007B1BBF"/>
    <w:rsid w:val="00852D9A"/>
    <w:rsid w:val="00863D41"/>
    <w:rsid w:val="008718B1"/>
    <w:rsid w:val="008C105D"/>
    <w:rsid w:val="00920BCB"/>
    <w:rsid w:val="009339DC"/>
    <w:rsid w:val="0099187E"/>
    <w:rsid w:val="009E28B1"/>
    <w:rsid w:val="00A151B4"/>
    <w:rsid w:val="00A560E7"/>
    <w:rsid w:val="00A86765"/>
    <w:rsid w:val="00AB7BB1"/>
    <w:rsid w:val="00B51634"/>
    <w:rsid w:val="00B76789"/>
    <w:rsid w:val="00C83093"/>
    <w:rsid w:val="00CE585D"/>
    <w:rsid w:val="00CF091D"/>
    <w:rsid w:val="00CF6744"/>
    <w:rsid w:val="00D373F8"/>
    <w:rsid w:val="00D72ED2"/>
    <w:rsid w:val="00D742F3"/>
    <w:rsid w:val="00E90ABD"/>
    <w:rsid w:val="00E91354"/>
    <w:rsid w:val="00E957EC"/>
    <w:rsid w:val="00ED2490"/>
    <w:rsid w:val="00FB73BA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3B4540"/>
    <w:rsid w:val="005A1098"/>
    <w:rsid w:val="007136BD"/>
    <w:rsid w:val="00CE7460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C9A98-C113-4C39-B8FB-68890D89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315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the Pi</vt:lpstr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the Pi</dc:title>
  <dc:subject>Pi Basics</dc:subject>
  <dc:creator>Toby Mole</dc:creator>
  <cp:keywords/>
  <cp:lastModifiedBy>Toby Mole</cp:lastModifiedBy>
  <cp:revision>11</cp:revision>
  <cp:lastPrinted>2015-10-06T21:05:00Z</cp:lastPrinted>
  <dcterms:created xsi:type="dcterms:W3CDTF">2015-09-25T21:57:00Z</dcterms:created>
  <dcterms:modified xsi:type="dcterms:W3CDTF">2015-10-06T21:06:00Z</dcterms:modified>
</cp:coreProperties>
</file>