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EA" w:rsidRDefault="00C723E7" w:rsidP="00734CA5">
      <w:pPr>
        <w:pStyle w:val="SushiNormal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482CD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Can you</w:t>
      </w:r>
      <w:r w:rsidR="00891D84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find and open the </w:t>
      </w:r>
      <w:r w:rsidR="00891D84" w:rsidRPr="006B153C">
        <w:rPr>
          <w:rStyle w:val="SushiSectionHighlightChar"/>
        </w:rPr>
        <w:t>terminal CLI</w:t>
      </w:r>
      <w:r w:rsidR="00891D84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6B153C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(command line interface) </w:t>
      </w:r>
      <w:r w:rsidR="00891D84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program from the main menu</w:t>
      </w:r>
      <w:r w:rsidR="00482CD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or the taskbar</w:t>
      </w:r>
      <w:r w:rsidR="00891D84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? </w:t>
      </w:r>
      <w:r w:rsidR="00482CDD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(Hint: It is</w:t>
      </w:r>
      <w:r w:rsidR="00B0199C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 xml:space="preserve"> under the Accessories</w:t>
      </w:r>
      <w:r w:rsidR="00891D84" w:rsidRPr="00891D84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 xml:space="preserve"> sub-menu)</w:t>
      </w:r>
      <w:r w:rsidR="00891D84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.</w:t>
      </w:r>
    </w:p>
    <w:p w:rsidR="00891D84" w:rsidRDefault="00EB1F8E" w:rsidP="00F41135">
      <w:pPr>
        <w:pStyle w:val="SushiNormal"/>
        <w:rPr>
          <w:noProof/>
          <w:lang w:val="en-IE" w:eastAsia="en-IE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The CLI is another way of interacting with the operating system. </w:t>
      </w:r>
      <w:r w:rsidR="003F1356">
        <w:rPr>
          <w:rStyle w:val="SushiNormalChar"/>
        </w:rPr>
        <w:t xml:space="preserve">Opening </w:t>
      </w:r>
      <w:r w:rsidR="007D3D9D">
        <w:rPr>
          <w:rStyle w:val="SushiNormalChar"/>
        </w:rPr>
        <w:t xml:space="preserve">a </w:t>
      </w:r>
      <w:r w:rsidR="007D3D9D" w:rsidRPr="007D3D9D">
        <w:rPr>
          <w:rStyle w:val="SushiSectionHighlightChar"/>
        </w:rPr>
        <w:t>command line editor</w:t>
      </w:r>
      <w:r w:rsidR="007D3D9D">
        <w:rPr>
          <w:rStyle w:val="SushiNormalChar"/>
        </w:rPr>
        <w:t xml:space="preserve"> </w:t>
      </w:r>
      <w:r w:rsidR="003F1356">
        <w:rPr>
          <w:rStyle w:val="SushiNormalChar"/>
        </w:rPr>
        <w:t xml:space="preserve">is done using a command at the prompt. There are two editors installed by default, </w:t>
      </w:r>
      <w:proofErr w:type="spellStart"/>
      <w:r w:rsidR="003F1356" w:rsidRPr="003F1356">
        <w:rPr>
          <w:rStyle w:val="SushiSectionHighlightChar"/>
        </w:rPr>
        <w:t>nano</w:t>
      </w:r>
      <w:proofErr w:type="spellEnd"/>
      <w:r w:rsidR="003F1356">
        <w:rPr>
          <w:rStyle w:val="SushiNormalChar"/>
        </w:rPr>
        <w:t xml:space="preserve"> and </w:t>
      </w:r>
      <w:proofErr w:type="gramStart"/>
      <w:r w:rsidR="003F1356" w:rsidRPr="003F1356">
        <w:rPr>
          <w:rStyle w:val="SushiSectionHighlightChar"/>
        </w:rPr>
        <w:t>vi</w:t>
      </w:r>
      <w:proofErr w:type="gramEnd"/>
      <w:r w:rsidR="003F1356">
        <w:rPr>
          <w:rStyle w:val="SushiNormalChar"/>
        </w:rPr>
        <w:t xml:space="preserve">. Open </w:t>
      </w:r>
      <w:proofErr w:type="spellStart"/>
      <w:r w:rsidR="003F1356">
        <w:rPr>
          <w:rStyle w:val="SushiNormalChar"/>
        </w:rPr>
        <w:t>nano</w:t>
      </w:r>
      <w:proofErr w:type="spellEnd"/>
      <w:r w:rsidR="003F1356">
        <w:rPr>
          <w:rStyle w:val="SushiNormalChar"/>
        </w:rPr>
        <w:t xml:space="preserve"> by typing its name at the prompt followed by the enter key.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CellMar>
          <w:top w:w="255" w:type="dxa"/>
          <w:bottom w:w="255" w:type="dxa"/>
        </w:tblCellMar>
        <w:tblLook w:val="04A0" w:firstRow="1" w:lastRow="0" w:firstColumn="1" w:lastColumn="0" w:noHBand="0" w:noVBand="1"/>
      </w:tblPr>
      <w:tblGrid>
        <w:gridCol w:w="9016"/>
      </w:tblGrid>
      <w:tr w:rsidR="00F41135" w:rsidTr="00D97772">
        <w:trPr>
          <w:trHeight w:val="249"/>
        </w:trPr>
        <w:tc>
          <w:tcPr>
            <w:tcW w:w="9016" w:type="dxa"/>
            <w:shd w:val="clear" w:color="auto" w:fill="404040" w:themeFill="text1" w:themeFillTint="BF"/>
            <w:vAlign w:val="center"/>
          </w:tcPr>
          <w:p w:rsidR="00F41135" w:rsidRPr="009339DC" w:rsidRDefault="00F41135" w:rsidP="003F1356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F2F2F2" w:themeColor="background1" w:themeShade="F2"/>
              </w:rPr>
            </w:pPr>
            <w:proofErr w:type="spellStart"/>
            <w:r w:rsidRPr="00F86841">
              <w:rPr>
                <w:rFonts w:ascii="Consolas" w:hAnsi="Consolas" w:cs="Consolas"/>
                <w:color w:val="02F21F"/>
                <w14:textFill>
                  <w14:solidFill>
                    <w14:srgbClr w14:val="02F21F">
                      <w14:lumMod w14:val="95000"/>
                    </w14:srgbClr>
                  </w14:solidFill>
                </w14:textFill>
              </w:rPr>
              <w:t>pi@raspberrypi</w:t>
            </w:r>
            <w:proofErr w:type="spellEnd"/>
            <w:r w:rsidRPr="00F86841">
              <w:rPr>
                <w:rFonts w:ascii="Consolas" w:hAnsi="Consolas" w:cs="Consolas"/>
                <w:color w:val="F2F2F2" w:themeColor="background1" w:themeShade="F2"/>
              </w:rPr>
              <w:t xml:space="preserve"> </w:t>
            </w:r>
            <w:r>
              <w:rPr>
                <w:rFonts w:ascii="Consolas" w:hAnsi="Consolas" w:cs="Consolas"/>
                <w:color w:val="2E74B5" w:themeColor="accent1" w:themeShade="BF"/>
              </w:rPr>
              <w:t>/</w:t>
            </w:r>
            <w:r w:rsidRPr="00F86841">
              <w:rPr>
                <w:rFonts w:ascii="Consolas" w:hAnsi="Consolas" w:cs="Consolas"/>
                <w:color w:val="2E74B5" w:themeColor="accent1" w:themeShade="BF"/>
              </w:rPr>
              <w:t xml:space="preserve"> $</w:t>
            </w:r>
            <w:r>
              <w:rPr>
                <w:rFonts w:ascii="Consolas" w:hAnsi="Consolas" w:cs="Consolas"/>
                <w:color w:val="F2F2F2" w:themeColor="background1" w:themeShade="F2"/>
              </w:rPr>
              <w:t xml:space="preserve"> </w:t>
            </w:r>
            <w:proofErr w:type="spellStart"/>
            <w:r w:rsidR="003F1356">
              <w:rPr>
                <w:rFonts w:ascii="Consolas" w:hAnsi="Consolas" w:cs="Consolas"/>
                <w:color w:val="F2F2F2" w:themeColor="background1" w:themeShade="F2"/>
              </w:rPr>
              <w:t>nano</w:t>
            </w:r>
            <w:proofErr w:type="spellEnd"/>
          </w:p>
        </w:tc>
      </w:tr>
    </w:tbl>
    <w:p w:rsidR="00F41135" w:rsidRDefault="00F41135" w:rsidP="00F41135">
      <w:pPr>
        <w:pStyle w:val="SushiNormal"/>
        <w:rPr>
          <w:rStyle w:val="SushiNormalChar"/>
        </w:rPr>
      </w:pPr>
    </w:p>
    <w:p w:rsidR="00B6723C" w:rsidRDefault="007D3D9D" w:rsidP="00734CA5">
      <w:pPr>
        <w:pStyle w:val="SushiNormal"/>
        <w:rPr>
          <w:rStyle w:val="SushiNormalChar"/>
        </w:rPr>
      </w:pPr>
      <w:r>
        <w:rPr>
          <w:rStyle w:val="SushiSectionNumber"/>
        </w:rPr>
        <w:t>3</w:t>
      </w:r>
      <w:r w:rsidR="00B6723C">
        <w:rPr>
          <w:rStyle w:val="SushiNormalChar"/>
        </w:rPr>
        <w:t xml:space="preserve"> </w:t>
      </w:r>
      <w:r>
        <w:rPr>
          <w:rStyle w:val="SushiNormalChar"/>
        </w:rPr>
        <w:t xml:space="preserve">The </w:t>
      </w:r>
      <w:r w:rsidR="00180F50">
        <w:rPr>
          <w:rStyle w:val="SushiNormalChar"/>
        </w:rPr>
        <w:t>CLI</w:t>
      </w:r>
      <w:r>
        <w:rPr>
          <w:rStyle w:val="SushiNormalChar"/>
        </w:rPr>
        <w:t xml:space="preserve"> now shows the editor interface instead of the command prompt, this will be the case until the editor is closed.</w:t>
      </w:r>
      <w:r w:rsidR="00537B0D">
        <w:rPr>
          <w:rStyle w:val="SushiNormalChar"/>
        </w:rPr>
        <w:t xml:space="preserve"> The main part of the window can be typed in. The bottom of the window shows some commands that can be used with the editor from the keyboard.</w:t>
      </w:r>
    </w:p>
    <w:p w:rsidR="00B6723C" w:rsidRDefault="007D3D9D" w:rsidP="007D3D9D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5038725" cy="2857500"/>
            <wp:effectExtent l="19050" t="19050" r="28575" b="19050"/>
            <wp:docPr id="6" name="Picture 6" descr="C:\Users\Toby\Documents\coderdojodl\Pi Sushi\images\16 n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6 nan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ED1" w:rsidRDefault="00B166E6" w:rsidP="00734CA5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537B0D">
        <w:rPr>
          <w:rStyle w:val="SushiNormalChar"/>
        </w:rPr>
        <w:t>To add content to a new file, just begin typing, as you would normally do with a GUI editor.</w:t>
      </w:r>
    </w:p>
    <w:p w:rsidR="00857ED1" w:rsidRDefault="00B166E6" w:rsidP="00734CA5">
      <w:pPr>
        <w:pStyle w:val="SushiNormal"/>
        <w:rPr>
          <w:rStyle w:val="SushiNormalChar"/>
        </w:rPr>
      </w:pPr>
      <w:r>
        <w:rPr>
          <w:rStyle w:val="SushiSectionNumber"/>
        </w:rPr>
        <w:t>6</w:t>
      </w:r>
      <w:r w:rsidR="00857ED1">
        <w:rPr>
          <w:rStyle w:val="SushiNormalChar"/>
        </w:rPr>
        <w:t xml:space="preserve"> </w:t>
      </w:r>
      <w:r w:rsidR="00537B0D">
        <w:rPr>
          <w:rStyle w:val="SushiNormalChar"/>
        </w:rPr>
        <w:t>When you are finished typing you would like to save the file. There is no menu bar to click but remember those commands at the bottom of the window</w:t>
      </w:r>
      <w:r w:rsidR="00E2689A">
        <w:rPr>
          <w:rStyle w:val="SushiNormalChar"/>
        </w:rPr>
        <w:t xml:space="preserve">, can you see one called </w:t>
      </w:r>
      <w:proofErr w:type="spellStart"/>
      <w:r w:rsidR="00E2689A" w:rsidRPr="00E2689A">
        <w:rPr>
          <w:rStyle w:val="SushiSectionHighlightChar"/>
        </w:rPr>
        <w:t>WriteOut</w:t>
      </w:r>
      <w:proofErr w:type="spellEnd"/>
      <w:r w:rsidR="00E2689A">
        <w:rPr>
          <w:rStyle w:val="SushiNormalChar"/>
        </w:rPr>
        <w:t>?</w:t>
      </w:r>
    </w:p>
    <w:p w:rsidR="00C26E60" w:rsidRDefault="00C26E60" w:rsidP="00734CA5">
      <w:pPr>
        <w:pStyle w:val="SushiNormal"/>
        <w:rPr>
          <w:rStyle w:val="SushiNormalChar"/>
        </w:rPr>
      </w:pPr>
      <w:bookmarkStart w:id="0" w:name="_GoBack"/>
      <w:bookmarkEnd w:id="0"/>
    </w:p>
    <w:p w:rsidR="00E2689A" w:rsidRDefault="00B166E6" w:rsidP="00E2689A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7</w:t>
      </w:r>
      <w:r w:rsidR="00D81303">
        <w:rPr>
          <w:rStyle w:val="SushiNormalChar"/>
        </w:rPr>
        <w:t xml:space="preserve"> </w:t>
      </w:r>
      <w:proofErr w:type="spellStart"/>
      <w:r w:rsidR="00E2689A">
        <w:rPr>
          <w:rStyle w:val="SushiNormalChar"/>
        </w:rPr>
        <w:t>WriteOut</w:t>
      </w:r>
      <w:proofErr w:type="spellEnd"/>
      <w:r w:rsidR="00E2689A">
        <w:rPr>
          <w:rStyle w:val="SushiNormalChar"/>
        </w:rPr>
        <w:t xml:space="preserve"> means that the text you have typed will be </w:t>
      </w:r>
      <w:r w:rsidR="00E2689A" w:rsidRPr="00E2689A">
        <w:rPr>
          <w:rStyle w:val="SushiSectionHighlightChar"/>
        </w:rPr>
        <w:t>written out</w:t>
      </w:r>
      <w:r w:rsidR="00E2689A">
        <w:rPr>
          <w:rStyle w:val="SushiNormalChar"/>
        </w:rPr>
        <w:t xml:space="preserve"> from the memory buffer you have been typing in, to a file. The command shows in the window as ^O this means that to use this command you should press </w:t>
      </w:r>
      <w:proofErr w:type="spellStart"/>
      <w:r w:rsidR="00E2689A" w:rsidRPr="00180F50">
        <w:rPr>
          <w:rStyle w:val="SushiSectionHighlightChar"/>
        </w:rPr>
        <w:t>Ctrl+</w:t>
      </w:r>
      <w:r w:rsidR="00180F50" w:rsidRPr="00180F50">
        <w:rPr>
          <w:rStyle w:val="SushiSectionHighlightChar"/>
        </w:rPr>
        <w:t>O</w:t>
      </w:r>
      <w:proofErr w:type="spellEnd"/>
      <w:r w:rsidR="00E2689A">
        <w:rPr>
          <w:rStyle w:val="SushiNormalChar"/>
        </w:rPr>
        <w:t xml:space="preserve"> (That’s the Ctrl and</w:t>
      </w:r>
      <w:r w:rsidR="00180F50">
        <w:rPr>
          <w:rStyle w:val="SushiNormalChar"/>
        </w:rPr>
        <w:t xml:space="preserve"> letter</w:t>
      </w:r>
      <w:r w:rsidR="00E2689A">
        <w:rPr>
          <w:rStyle w:val="SushiNormalChar"/>
        </w:rPr>
        <w:t xml:space="preserve"> O keys at the same time).</w:t>
      </w:r>
    </w:p>
    <w:p w:rsidR="00E2689A" w:rsidRDefault="00B166E6" w:rsidP="00E2689A">
      <w:pPr>
        <w:pStyle w:val="SushiNormal"/>
        <w:rPr>
          <w:rStyle w:val="SushiNormalChar"/>
        </w:rPr>
      </w:pPr>
      <w:r>
        <w:rPr>
          <w:rStyle w:val="SushiSectionNumber"/>
        </w:rPr>
        <w:t>8</w:t>
      </w:r>
      <w:r w:rsidR="006B153C">
        <w:rPr>
          <w:rStyle w:val="SushiNormalChar"/>
        </w:rPr>
        <w:t xml:space="preserve"> </w:t>
      </w:r>
      <w:r w:rsidR="00E2689A">
        <w:rPr>
          <w:rStyle w:val="SushiNormalChar"/>
        </w:rPr>
        <w:t>You can choose a location and a name for the file (which should use the format yourFileName.txt) then press enter. You should save this in the home directory (~/)</w:t>
      </w:r>
    </w:p>
    <w:p w:rsidR="00180F50" w:rsidRPr="00180F50" w:rsidRDefault="00180F50" w:rsidP="00180F50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5038725" cy="2867025"/>
            <wp:effectExtent l="19050" t="19050" r="28575" b="28575"/>
            <wp:docPr id="7" name="Picture 7" descr="C:\Users\Toby\Documents\coderdojodl\Pi Sushi\images\17 nano 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17 nano s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ED1" w:rsidRDefault="00B166E6" w:rsidP="00734CA5">
      <w:pPr>
        <w:pStyle w:val="SushiNormal"/>
        <w:rPr>
          <w:rStyle w:val="SushiNormalChar"/>
        </w:rPr>
      </w:pPr>
      <w:r>
        <w:rPr>
          <w:rStyle w:val="SushiSectionNumber"/>
        </w:rPr>
        <w:t>9</w:t>
      </w:r>
      <w:r w:rsidR="006B153C">
        <w:rPr>
          <w:rStyle w:val="SushiNormalChar"/>
        </w:rPr>
        <w:t xml:space="preserve"> To finish, you can</w:t>
      </w:r>
      <w:r w:rsidR="00180F50">
        <w:rPr>
          <w:rStyle w:val="SushiNormalChar"/>
        </w:rPr>
        <w:t xml:space="preserve"> use another command from the bottom of the window (^X) to</w:t>
      </w:r>
      <w:r w:rsidR="006B153C">
        <w:rPr>
          <w:rStyle w:val="SushiNormalChar"/>
        </w:rPr>
        <w:t xml:space="preserve"> close the editor by pressing </w:t>
      </w:r>
      <w:proofErr w:type="spellStart"/>
      <w:r w:rsidR="006B153C" w:rsidRPr="006B153C">
        <w:rPr>
          <w:rStyle w:val="SushiSectionHighlightChar"/>
        </w:rPr>
        <w:t>Ctrl+X</w:t>
      </w:r>
      <w:proofErr w:type="spellEnd"/>
      <w:r w:rsidR="006B153C">
        <w:rPr>
          <w:rStyle w:val="SushiNormalChar"/>
        </w:rPr>
        <w:t>. This should</w:t>
      </w:r>
      <w:r w:rsidR="00180F50">
        <w:rPr>
          <w:rStyle w:val="SushiNormalChar"/>
        </w:rPr>
        <w:t xml:space="preserve"> close the editor making</w:t>
      </w:r>
      <w:r w:rsidR="006B153C">
        <w:rPr>
          <w:rStyle w:val="SushiNormalChar"/>
        </w:rPr>
        <w:t xml:space="preserve"> the CLI change back to the command prompt.</w:t>
      </w:r>
    </w:p>
    <w:p w:rsidR="00B6723C" w:rsidRDefault="00B6723C" w:rsidP="00734CA5">
      <w:pPr>
        <w:pStyle w:val="SushiNormal"/>
        <w:rPr>
          <w:rStyle w:val="SushiNormalChar"/>
        </w:rPr>
      </w:pPr>
    </w:p>
    <w:p w:rsidR="00B6723C" w:rsidRPr="00891D84" w:rsidRDefault="00B6723C" w:rsidP="00734CA5">
      <w:pPr>
        <w:pStyle w:val="SushiNormal"/>
        <w:rPr>
          <w:rStyle w:val="SushiNormalChar"/>
        </w:rPr>
      </w:pPr>
    </w:p>
    <w:sectPr w:rsidR="00B6723C" w:rsidRPr="00891D84" w:rsidSect="001F3CC4">
      <w:headerReference w:type="default" r:id="rId9"/>
      <w:footerReference w:type="default" r:id="rId10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C01" w:rsidRDefault="00693C01" w:rsidP="007B1BBF">
      <w:pPr>
        <w:spacing w:line="240" w:lineRule="auto"/>
      </w:pPr>
      <w:r>
        <w:separator/>
      </w:r>
    </w:p>
  </w:endnote>
  <w:endnote w:type="continuationSeparator" w:id="0">
    <w:p w:rsidR="00693C01" w:rsidRDefault="00693C01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C01" w:rsidRDefault="00693C01" w:rsidP="007B1BBF">
      <w:pPr>
        <w:spacing w:line="240" w:lineRule="auto"/>
      </w:pPr>
      <w:r>
        <w:separator/>
      </w:r>
    </w:p>
  </w:footnote>
  <w:footnote w:type="continuationSeparator" w:id="0">
    <w:p w:rsidR="00693C01" w:rsidRDefault="00693C01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591050" y="825344"/>
                          <a:ext cx="289560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8E2566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Editing Files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335FA" w:rsidRPr="009335F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335FA" w:rsidRPr="009335F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505075" y="250453"/>
                          <a:ext cx="24860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8E2566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Editing Files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5910;top:8253;width:289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8E2566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Editing Files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335FA" w:rsidRPr="009335F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335FA" w:rsidRPr="009335F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25050;top:2504;width:24861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8E2566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Editing Files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B157B"/>
    <w:rsid w:val="000B48B4"/>
    <w:rsid w:val="000D3553"/>
    <w:rsid w:val="00106A8E"/>
    <w:rsid w:val="00177DB3"/>
    <w:rsid w:val="00180F50"/>
    <w:rsid w:val="001E4A6F"/>
    <w:rsid w:val="001F3CC4"/>
    <w:rsid w:val="00243937"/>
    <w:rsid w:val="00271530"/>
    <w:rsid w:val="002B773D"/>
    <w:rsid w:val="003A750C"/>
    <w:rsid w:val="003C6B25"/>
    <w:rsid w:val="003C7337"/>
    <w:rsid w:val="003D15D4"/>
    <w:rsid w:val="003D2941"/>
    <w:rsid w:val="003F1356"/>
    <w:rsid w:val="00407765"/>
    <w:rsid w:val="004117FF"/>
    <w:rsid w:val="00424781"/>
    <w:rsid w:val="00482CDD"/>
    <w:rsid w:val="004851E2"/>
    <w:rsid w:val="0053679B"/>
    <w:rsid w:val="00537B0D"/>
    <w:rsid w:val="0054634C"/>
    <w:rsid w:val="00586AF5"/>
    <w:rsid w:val="005D4F8F"/>
    <w:rsid w:val="005D4FBA"/>
    <w:rsid w:val="005E2444"/>
    <w:rsid w:val="00693C01"/>
    <w:rsid w:val="006A40AF"/>
    <w:rsid w:val="006B153C"/>
    <w:rsid w:val="00734CA5"/>
    <w:rsid w:val="00771F60"/>
    <w:rsid w:val="007A4879"/>
    <w:rsid w:val="007B1BBF"/>
    <w:rsid w:val="007B60E2"/>
    <w:rsid w:val="007D3D9D"/>
    <w:rsid w:val="00852D9A"/>
    <w:rsid w:val="00857ED1"/>
    <w:rsid w:val="00863D41"/>
    <w:rsid w:val="00891D84"/>
    <w:rsid w:val="008C105D"/>
    <w:rsid w:val="008E2566"/>
    <w:rsid w:val="00920BCB"/>
    <w:rsid w:val="009335FA"/>
    <w:rsid w:val="009339DC"/>
    <w:rsid w:val="00976D24"/>
    <w:rsid w:val="0099187E"/>
    <w:rsid w:val="009E28B1"/>
    <w:rsid w:val="00A151B4"/>
    <w:rsid w:val="00A560E7"/>
    <w:rsid w:val="00A85D21"/>
    <w:rsid w:val="00A86765"/>
    <w:rsid w:val="00AB7BB1"/>
    <w:rsid w:val="00B0199C"/>
    <w:rsid w:val="00B166E6"/>
    <w:rsid w:val="00B51634"/>
    <w:rsid w:val="00B6723C"/>
    <w:rsid w:val="00B76789"/>
    <w:rsid w:val="00BB75AC"/>
    <w:rsid w:val="00C26E60"/>
    <w:rsid w:val="00C418CE"/>
    <w:rsid w:val="00C723E7"/>
    <w:rsid w:val="00C83093"/>
    <w:rsid w:val="00CA2BFA"/>
    <w:rsid w:val="00CD29EA"/>
    <w:rsid w:val="00CE585D"/>
    <w:rsid w:val="00CF091D"/>
    <w:rsid w:val="00CF6744"/>
    <w:rsid w:val="00D373F8"/>
    <w:rsid w:val="00D72ED2"/>
    <w:rsid w:val="00D742F3"/>
    <w:rsid w:val="00D81303"/>
    <w:rsid w:val="00DE3EB4"/>
    <w:rsid w:val="00DF0D75"/>
    <w:rsid w:val="00E2689A"/>
    <w:rsid w:val="00E80E8C"/>
    <w:rsid w:val="00E90ABD"/>
    <w:rsid w:val="00E91354"/>
    <w:rsid w:val="00E93F74"/>
    <w:rsid w:val="00E957EC"/>
    <w:rsid w:val="00EB1F8E"/>
    <w:rsid w:val="00ED2490"/>
    <w:rsid w:val="00F41135"/>
    <w:rsid w:val="00FB73BA"/>
    <w:rsid w:val="00FD73D2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51ED5"/>
    <w:rsid w:val="002D620D"/>
    <w:rsid w:val="005A1098"/>
    <w:rsid w:val="005B6F7C"/>
    <w:rsid w:val="006044E9"/>
    <w:rsid w:val="007136BD"/>
    <w:rsid w:val="00B6607E"/>
    <w:rsid w:val="00C0236A"/>
    <w:rsid w:val="00C44AFF"/>
    <w:rsid w:val="00CE7460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0C9AA-2EA7-4F5D-9511-61593A1E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248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Editing Files</vt:lpstr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Files</dc:title>
  <dc:subject>Pi Basics</dc:subject>
  <dc:creator>Toby Mole</dc:creator>
  <cp:keywords/>
  <cp:lastModifiedBy>Toby Mole</cp:lastModifiedBy>
  <cp:revision>24</cp:revision>
  <cp:lastPrinted>2015-10-11T15:49:00Z</cp:lastPrinted>
  <dcterms:created xsi:type="dcterms:W3CDTF">2015-09-29T17:23:00Z</dcterms:created>
  <dcterms:modified xsi:type="dcterms:W3CDTF">2015-10-11T15:49:00Z</dcterms:modified>
</cp:coreProperties>
</file>