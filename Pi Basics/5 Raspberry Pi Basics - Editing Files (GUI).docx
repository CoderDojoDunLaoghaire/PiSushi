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1D" w:rsidRDefault="005D4FBA" w:rsidP="005D4FBA">
      <w:pPr>
        <w:pStyle w:val="SushiNormal"/>
      </w:pPr>
      <w:bookmarkStart w:id="0" w:name="_GoBack"/>
      <w:bookmarkEnd w:id="0"/>
      <w:r>
        <w:rPr>
          <w:rStyle w:val="SushiSectionNumber"/>
        </w:rPr>
        <w:t>1</w:t>
      </w:r>
      <w:r w:rsidRPr="00A151B4">
        <w:t xml:space="preserve"> </w:t>
      </w:r>
      <w:r w:rsidR="00177DB3">
        <w:t xml:space="preserve">Can you find and open the </w:t>
      </w:r>
      <w:r w:rsidR="00C72C2A">
        <w:rPr>
          <w:rStyle w:val="SushiSectionHighlightChar"/>
        </w:rPr>
        <w:t>text editor</w:t>
      </w:r>
      <w:r w:rsidR="00177DB3">
        <w:t xml:space="preserve"> program </w:t>
      </w:r>
      <w:r w:rsidR="00C72C2A">
        <w:t>on the main menu</w:t>
      </w:r>
      <w:r w:rsidR="00177DB3">
        <w:t>?</w:t>
      </w:r>
      <w:r w:rsidR="003C7337">
        <w:t xml:space="preserve"> </w:t>
      </w:r>
      <w:r w:rsidR="00177DB3">
        <w:t xml:space="preserve"> </w:t>
      </w:r>
      <w:r w:rsidR="00177DB3" w:rsidRPr="00177DB3">
        <w:rPr>
          <w:i/>
        </w:rPr>
        <w:t xml:space="preserve">(Hint: </w:t>
      </w:r>
      <w:r w:rsidR="00B0199C">
        <w:rPr>
          <w:i/>
        </w:rPr>
        <w:t>It is under the Accessories</w:t>
      </w:r>
      <w:r w:rsidR="003C7337" w:rsidRPr="00177DB3">
        <w:rPr>
          <w:i/>
        </w:rPr>
        <w:t xml:space="preserve"> sub-menu</w:t>
      </w:r>
      <w:r w:rsidR="00177DB3" w:rsidRPr="00177DB3">
        <w:rPr>
          <w:i/>
        </w:rPr>
        <w:t>)</w:t>
      </w:r>
      <w:r w:rsidR="003C7337">
        <w:t>.</w:t>
      </w:r>
    </w:p>
    <w:p w:rsidR="00C72C2A" w:rsidRDefault="00C72C2A" w:rsidP="00C72C2A">
      <w:pPr>
        <w:pStyle w:val="SushiNormal"/>
        <w:jc w:val="center"/>
      </w:pPr>
      <w:r>
        <w:rPr>
          <w:noProof/>
          <w:lang w:val="en-IE" w:eastAsia="en-IE"/>
        </w:rPr>
        <w:drawing>
          <wp:inline distT="0" distB="0" distL="0" distR="0">
            <wp:extent cx="3600000" cy="1868400"/>
            <wp:effectExtent l="19050" t="19050" r="19685" b="17780"/>
            <wp:docPr id="6" name="Picture 6" descr="C:\Users\Toby\Documents\coderdojodl\Pi Sushi\images\14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4 edi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6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219" w:rsidRDefault="00CF091D" w:rsidP="005949D7">
      <w:pPr>
        <w:pStyle w:val="SushiNormal"/>
      </w:pPr>
      <w:r w:rsidRPr="00CF091D">
        <w:rPr>
          <w:rStyle w:val="SushiSectionNumber"/>
        </w:rPr>
        <w:t>2</w:t>
      </w:r>
      <w:r>
        <w:t xml:space="preserve"> </w:t>
      </w:r>
      <w:r w:rsidR="00364219">
        <w:t>You can type any text you like into the file.</w:t>
      </w:r>
    </w:p>
    <w:p w:rsidR="005949D7" w:rsidRPr="005949D7" w:rsidRDefault="00C13F39" w:rsidP="00C13F39">
      <w:pPr>
        <w:pStyle w:val="SushiNormal"/>
        <w:rPr>
          <w:i/>
        </w:rPr>
      </w:pPr>
      <w:r>
        <w:rPr>
          <w:rStyle w:val="SushiSectionNumber"/>
        </w:rPr>
        <w:t>3</w:t>
      </w:r>
      <w:r>
        <w:rPr>
          <w:rStyle w:val="SushiNormalChar"/>
        </w:rPr>
        <w:t xml:space="preserve"> When you are finished typing you would like to save the file. Click the </w:t>
      </w:r>
      <w:r w:rsidRPr="00C13F39">
        <w:rPr>
          <w:rStyle w:val="SushiSectionHighlightChar"/>
        </w:rPr>
        <w:t>File</w:t>
      </w:r>
      <w:r>
        <w:rPr>
          <w:rStyle w:val="SushiNormalChar"/>
        </w:rPr>
        <w:t xml:space="preserve"> menu, then the </w:t>
      </w:r>
      <w:r>
        <w:rPr>
          <w:rStyle w:val="SushiSectionHighlightChar"/>
        </w:rPr>
        <w:t>S</w:t>
      </w:r>
      <w:r w:rsidRPr="00C13F39">
        <w:rPr>
          <w:rStyle w:val="SushiSectionHighlightChar"/>
        </w:rPr>
        <w:t xml:space="preserve">ave </w:t>
      </w:r>
      <w:r>
        <w:rPr>
          <w:rStyle w:val="SushiSectionHighlightChar"/>
        </w:rPr>
        <w:t>A</w:t>
      </w:r>
      <w:r w:rsidRPr="00C13F39">
        <w:rPr>
          <w:rStyle w:val="SushiSectionHighlightChar"/>
        </w:rPr>
        <w:t>s</w:t>
      </w:r>
      <w:r>
        <w:rPr>
          <w:rStyle w:val="SushiNormalChar"/>
        </w:rPr>
        <w:t xml:space="preserve"> menu item. This opens the save as dialog</w:t>
      </w:r>
    </w:p>
    <w:p w:rsidR="005949D7" w:rsidRDefault="00734CA5" w:rsidP="00CD29EA">
      <w:pPr>
        <w:pStyle w:val="SushiNormal"/>
      </w:pPr>
      <w:r>
        <w:rPr>
          <w:rStyle w:val="SushiSectionNumber"/>
        </w:rPr>
        <w:t>3</w:t>
      </w:r>
      <w:r w:rsidR="005D4FBA" w:rsidRPr="00A151B4">
        <w:t xml:space="preserve"> </w:t>
      </w:r>
      <w:r w:rsidR="00A85D21">
        <w:t xml:space="preserve">You can </w:t>
      </w:r>
      <w:r w:rsidR="00C13F39">
        <w:t xml:space="preserve">choose a location and name for the file (which should use the format YourFileName.txt) then click </w:t>
      </w:r>
      <w:r w:rsidR="00C13F39" w:rsidRPr="00C13F39">
        <w:rPr>
          <w:rStyle w:val="SushiSectionHighlightChar"/>
        </w:rPr>
        <w:t>save</w:t>
      </w:r>
      <w:r w:rsidR="00C13F39">
        <w:t>.</w:t>
      </w:r>
    </w:p>
    <w:p w:rsidR="00C13F39" w:rsidRPr="00C13F39" w:rsidRDefault="00C13F39" w:rsidP="00C13F39">
      <w:pPr>
        <w:pStyle w:val="SushiNormal"/>
        <w:jc w:val="center"/>
      </w:pPr>
      <w:r>
        <w:rPr>
          <w:noProof/>
          <w:lang w:val="en-IE" w:eastAsia="en-IE"/>
        </w:rPr>
        <w:drawing>
          <wp:inline distT="0" distB="0" distL="0" distR="0">
            <wp:extent cx="2574000" cy="1789200"/>
            <wp:effectExtent l="19050" t="19050" r="17145" b="20955"/>
            <wp:docPr id="7" name="Picture 7" descr="C:\Users\Toby\Documents\coderdojodl\Pi Sushi\images\15 save 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coderdojodl\Pi Sushi\images\15 save 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00" cy="17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13F39" w:rsidRPr="00C13F39" w:rsidSect="001F3CC4">
      <w:headerReference w:type="default" r:id="rId9"/>
      <w:footerReference w:type="default" r:id="rId10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F53" w:rsidRDefault="001E5F53" w:rsidP="007B1BBF">
      <w:pPr>
        <w:spacing w:line="240" w:lineRule="auto"/>
      </w:pPr>
      <w:r>
        <w:separator/>
      </w:r>
    </w:p>
  </w:endnote>
  <w:endnote w:type="continuationSeparator" w:id="0">
    <w:p w:rsidR="001E5F53" w:rsidRDefault="001E5F53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F53" w:rsidRDefault="001E5F53" w:rsidP="007B1BBF">
      <w:pPr>
        <w:spacing w:line="240" w:lineRule="auto"/>
      </w:pPr>
      <w:r>
        <w:separator/>
      </w:r>
    </w:p>
  </w:footnote>
  <w:footnote w:type="continuationSeparator" w:id="0">
    <w:p w:rsidR="001E5F53" w:rsidRDefault="001E5F53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FB73BA">
                                  <w:rPr>
                                    <w:rStyle w:val="SushiHeaderTextChar"/>
                                    <w:b w:val="0"/>
                                  </w:rPr>
                                  <w:t>Pi</w:t>
                                </w:r>
                                <w:r w:rsidR="00771F60">
                                  <w:rPr>
                                    <w:rStyle w:val="SushiHeaderTextChar"/>
                                    <w:b w:val="0"/>
                                  </w:rPr>
                                  <w:t xml:space="preserve"> Basics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591050" y="825344"/>
                          <a:ext cx="289560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B36886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Editing Files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E13B2" w:rsidRPr="009E13B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E13B2" w:rsidRPr="009E13B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505075" y="250453"/>
                          <a:ext cx="249555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B36886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Editing Files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FB73BA">
                            <w:rPr>
                              <w:rStyle w:val="SushiHeaderTextChar"/>
                              <w:b w:val="0"/>
                            </w:rPr>
                            <w:t>Pi</w:t>
                          </w:r>
                          <w:r w:rsidR="00771F60">
                            <w:rPr>
                              <w:rStyle w:val="SushiHeaderTextChar"/>
                              <w:b w:val="0"/>
                            </w:rPr>
                            <w:t xml:space="preserve"> Basics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5910;top:8253;width:289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B36886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Editing Files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E13B2" w:rsidRPr="009E13B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E13B2" w:rsidRPr="009E13B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25050;top:2504;width:24956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B36886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Editing Files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36E25"/>
    <w:rsid w:val="00066CD2"/>
    <w:rsid w:val="000B157B"/>
    <w:rsid w:val="000B48B4"/>
    <w:rsid w:val="000D3553"/>
    <w:rsid w:val="00106A8E"/>
    <w:rsid w:val="00177DB3"/>
    <w:rsid w:val="001E4A6F"/>
    <w:rsid w:val="001E5F53"/>
    <w:rsid w:val="001F3CC4"/>
    <w:rsid w:val="00291AB2"/>
    <w:rsid w:val="002B773D"/>
    <w:rsid w:val="00364219"/>
    <w:rsid w:val="003A750C"/>
    <w:rsid w:val="003C6B25"/>
    <w:rsid w:val="003C7337"/>
    <w:rsid w:val="003D15D4"/>
    <w:rsid w:val="003D2941"/>
    <w:rsid w:val="00407765"/>
    <w:rsid w:val="00424781"/>
    <w:rsid w:val="0047575C"/>
    <w:rsid w:val="004851E2"/>
    <w:rsid w:val="004D01F9"/>
    <w:rsid w:val="0053679B"/>
    <w:rsid w:val="0054634C"/>
    <w:rsid w:val="00586AF5"/>
    <w:rsid w:val="005949D7"/>
    <w:rsid w:val="005D4F8F"/>
    <w:rsid w:val="005D4FBA"/>
    <w:rsid w:val="005E2444"/>
    <w:rsid w:val="00664624"/>
    <w:rsid w:val="006B153C"/>
    <w:rsid w:val="00734CA5"/>
    <w:rsid w:val="00771F60"/>
    <w:rsid w:val="007A4879"/>
    <w:rsid w:val="007B1BBF"/>
    <w:rsid w:val="007B60E2"/>
    <w:rsid w:val="00852D9A"/>
    <w:rsid w:val="008558D5"/>
    <w:rsid w:val="00857ED1"/>
    <w:rsid w:val="00863D41"/>
    <w:rsid w:val="00865A5E"/>
    <w:rsid w:val="00891D84"/>
    <w:rsid w:val="008C105D"/>
    <w:rsid w:val="00920BCB"/>
    <w:rsid w:val="009339DC"/>
    <w:rsid w:val="0099187E"/>
    <w:rsid w:val="009C4483"/>
    <w:rsid w:val="009E13B2"/>
    <w:rsid w:val="009E28B1"/>
    <w:rsid w:val="00A151B4"/>
    <w:rsid w:val="00A560E7"/>
    <w:rsid w:val="00A85D21"/>
    <w:rsid w:val="00A86765"/>
    <w:rsid w:val="00AB7BB1"/>
    <w:rsid w:val="00B0199C"/>
    <w:rsid w:val="00B36886"/>
    <w:rsid w:val="00B51634"/>
    <w:rsid w:val="00B6723C"/>
    <w:rsid w:val="00B734DE"/>
    <w:rsid w:val="00B76789"/>
    <w:rsid w:val="00BB75AC"/>
    <w:rsid w:val="00C13F39"/>
    <w:rsid w:val="00C418CE"/>
    <w:rsid w:val="00C72C2A"/>
    <w:rsid w:val="00C83093"/>
    <w:rsid w:val="00CA2BFA"/>
    <w:rsid w:val="00CD29EA"/>
    <w:rsid w:val="00CD5AAF"/>
    <w:rsid w:val="00CE585D"/>
    <w:rsid w:val="00CF091D"/>
    <w:rsid w:val="00CF6744"/>
    <w:rsid w:val="00D373F8"/>
    <w:rsid w:val="00D72ED2"/>
    <w:rsid w:val="00D742F3"/>
    <w:rsid w:val="00D81303"/>
    <w:rsid w:val="00D951C4"/>
    <w:rsid w:val="00DE3EB4"/>
    <w:rsid w:val="00E90ABD"/>
    <w:rsid w:val="00E91354"/>
    <w:rsid w:val="00E93F74"/>
    <w:rsid w:val="00E957EC"/>
    <w:rsid w:val="00ED2490"/>
    <w:rsid w:val="00FB73BA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2D0032"/>
    <w:rsid w:val="0037676F"/>
    <w:rsid w:val="00436039"/>
    <w:rsid w:val="00477FBB"/>
    <w:rsid w:val="004B3E04"/>
    <w:rsid w:val="005A1098"/>
    <w:rsid w:val="005B6F7C"/>
    <w:rsid w:val="007136BD"/>
    <w:rsid w:val="00920128"/>
    <w:rsid w:val="00A23AB4"/>
    <w:rsid w:val="00B6607E"/>
    <w:rsid w:val="00C0236A"/>
    <w:rsid w:val="00C44AFF"/>
    <w:rsid w:val="00CE7460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EE4D5-35B4-4B4C-99AC-B40ACDB4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198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Editing Files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Files</dc:title>
  <dc:subject>Pi Basics</dc:subject>
  <dc:creator>Toby Mole</dc:creator>
  <cp:keywords/>
  <cp:lastModifiedBy>Toby Mole</cp:lastModifiedBy>
  <cp:revision>20</cp:revision>
  <cp:lastPrinted>2015-10-06T21:19:00Z</cp:lastPrinted>
  <dcterms:created xsi:type="dcterms:W3CDTF">2015-09-29T17:23:00Z</dcterms:created>
  <dcterms:modified xsi:type="dcterms:W3CDTF">2015-10-06T21:19:00Z</dcterms:modified>
</cp:coreProperties>
</file>