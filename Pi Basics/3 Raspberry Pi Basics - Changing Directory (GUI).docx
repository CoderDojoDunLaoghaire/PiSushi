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C6" w:rsidRDefault="005D4FBA" w:rsidP="005D4FBA">
      <w:pPr>
        <w:pStyle w:val="SushiNormal"/>
      </w:pPr>
      <w:bookmarkStart w:id="0" w:name="_GoBack"/>
      <w:bookmarkEnd w:id="0"/>
      <w:r>
        <w:rPr>
          <w:rStyle w:val="SushiSectionNumber"/>
        </w:rPr>
        <w:t>1</w:t>
      </w:r>
      <w:r w:rsidRPr="00A151B4">
        <w:t xml:space="preserve"> </w:t>
      </w:r>
      <w:r w:rsidR="00177DB3">
        <w:t xml:space="preserve">Can you find and open the </w:t>
      </w:r>
      <w:r w:rsidR="00412863">
        <w:rPr>
          <w:rStyle w:val="SushiSectionHighlightChar"/>
        </w:rPr>
        <w:t>file manager</w:t>
      </w:r>
      <w:r w:rsidR="00177DB3">
        <w:t xml:space="preserve"> program on the main menu or the task bar?</w:t>
      </w:r>
      <w:r w:rsidR="003C7337">
        <w:t xml:space="preserve"> </w:t>
      </w:r>
      <w:r w:rsidR="00177DB3">
        <w:t xml:space="preserve"> </w:t>
      </w:r>
      <w:r w:rsidR="00177DB3" w:rsidRPr="00177DB3">
        <w:rPr>
          <w:i/>
        </w:rPr>
        <w:t xml:space="preserve">(Hint: </w:t>
      </w:r>
      <w:r w:rsidR="00B0199C">
        <w:rPr>
          <w:i/>
        </w:rPr>
        <w:t>It is under the Accessories</w:t>
      </w:r>
      <w:r w:rsidR="003C7337" w:rsidRPr="00177DB3">
        <w:rPr>
          <w:i/>
        </w:rPr>
        <w:t xml:space="preserve"> sub-menu</w:t>
      </w:r>
      <w:r w:rsidR="00177DB3" w:rsidRPr="00177DB3">
        <w:rPr>
          <w:i/>
        </w:rPr>
        <w:t>)</w:t>
      </w:r>
      <w:r w:rsidR="003C7337">
        <w:t>.</w:t>
      </w:r>
    </w:p>
    <w:p w:rsidR="00CF091D" w:rsidRDefault="00412863" w:rsidP="00412863">
      <w:pPr>
        <w:pStyle w:val="SushiNormal"/>
        <w:jc w:val="center"/>
      </w:pPr>
      <w:r>
        <w:rPr>
          <w:i/>
          <w:noProof/>
          <w:lang w:val="en-IE" w:eastAsia="en-IE"/>
        </w:rPr>
        <w:drawing>
          <wp:inline distT="0" distB="0" distL="0" distR="0">
            <wp:extent cx="3646800" cy="1677600"/>
            <wp:effectExtent l="19050" t="19050" r="11430" b="18415"/>
            <wp:docPr id="6" name="Picture 6" descr="C:\Users\Toby\Documents\coderdojodl\Pi Sushi\images\10 fil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0 file manag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0" cy="167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0EC6" w:rsidRDefault="00CF091D" w:rsidP="00D30EC6">
      <w:pPr>
        <w:pStyle w:val="SushiNormal"/>
      </w:pPr>
      <w:r w:rsidRPr="00CF091D">
        <w:rPr>
          <w:rStyle w:val="SushiSectionNumber"/>
        </w:rPr>
        <w:t>2</w:t>
      </w:r>
      <w:r>
        <w:t xml:space="preserve"> </w:t>
      </w:r>
      <w:r w:rsidR="00177DB3">
        <w:t xml:space="preserve">Normally the file bowser will open up at the pi user’s </w:t>
      </w:r>
      <w:r w:rsidR="00177DB3" w:rsidRPr="00177DB3">
        <w:rPr>
          <w:rStyle w:val="SushiSectionHighlightChar"/>
        </w:rPr>
        <w:t>home</w:t>
      </w:r>
      <w:r w:rsidR="00177DB3" w:rsidRPr="00177DB3">
        <w:t xml:space="preserve"> </w:t>
      </w:r>
      <w:r w:rsidR="00177DB3" w:rsidRPr="00CD29EA">
        <w:rPr>
          <w:rStyle w:val="SushiSectionHighlightChar"/>
        </w:rPr>
        <w:t>directory</w:t>
      </w:r>
      <w:r w:rsidR="00177DB3">
        <w:t xml:space="preserve"> </w:t>
      </w:r>
      <w:r w:rsidR="00177DB3" w:rsidRPr="00177DB3">
        <w:t>(</w:t>
      </w:r>
      <w:r w:rsidR="00D547BF">
        <w:t xml:space="preserve">remember </w:t>
      </w:r>
      <w:r w:rsidR="00177DB3">
        <w:t>you are logged in as the user named pi). Can you find where the file explorer shows you this piece of information?</w:t>
      </w:r>
      <w:r w:rsidR="00FB73BA">
        <w:t xml:space="preserve"> </w:t>
      </w:r>
    </w:p>
    <w:p w:rsidR="00412863" w:rsidRDefault="00D55B32" w:rsidP="00D55B32">
      <w:pPr>
        <w:pStyle w:val="SushiNormal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2314800" cy="1537200"/>
            <wp:effectExtent l="19050" t="19050" r="9525" b="25400"/>
            <wp:docPr id="7" name="Picture 7" descr="C:\Users\Toby\Documents\coderdojodl\Pi Sushi\images\11 address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11 address 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153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9EA" w:rsidRDefault="00734CA5" w:rsidP="00734CA5">
      <w:pPr>
        <w:pStyle w:val="SushiNormal"/>
      </w:pPr>
      <w:r>
        <w:rPr>
          <w:rStyle w:val="SushiSectionNumber"/>
        </w:rPr>
        <w:t>3</w:t>
      </w:r>
      <w:r w:rsidR="005D4FBA" w:rsidRPr="00A151B4">
        <w:t xml:space="preserve"> </w:t>
      </w:r>
      <w:r w:rsidR="00D547BF">
        <w:t>Your</w:t>
      </w:r>
      <w:r w:rsidR="00177DB3">
        <w:t xml:space="preserve"> </w:t>
      </w:r>
      <w:r w:rsidR="00D547BF">
        <w:t>Mac or Windows computer</w:t>
      </w:r>
      <w:r w:rsidR="00177DB3">
        <w:t xml:space="preserve"> usually has the C</w:t>
      </w:r>
      <w:proofErr w:type="gramStart"/>
      <w:r w:rsidR="00177DB3">
        <w:t>:/</w:t>
      </w:r>
      <w:proofErr w:type="gramEnd"/>
      <w:r w:rsidR="00177DB3">
        <w:t xml:space="preserve"> location at the </w:t>
      </w:r>
      <w:r w:rsidR="00177DB3" w:rsidRPr="00D547BF">
        <w:rPr>
          <w:rStyle w:val="SushiSectionHighlightChar"/>
        </w:rPr>
        <w:t>root</w:t>
      </w:r>
      <w:r w:rsidR="00177DB3">
        <w:t>, or top of</w:t>
      </w:r>
      <w:r w:rsidR="00CD29EA">
        <w:t xml:space="preserve"> </w:t>
      </w:r>
      <w:r w:rsidR="00177DB3">
        <w:t>all the other directories. This simply means that</w:t>
      </w:r>
      <w:r w:rsidR="00CD29EA">
        <w:t xml:space="preserve"> all other directories are contained within the C</w:t>
      </w:r>
      <w:proofErr w:type="gramStart"/>
      <w:r w:rsidR="00CD29EA">
        <w:t>:/</w:t>
      </w:r>
      <w:proofErr w:type="gramEnd"/>
      <w:r w:rsidR="00CD29EA">
        <w:t xml:space="preserve"> directory. On the Raspberry Pi the root directory is called </w:t>
      </w:r>
      <w:r w:rsidR="00CD29EA" w:rsidRPr="00CD29EA">
        <w:rPr>
          <w:rStyle w:val="SushiSectionHighlightChar"/>
        </w:rPr>
        <w:t>/</w:t>
      </w:r>
      <w:r w:rsidR="00CD29EA">
        <w:t xml:space="preserve"> (just a forwards slash). Can you use the file browser to navigate to the / directory?</w:t>
      </w:r>
    </w:p>
    <w:p w:rsidR="00CD29EA" w:rsidRDefault="00CD29EA" w:rsidP="00734CA5">
      <w:pPr>
        <w:pStyle w:val="SushiNormal"/>
      </w:pPr>
      <w:r w:rsidRPr="00CD29EA">
        <w:rPr>
          <w:rStyle w:val="SushiSectionNumber"/>
        </w:rPr>
        <w:t>4</w:t>
      </w:r>
      <w:r w:rsidRPr="00CD29EA">
        <w:t xml:space="preserve"> </w:t>
      </w:r>
      <w:r>
        <w:t xml:space="preserve">Within the </w:t>
      </w:r>
      <w:r w:rsidR="00D547BF">
        <w:t>root</w:t>
      </w:r>
      <w:r>
        <w:t xml:space="preserve"> directory you can see that the file explorer shows all the other directories and </w:t>
      </w:r>
      <w:r w:rsidRPr="00CD29EA">
        <w:rPr>
          <w:rStyle w:val="SushiSectionHighlightChar"/>
        </w:rPr>
        <w:t>files</w:t>
      </w:r>
      <w:r>
        <w:t xml:space="preserve"> that it contains.</w:t>
      </w:r>
    </w:p>
    <w:p w:rsidR="00D55B32" w:rsidRPr="00D55B32" w:rsidRDefault="00D55B32" w:rsidP="00D55B32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noProof/>
          <w:lang w:val="en-IE" w:eastAsia="en-IE"/>
        </w:rPr>
        <w:drawing>
          <wp:inline distT="0" distB="0" distL="0" distR="0">
            <wp:extent cx="2314800" cy="1537200"/>
            <wp:effectExtent l="19050" t="19050" r="9525" b="25400"/>
            <wp:docPr id="9" name="Picture 9" descr="C:\Users\Toby\Documents\coderdojodl\Pi Sushi\images\12 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Documents\coderdojodl\Pi Sushi\images\12 ro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153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5B32" w:rsidRPr="00D55B32" w:rsidSect="001F3CC4">
      <w:headerReference w:type="default" r:id="rId10"/>
      <w:footerReference w:type="default" r:id="rId11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78" w:rsidRDefault="00997F78" w:rsidP="007B1BBF">
      <w:pPr>
        <w:spacing w:line="240" w:lineRule="auto"/>
      </w:pPr>
      <w:r>
        <w:separator/>
      </w:r>
    </w:p>
  </w:endnote>
  <w:endnote w:type="continuationSeparator" w:id="0">
    <w:p w:rsidR="00997F78" w:rsidRDefault="00997F78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78" w:rsidRDefault="00997F78" w:rsidP="007B1BBF">
      <w:pPr>
        <w:spacing w:line="240" w:lineRule="auto"/>
      </w:pPr>
      <w:r>
        <w:separator/>
      </w:r>
    </w:p>
  </w:footnote>
  <w:footnote w:type="continuationSeparator" w:id="0">
    <w:p w:rsidR="00997F78" w:rsidRDefault="00997F78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591050" y="825344"/>
                          <a:ext cx="289560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B72F35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Changing Directory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40409" w:rsidRPr="00940409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40409" w:rsidRPr="00940409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762125" y="250347"/>
                          <a:ext cx="3952876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B72F35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Changing Directory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5910;top:8253;width:289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B72F35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Changing Directory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40409" w:rsidRPr="00940409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40409" w:rsidRPr="00940409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17621;top:2503;width:39529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B72F35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Changing Directory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31064"/>
    <w:rsid w:val="00066CD2"/>
    <w:rsid w:val="00072FC1"/>
    <w:rsid w:val="000B157B"/>
    <w:rsid w:val="000B48B4"/>
    <w:rsid w:val="000D3553"/>
    <w:rsid w:val="00106A8E"/>
    <w:rsid w:val="00145D2F"/>
    <w:rsid w:val="001562F6"/>
    <w:rsid w:val="00177DB3"/>
    <w:rsid w:val="001E24F0"/>
    <w:rsid w:val="001E4A6F"/>
    <w:rsid w:val="001F3CC4"/>
    <w:rsid w:val="002B773D"/>
    <w:rsid w:val="002F24C1"/>
    <w:rsid w:val="00380CD4"/>
    <w:rsid w:val="003A750C"/>
    <w:rsid w:val="003B0059"/>
    <w:rsid w:val="003C7337"/>
    <w:rsid w:val="003D15D4"/>
    <w:rsid w:val="00407765"/>
    <w:rsid w:val="00412863"/>
    <w:rsid w:val="00424781"/>
    <w:rsid w:val="004851E2"/>
    <w:rsid w:val="0053679B"/>
    <w:rsid w:val="0054634C"/>
    <w:rsid w:val="00586AF5"/>
    <w:rsid w:val="005D4F8F"/>
    <w:rsid w:val="005D4FBA"/>
    <w:rsid w:val="005E2444"/>
    <w:rsid w:val="005E5FA3"/>
    <w:rsid w:val="00605945"/>
    <w:rsid w:val="00734CA5"/>
    <w:rsid w:val="00771F60"/>
    <w:rsid w:val="007A4879"/>
    <w:rsid w:val="007B1BBF"/>
    <w:rsid w:val="007C33BB"/>
    <w:rsid w:val="00852D9A"/>
    <w:rsid w:val="00857ED1"/>
    <w:rsid w:val="008639C0"/>
    <w:rsid w:val="00863D41"/>
    <w:rsid w:val="00891D84"/>
    <w:rsid w:val="008C105D"/>
    <w:rsid w:val="00920BCB"/>
    <w:rsid w:val="009339DC"/>
    <w:rsid w:val="00940409"/>
    <w:rsid w:val="0099187E"/>
    <w:rsid w:val="00997F78"/>
    <w:rsid w:val="009E28B1"/>
    <w:rsid w:val="00A151B4"/>
    <w:rsid w:val="00A560E7"/>
    <w:rsid w:val="00A86765"/>
    <w:rsid w:val="00AB7BB1"/>
    <w:rsid w:val="00B0199C"/>
    <w:rsid w:val="00B51634"/>
    <w:rsid w:val="00B6723C"/>
    <w:rsid w:val="00B72F35"/>
    <w:rsid w:val="00B76789"/>
    <w:rsid w:val="00BB75AC"/>
    <w:rsid w:val="00C83093"/>
    <w:rsid w:val="00CA2BFA"/>
    <w:rsid w:val="00CD29EA"/>
    <w:rsid w:val="00CE585D"/>
    <w:rsid w:val="00CF091D"/>
    <w:rsid w:val="00CF6744"/>
    <w:rsid w:val="00D30EC6"/>
    <w:rsid w:val="00D373F8"/>
    <w:rsid w:val="00D547BF"/>
    <w:rsid w:val="00D55B32"/>
    <w:rsid w:val="00D72ED2"/>
    <w:rsid w:val="00D742F3"/>
    <w:rsid w:val="00DE3EB4"/>
    <w:rsid w:val="00E90ABD"/>
    <w:rsid w:val="00E91354"/>
    <w:rsid w:val="00E93F74"/>
    <w:rsid w:val="00E957EC"/>
    <w:rsid w:val="00ED2490"/>
    <w:rsid w:val="00FB73BA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396C10"/>
    <w:rsid w:val="00527F31"/>
    <w:rsid w:val="00573154"/>
    <w:rsid w:val="005A1098"/>
    <w:rsid w:val="007136BD"/>
    <w:rsid w:val="00850E0E"/>
    <w:rsid w:val="008E2E59"/>
    <w:rsid w:val="00C0236A"/>
    <w:rsid w:val="00C44AFF"/>
    <w:rsid w:val="00CE7460"/>
    <w:rsid w:val="00D438AF"/>
    <w:rsid w:val="00DD58BC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E3E4-2095-4051-A04D-793F4FB9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619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Changing Directory</vt:lpstr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Changing Directory</dc:title>
  <dc:subject>Pi Basics</dc:subject>
  <dc:creator>Toby Mole</dc:creator>
  <cp:keywords/>
  <cp:lastModifiedBy>Toby Mole</cp:lastModifiedBy>
  <cp:revision>19</cp:revision>
  <cp:lastPrinted>2015-10-06T21:07:00Z</cp:lastPrinted>
  <dcterms:created xsi:type="dcterms:W3CDTF">2015-09-29T17:23:00Z</dcterms:created>
  <dcterms:modified xsi:type="dcterms:W3CDTF">2015-10-06T21:08:00Z</dcterms:modified>
</cp:coreProperties>
</file>