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9BE" w:rsidRDefault="00C723E7" w:rsidP="00C36A8D">
      <w:pPr>
        <w:pStyle w:val="SushiNormal"/>
        <w:rPr>
          <w:rStyle w:val="SushiSectionNumber"/>
          <w:rFonts w:ascii="Arial" w:eastAsia="Arial" w:hAnsi="Arial" w:cs="Arial"/>
          <w:i/>
          <w:color w:val="58595B"/>
          <w:sz w:val="24"/>
          <w:shd w:val="clear" w:color="auto" w:fill="auto"/>
        </w:rPr>
      </w:pPr>
      <w:bookmarkStart w:id="0" w:name="_GoBack"/>
      <w:bookmarkEnd w:id="0"/>
      <w:r>
        <w:rPr>
          <w:rStyle w:val="SushiSectionNumber"/>
        </w:rPr>
        <w:t>1</w:t>
      </w:r>
      <w:r w:rsidR="00CD29EA"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  <w:t xml:space="preserve"> </w:t>
      </w:r>
      <w:r w:rsidR="007F0AB0"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  <w:t xml:space="preserve">Before powering on the Pi, connect the </w:t>
      </w:r>
      <w:r w:rsidR="007F0AB0" w:rsidRPr="00B776B6">
        <w:rPr>
          <w:rStyle w:val="SushiSectionHighlightChar"/>
        </w:rPr>
        <w:t>sense HAT</w:t>
      </w:r>
      <w:r w:rsidR="007F0AB0"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  <w:t xml:space="preserve"> to the Pi. Start the Pi and once booted, open Python3</w:t>
      </w:r>
      <w:r w:rsidR="006809BE" w:rsidRPr="006809BE">
        <w:rPr>
          <w:rStyle w:val="SushiSectionNumber"/>
          <w:rFonts w:ascii="Arial" w:eastAsia="Arial" w:hAnsi="Arial" w:cs="Arial"/>
          <w:i/>
          <w:color w:val="58595B"/>
          <w:sz w:val="24"/>
          <w:shd w:val="clear" w:color="auto" w:fill="auto"/>
        </w:rPr>
        <w:t>.</w:t>
      </w:r>
    </w:p>
    <w:p w:rsidR="00C36A8D" w:rsidRDefault="006809BE" w:rsidP="006809BE">
      <w:pPr>
        <w:pStyle w:val="SushiNormal"/>
        <w:jc w:val="center"/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</w:pPr>
      <w:r>
        <w:rPr>
          <w:rStyle w:val="SushiSectionNumber"/>
          <w:rFonts w:ascii="Arial" w:eastAsia="Arial" w:hAnsi="Arial" w:cs="Arial"/>
          <w:noProof/>
          <w:color w:val="58595B"/>
          <w:sz w:val="24"/>
          <w:shd w:val="clear" w:color="auto" w:fill="auto"/>
          <w:lang w:val="en-IE" w:eastAsia="en-IE"/>
        </w:rPr>
        <w:drawing>
          <wp:inline distT="0" distB="0" distL="0" distR="0">
            <wp:extent cx="4406400" cy="2052000"/>
            <wp:effectExtent l="19050" t="19050" r="13335" b="24765"/>
            <wp:docPr id="6" name="Picture 6" descr="C:\Users\Toby\Documents\coderdojodl\Pi Sushi\images\18 python sh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Documents\coderdojodl\Pi Sushi\images\18 python shel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400" cy="205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1D84" w:rsidRDefault="00EB1F8E" w:rsidP="00734CA5">
      <w:pPr>
        <w:pStyle w:val="SushiNormal"/>
        <w:rPr>
          <w:rStyle w:val="SushiNormalChar"/>
        </w:rPr>
      </w:pPr>
      <w:r>
        <w:rPr>
          <w:rStyle w:val="SushiSectionNumber"/>
        </w:rPr>
        <w:t>2</w:t>
      </w:r>
      <w:r w:rsidR="00891D84">
        <w:rPr>
          <w:rStyle w:val="SushiNormalChar"/>
        </w:rPr>
        <w:t xml:space="preserve"> </w:t>
      </w:r>
      <w:r w:rsidR="007F0AB0">
        <w:rPr>
          <w:rStyle w:val="SushiNormalChar"/>
        </w:rPr>
        <w:t xml:space="preserve">From the python shell open a new window (File &gt; New Window). Start by saving this new file to </w:t>
      </w:r>
      <w:r w:rsidR="00B776B6">
        <w:rPr>
          <w:rStyle w:val="SushiNormalChar"/>
        </w:rPr>
        <w:t xml:space="preserve">the home directory as </w:t>
      </w:r>
      <w:r w:rsidR="00B776B6" w:rsidRPr="00B776B6">
        <w:rPr>
          <w:rStyle w:val="SushiSectionHighlightChar"/>
        </w:rPr>
        <w:t>helloworld</w:t>
      </w:r>
      <w:r w:rsidR="007F0AB0" w:rsidRPr="00B776B6">
        <w:rPr>
          <w:rStyle w:val="SushiSectionHighlightChar"/>
        </w:rPr>
        <w:t>.py</w:t>
      </w:r>
      <w:r w:rsidR="007F0AB0">
        <w:rPr>
          <w:rStyle w:val="SushiNormalChar"/>
        </w:rPr>
        <w:t>. Then enter the following lines of code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top w:w="198" w:type="dxa"/>
          <w:bottom w:w="198" w:type="dxa"/>
        </w:tblCellMar>
        <w:tblLook w:val="04A0" w:firstRow="1" w:lastRow="0" w:firstColumn="1" w:lastColumn="0" w:noHBand="0" w:noVBand="1"/>
      </w:tblPr>
      <w:tblGrid>
        <w:gridCol w:w="9016"/>
      </w:tblGrid>
      <w:tr w:rsidR="00E77AC0" w:rsidTr="000A7E11">
        <w:trPr>
          <w:trHeight w:val="249"/>
        </w:trPr>
        <w:tc>
          <w:tcPr>
            <w:tcW w:w="9016" w:type="dxa"/>
            <w:shd w:val="clear" w:color="auto" w:fill="FFFFFF" w:themeFill="background1"/>
            <w:vAlign w:val="center"/>
          </w:tcPr>
          <w:p w:rsidR="007F0AB0" w:rsidRDefault="007F0AB0" w:rsidP="007F0AB0">
            <w:pPr>
              <w:pStyle w:val="SushiTerminal"/>
              <w:spacing w:after="0"/>
              <w:ind w:right="-227"/>
              <w:rPr>
                <w:rFonts w:ascii="Consolas" w:hAnsi="Consolas" w:cs="Consolas"/>
                <w:color w:val="auto"/>
              </w:rPr>
            </w:pPr>
            <w:r>
              <w:rPr>
                <w:rFonts w:ascii="Consolas" w:hAnsi="Consolas" w:cs="Consolas"/>
                <w:color w:val="2E74B5" w:themeColor="accent1" w:themeShade="BF"/>
              </w:rPr>
              <w:t xml:space="preserve">from </w:t>
            </w:r>
            <w:proofErr w:type="spellStart"/>
            <w:r w:rsidRPr="007F0AB0">
              <w:rPr>
                <w:rFonts w:ascii="Consolas" w:hAnsi="Consolas" w:cs="Consolas"/>
                <w:color w:val="auto"/>
              </w:rPr>
              <w:t>sense_hat</w:t>
            </w:r>
            <w:proofErr w:type="spellEnd"/>
            <w:r>
              <w:rPr>
                <w:rFonts w:ascii="Consolas" w:hAnsi="Consolas" w:cs="Consolas"/>
                <w:color w:val="2E74B5" w:themeColor="accent1" w:themeShade="BF"/>
              </w:rPr>
              <w:t xml:space="preserve"> import </w:t>
            </w:r>
            <w:proofErr w:type="spellStart"/>
            <w:r>
              <w:rPr>
                <w:rFonts w:ascii="Consolas" w:hAnsi="Consolas" w:cs="Consolas"/>
                <w:color w:val="auto"/>
              </w:rPr>
              <w:t>SenseHat</w:t>
            </w:r>
            <w:proofErr w:type="spellEnd"/>
          </w:p>
          <w:p w:rsidR="007F0AB0" w:rsidRDefault="007F0AB0" w:rsidP="007F0AB0">
            <w:pPr>
              <w:pStyle w:val="SushiTerminal"/>
              <w:spacing w:after="0"/>
              <w:ind w:right="-227"/>
              <w:rPr>
                <w:rFonts w:ascii="Consolas" w:hAnsi="Consolas" w:cs="Consolas"/>
                <w:color w:val="auto"/>
              </w:rPr>
            </w:pPr>
            <w:r>
              <w:rPr>
                <w:rFonts w:ascii="Consolas" w:hAnsi="Consolas" w:cs="Consolas"/>
                <w:color w:val="auto"/>
              </w:rPr>
              <w:t xml:space="preserve">sense </w:t>
            </w:r>
            <w:r w:rsidRPr="007F0AB0">
              <w:rPr>
                <w:rFonts w:ascii="Consolas" w:hAnsi="Consolas" w:cs="Consolas"/>
                <w:color w:val="C45911" w:themeColor="accent2" w:themeShade="BF"/>
              </w:rPr>
              <w:t>=</w:t>
            </w:r>
            <w:r>
              <w:rPr>
                <w:rFonts w:ascii="Consolas" w:hAnsi="Consolas" w:cs="Consolas"/>
                <w:color w:val="auto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uto"/>
              </w:rPr>
              <w:t>SenseHat</w:t>
            </w:r>
            <w:proofErr w:type="spellEnd"/>
            <w:r w:rsidRPr="007F0AB0">
              <w:rPr>
                <w:rFonts w:ascii="Consolas" w:hAnsi="Consolas" w:cs="Consolas"/>
                <w:color w:val="AEAAAA" w:themeColor="background2" w:themeShade="BF"/>
              </w:rPr>
              <w:t>()</w:t>
            </w:r>
          </w:p>
          <w:p w:rsidR="007F0AB0" w:rsidRPr="007F0AB0" w:rsidRDefault="007F0AB0" w:rsidP="007F0AB0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uto"/>
              </w:rPr>
            </w:pPr>
            <w:proofErr w:type="spellStart"/>
            <w:r>
              <w:rPr>
                <w:rFonts w:ascii="Consolas" w:hAnsi="Consolas" w:cs="Consolas"/>
                <w:color w:val="auto"/>
              </w:rPr>
              <w:t>sense.show_message</w:t>
            </w:r>
            <w:proofErr w:type="spellEnd"/>
            <w:r w:rsidRPr="007F0AB0">
              <w:rPr>
                <w:rFonts w:ascii="Consolas" w:hAnsi="Consolas" w:cs="Consolas"/>
                <w:color w:val="AEAAAA" w:themeColor="background2" w:themeShade="BF"/>
              </w:rPr>
              <w:t>(</w:t>
            </w:r>
            <w:r w:rsidRPr="007F0AB0">
              <w:rPr>
                <w:rFonts w:ascii="Consolas" w:hAnsi="Consolas" w:cs="Consolas"/>
                <w:color w:val="538135" w:themeColor="accent6" w:themeShade="BF"/>
              </w:rPr>
              <w:t>“Hello World”</w:t>
            </w:r>
            <w:r w:rsidRPr="007F0AB0">
              <w:rPr>
                <w:rFonts w:ascii="Consolas" w:hAnsi="Consolas" w:cs="Consolas"/>
                <w:color w:val="AEAAAA" w:themeColor="background2" w:themeShade="BF"/>
              </w:rPr>
              <w:t>)</w:t>
            </w:r>
          </w:p>
        </w:tc>
      </w:tr>
    </w:tbl>
    <w:p w:rsidR="00E77AC0" w:rsidRDefault="00E77AC0" w:rsidP="00734CA5">
      <w:pPr>
        <w:pStyle w:val="SushiNormal"/>
        <w:rPr>
          <w:rStyle w:val="SushiNormalChar"/>
        </w:rPr>
      </w:pPr>
    </w:p>
    <w:p w:rsidR="000A7E11" w:rsidRDefault="00EB1F8E" w:rsidP="00B3262E">
      <w:pPr>
        <w:pStyle w:val="SushiNormal"/>
        <w:rPr>
          <w:rStyle w:val="SushiNormalChar"/>
        </w:rPr>
      </w:pPr>
      <w:r>
        <w:rPr>
          <w:rStyle w:val="SushiSectionNumber"/>
        </w:rPr>
        <w:t>3</w:t>
      </w:r>
      <w:r w:rsidR="00891D84">
        <w:rPr>
          <w:rStyle w:val="SushiNormalChar"/>
        </w:rPr>
        <w:t xml:space="preserve"> </w:t>
      </w:r>
      <w:r w:rsidR="007F0AB0">
        <w:rPr>
          <w:rStyle w:val="SushiNormalChar"/>
        </w:rPr>
        <w:t>Double check you have typed everything exactly as shown then</w:t>
      </w:r>
      <w:r w:rsidR="00B3262E">
        <w:rPr>
          <w:rStyle w:val="SushiNormalChar"/>
        </w:rPr>
        <w:t xml:space="preserve"> save the file with these changes</w:t>
      </w:r>
    </w:p>
    <w:p w:rsidR="00B3262E" w:rsidRDefault="00B3262E" w:rsidP="00B3262E">
      <w:pPr>
        <w:pStyle w:val="SushiNormal"/>
        <w:rPr>
          <w:rStyle w:val="SushiNormalChar"/>
        </w:rPr>
      </w:pPr>
    </w:p>
    <w:p w:rsidR="00B6723C" w:rsidRDefault="00EB1F8E" w:rsidP="00B3262E">
      <w:pPr>
        <w:pStyle w:val="SushiNormal"/>
        <w:rPr>
          <w:rStyle w:val="SushiNormalChar"/>
        </w:rPr>
      </w:pPr>
      <w:r>
        <w:rPr>
          <w:rStyle w:val="SushiSectionNumber"/>
        </w:rPr>
        <w:t>4</w:t>
      </w:r>
      <w:r w:rsidR="00B6723C">
        <w:rPr>
          <w:rStyle w:val="SushiNormalChar"/>
        </w:rPr>
        <w:t xml:space="preserve"> </w:t>
      </w:r>
      <w:r w:rsidR="00B3262E">
        <w:rPr>
          <w:rStyle w:val="SushiNormalChar"/>
        </w:rPr>
        <w:t xml:space="preserve">Back in the python shell window select </w:t>
      </w:r>
      <w:r w:rsidR="00B3262E" w:rsidRPr="00B776B6">
        <w:rPr>
          <w:rStyle w:val="SushiSectionHighlightChar"/>
        </w:rPr>
        <w:t>Run &gt; Run Module</w:t>
      </w:r>
      <w:r w:rsidR="00B3262E">
        <w:rPr>
          <w:rStyle w:val="SushiNormalChar"/>
        </w:rPr>
        <w:t>. The Hello World message should scroll across the LED display in white letters. Yay!</w:t>
      </w:r>
    </w:p>
    <w:p w:rsidR="00181E73" w:rsidRDefault="00181E73" w:rsidP="00B3262E">
      <w:pPr>
        <w:pStyle w:val="SushiNormal"/>
        <w:rPr>
          <w:rStyle w:val="SushiNormalChar"/>
        </w:rPr>
      </w:pPr>
    </w:p>
    <w:p w:rsidR="00DF6052" w:rsidRDefault="00B166E6" w:rsidP="00B3262E">
      <w:pPr>
        <w:pStyle w:val="SushiNormal"/>
        <w:rPr>
          <w:rStyle w:val="SushiNormalChar"/>
        </w:rPr>
      </w:pPr>
      <w:r>
        <w:rPr>
          <w:rStyle w:val="SushiSectionNumber"/>
        </w:rPr>
        <w:t>5</w:t>
      </w:r>
      <w:r w:rsidR="00B6723C">
        <w:rPr>
          <w:rStyle w:val="SushiNormalChar"/>
        </w:rPr>
        <w:t xml:space="preserve"> </w:t>
      </w:r>
      <w:r w:rsidR="00DF6052">
        <w:rPr>
          <w:rStyle w:val="SushiNormalChar"/>
        </w:rPr>
        <w:t>T</w:t>
      </w:r>
      <w:r w:rsidR="00B3262E">
        <w:rPr>
          <w:rStyle w:val="SushiNormalChar"/>
        </w:rPr>
        <w:t xml:space="preserve">ry changing the program to display your name instead. Good luck! </w:t>
      </w:r>
    </w:p>
    <w:sectPr w:rsidR="00DF6052" w:rsidSect="001F3CC4">
      <w:headerReference w:type="default" r:id="rId8"/>
      <w:footerReference w:type="default" r:id="rId9"/>
      <w:pgSz w:w="11906" w:h="16838"/>
      <w:pgMar w:top="1440" w:right="1440" w:bottom="1027" w:left="1440" w:header="720" w:footer="0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AD8" w:rsidRDefault="00CD7AD8" w:rsidP="007B1BBF">
      <w:pPr>
        <w:spacing w:line="240" w:lineRule="auto"/>
      </w:pPr>
      <w:r>
        <w:separator/>
      </w:r>
    </w:p>
  </w:endnote>
  <w:endnote w:type="continuationSeparator" w:id="0">
    <w:p w:rsidR="00CD7AD8" w:rsidRDefault="00CD7AD8" w:rsidP="007B1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BBF" w:rsidRDefault="00FF176B" w:rsidP="00863D41">
    <w:pPr>
      <w:pStyle w:val="Footer"/>
      <w:tabs>
        <w:tab w:val="clear" w:pos="4680"/>
        <w:tab w:val="clear" w:pos="9360"/>
        <w:tab w:val="right" w:pos="9026"/>
      </w:tabs>
      <w:jc w:val="both"/>
    </w:pPr>
    <w:r>
      <w:rPr>
        <w:noProof/>
        <w:lang w:val="en-IE" w:eastAsia="en-IE"/>
      </w:rPr>
      <w:drawing>
        <wp:anchor distT="0" distB="0" distL="114300" distR="114300" simplePos="0" relativeHeight="251666432" behindDoc="0" locked="0" layoutInCell="1" allowOverlap="1" wp14:anchorId="62B03C1E" wp14:editId="1DFF41F6">
          <wp:simplePos x="0" y="0"/>
          <wp:positionH relativeFrom="column">
            <wp:posOffset>6105525</wp:posOffset>
          </wp:positionH>
          <wp:positionV relativeFrom="paragraph">
            <wp:posOffset>13335</wp:posOffset>
          </wp:positionV>
          <wp:extent cx="381000" cy="38100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bigg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63D41">
      <w:rPr>
        <w:noProof/>
        <w:lang w:val="en-IE" w:eastAsia="en-IE"/>
      </w:rPr>
      <w:drawing>
        <wp:anchor distT="0" distB="0" distL="114300" distR="114300" simplePos="0" relativeHeight="251665408" behindDoc="0" locked="0" layoutInCell="1" allowOverlap="1" wp14:anchorId="5AF98C5C" wp14:editId="328A9E6F">
          <wp:simplePos x="0" y="0"/>
          <wp:positionH relativeFrom="column">
            <wp:posOffset>-893445</wp:posOffset>
          </wp:positionH>
          <wp:positionV relativeFrom="bottomMargin">
            <wp:align>top</wp:align>
          </wp:positionV>
          <wp:extent cx="1697182" cy="424295"/>
          <wp:effectExtent l="0" t="0" r="0" b="0"/>
          <wp:wrapTopAndBottom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7182" cy="424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3D41" w:rsidRPr="00863D41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ECC937" wp14:editId="38F001FF">
              <wp:simplePos x="0" y="0"/>
              <wp:positionH relativeFrom="column">
                <wp:posOffset>-914400</wp:posOffset>
              </wp:positionH>
              <wp:positionV relativeFrom="paragraph">
                <wp:posOffset>466090</wp:posOffset>
              </wp:positionV>
              <wp:extent cx="1833245" cy="178435"/>
              <wp:effectExtent l="0" t="0" r="0" b="0"/>
              <wp:wrapNone/>
              <wp:docPr id="2" name="Shape 4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3245" cy="17843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833271" h="423214">
                            <a:moveTo>
                              <a:pt x="0" y="0"/>
                            </a:moveTo>
                            <a:lnTo>
                              <a:pt x="1833271" y="0"/>
                            </a:lnTo>
                            <a:lnTo>
                              <a:pt x="1833271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ED462E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20F09849" id="Shape 472" o:spid="_x0000_s1026" style="position:absolute;margin-left:-1in;margin-top:36.7pt;width:144.35pt;height:14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33271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" path="m,l1833271,r,423214l,423214,,e" fillcolor="#ed462e" stroked="f" strokeweight="0">
              <v:stroke miterlimit="83231f" joinstyle="miter"/>
              <v:path arrowok="t" textboxrect="0,0,1833271,423214"/>
            </v:shape>
          </w:pict>
        </mc:Fallback>
      </mc:AlternateContent>
    </w:r>
    <w:r w:rsidR="00863D41" w:rsidRPr="00863D41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896442" wp14:editId="33D822E6">
              <wp:simplePos x="0" y="0"/>
              <wp:positionH relativeFrom="column">
                <wp:posOffset>918845</wp:posOffset>
              </wp:positionH>
              <wp:positionV relativeFrom="paragraph">
                <wp:posOffset>466090</wp:posOffset>
              </wp:positionV>
              <wp:extent cx="1923415" cy="178435"/>
              <wp:effectExtent l="0" t="0" r="0" b="0"/>
              <wp:wrapNone/>
              <wp:docPr id="3" name="Shape 4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17843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C9CFB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2F75A419" id="Shape 473" o:spid="_x0000_s1026" style="position:absolute;margin-left:72.35pt;margin-top:36.7pt;width:151.45pt;height:14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" path="m,l1923707,r,423214l,423214,,e" fillcolor="#2c9cfb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="00863D41" w:rsidRPr="00863D41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BFB31D" wp14:editId="2647260B">
              <wp:simplePos x="0" y="0"/>
              <wp:positionH relativeFrom="column">
                <wp:posOffset>2842260</wp:posOffset>
              </wp:positionH>
              <wp:positionV relativeFrom="paragraph">
                <wp:posOffset>466090</wp:posOffset>
              </wp:positionV>
              <wp:extent cx="1923415" cy="178435"/>
              <wp:effectExtent l="0" t="0" r="0" b="0"/>
              <wp:wrapNone/>
              <wp:docPr id="4" name="Shape 4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17843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BCC3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9622B10" id="Shape 474" o:spid="_x0000_s1026" style="position:absolute;margin-left:223.8pt;margin-top:36.7pt;width:151.45pt;height:14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" path="m,l1923707,r,423214l,423214,,e" fillcolor="#fbcc33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="00863D41" w:rsidRPr="00863D41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28B4AEA" wp14:editId="04C5C176">
              <wp:simplePos x="0" y="0"/>
              <wp:positionH relativeFrom="column">
                <wp:posOffset>4765675</wp:posOffset>
              </wp:positionH>
              <wp:positionV relativeFrom="paragraph">
                <wp:posOffset>466090</wp:posOffset>
              </wp:positionV>
              <wp:extent cx="1872653" cy="178727"/>
              <wp:effectExtent l="0" t="0" r="0" b="0"/>
              <wp:wrapNone/>
              <wp:docPr id="5" name="Shape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2653" cy="178727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798569" h="423214">
                            <a:moveTo>
                              <a:pt x="0" y="0"/>
                            </a:moveTo>
                            <a:lnTo>
                              <a:pt x="1798569" y="0"/>
                            </a:lnTo>
                            <a:lnTo>
                              <a:pt x="1798569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E7AC7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360BADF" id="Shape 475" o:spid="_x0000_s1026" style="position:absolute;margin-left:375.25pt;margin-top:36.7pt;width:147.45pt;height:14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98569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" path="m,l1798569,r,423214l,423214,,e" fillcolor="#2e7ac7" stroked="f" strokeweight="0">
              <v:stroke miterlimit="83231f" joinstyle="miter"/>
              <v:path arrowok="t" textboxrect="0,0,1798569,423214"/>
            </v:shape>
          </w:pict>
        </mc:Fallback>
      </mc:AlternateContent>
    </w:r>
    <w:r w:rsidR="00863D41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AD8" w:rsidRDefault="00CD7AD8" w:rsidP="007B1BBF">
      <w:pPr>
        <w:spacing w:line="240" w:lineRule="auto"/>
      </w:pPr>
      <w:r>
        <w:separator/>
      </w:r>
    </w:p>
  </w:footnote>
  <w:footnote w:type="continuationSeparator" w:id="0">
    <w:p w:rsidR="00CD7AD8" w:rsidRDefault="00CD7AD8" w:rsidP="007B1B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BBF" w:rsidRDefault="007B1BBF">
    <w:pPr>
      <w:pStyle w:val="Header"/>
    </w:pPr>
    <w:r w:rsidRPr="005D4F8F">
      <w:rPr>
        <w:rFonts w:ascii="Calibri" w:eastAsia="Calibri" w:hAnsi="Calibri" w:cs="Calibri"/>
        <w:b/>
        <w:noProof/>
        <w:sz w:val="22"/>
        <w:lang w:val="en-IE" w:eastAsia="en-I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B642434" wp14:editId="3BCDA50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3325" cy="1867297"/>
              <wp:effectExtent l="0" t="0" r="9525" b="0"/>
              <wp:wrapTopAndBottom/>
              <wp:docPr id="369" name="Group 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3325" cy="1867297"/>
                        <a:chOff x="0" y="0"/>
                        <a:chExt cx="7553325" cy="1867297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8080" y="908150"/>
                          <a:ext cx="2812329" cy="7946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Rectangle 11"/>
                      <wps:cNvSpPr/>
                      <wps:spPr>
                        <a:xfrm>
                          <a:off x="4019550" y="1487201"/>
                          <a:ext cx="3476625" cy="3284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B1BBF" w:rsidRPr="005D4F8F" w:rsidRDefault="00863D41" w:rsidP="00B51634">
                            <w:pPr>
                              <w:pStyle w:val="SushiHeaderTextBold"/>
                            </w:pPr>
                            <w:r w:rsidRPr="00B51634">
                              <w:t>I’m Learning</w:t>
                            </w:r>
                            <w:r w:rsidRPr="005D4F8F">
                              <w:t xml:space="preserve"> </w:t>
                            </w:r>
                            <w:sdt>
                              <w:sdtPr>
                                <w:rPr>
                                  <w:rStyle w:val="SushiHeaderTextChar"/>
                                  <w:b w:val="0"/>
                                </w:rPr>
                                <w:alias w:val="Subject"/>
                                <w:tag w:val=""/>
                                <w:id w:val="496762744"/>
                                <w:placeholder>
                                  <w:docPart w:val="2C6AB155D8584772A87508DA4498856A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>
                                <w:rPr>
                                  <w:rStyle w:val="SushiHeaderTextChar"/>
                                </w:rPr>
                              </w:sdtEndPr>
                              <w:sdtContent>
                                <w:r w:rsidR="00FB73BA">
                                  <w:rPr>
                                    <w:rStyle w:val="SushiHeaderTextChar"/>
                                    <w:b w:val="0"/>
                                  </w:rPr>
                                  <w:t>Pi</w:t>
                                </w:r>
                                <w:r w:rsidR="00771F60">
                                  <w:rPr>
                                    <w:rStyle w:val="SushiHeaderTextChar"/>
                                    <w:b w:val="0"/>
                                  </w:rPr>
                                  <w:t xml:space="preserve"> Basics</w:t>
                                </w:r>
                              </w:sdtContent>
                            </w:sdt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" name="Rectangle 12"/>
                      <wps:cNvSpPr/>
                      <wps:spPr>
                        <a:xfrm>
                          <a:off x="4381500" y="824994"/>
                          <a:ext cx="3105150" cy="3334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20036185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B1BBF" w:rsidRPr="005D4F8F" w:rsidRDefault="007F0AB0" w:rsidP="00863D41">
                                <w:pPr>
                                  <w:spacing w:after="160"/>
                                  <w:ind w:left="0"/>
                                  <w:jc w:val="right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sz w:val="40"/>
                                    <w:szCs w:val="40"/>
                                    <w:lang w:val="en-GB"/>
                                  </w:rPr>
                                  <w:t>Hello World in Lights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" name="Rectangle 13"/>
                      <wps:cNvSpPr/>
                      <wps:spPr>
                        <a:xfrm>
                          <a:off x="6452317" y="1217101"/>
                          <a:ext cx="1030436" cy="307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B1BBF" w:rsidRPr="005D4F8F" w:rsidRDefault="007B1BBF" w:rsidP="00863D41">
                            <w:pPr>
                              <w:spacing w:after="160"/>
                              <w:ind w:left="0"/>
                              <w:jc w:val="right"/>
                            </w:pP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C</w:t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ard</w:t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PAGE   \* MERGEFORMAT </w:instrText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A3509A" w:rsidRPr="00A3509A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1</w:t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fldChar w:fldCharType="end"/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of </w:t>
                            </w:r>
                            <w:r w:rsidR="00863D41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="00863D41"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NUMPAGES  \# "0"  \* MERGEFORMAT </w:instrText>
                            </w:r>
                            <w:r w:rsidR="00863D41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A3509A" w:rsidRPr="00A3509A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1</w:t>
                            </w:r>
                            <w:r w:rsidR="00863D41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" name="Shape 472"/>
                      <wps:cNvSpPr/>
                      <wps:spPr>
                        <a:xfrm>
                          <a:off x="0" y="0"/>
                          <a:ext cx="1833271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3271" h="423214">
                              <a:moveTo>
                                <a:pt x="0" y="0"/>
                              </a:moveTo>
                              <a:lnTo>
                                <a:pt x="1833271" y="0"/>
                              </a:lnTo>
                              <a:lnTo>
                                <a:pt x="1833271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46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" name="Shape 473"/>
                      <wps:cNvSpPr/>
                      <wps:spPr>
                        <a:xfrm>
                          <a:off x="1833271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9C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" name="Shape 474"/>
                      <wps:cNvSpPr/>
                      <wps:spPr>
                        <a:xfrm>
                          <a:off x="3756977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C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" name="Shape 475"/>
                      <wps:cNvSpPr/>
                      <wps:spPr>
                        <a:xfrm>
                          <a:off x="5680672" y="0"/>
                          <a:ext cx="1872653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569" h="423214">
                              <a:moveTo>
                                <a:pt x="0" y="0"/>
                              </a:moveTo>
                              <a:lnTo>
                                <a:pt x="1798569" y="0"/>
                              </a:lnTo>
                              <a:lnTo>
                                <a:pt x="1798569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A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" name="Shape 476"/>
                      <wps:cNvSpPr/>
                      <wps:spPr>
                        <a:xfrm>
                          <a:off x="0" y="178803"/>
                          <a:ext cx="7543800" cy="612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9241" h="612280">
                              <a:moveTo>
                                <a:pt x="0" y="0"/>
                              </a:moveTo>
                              <a:lnTo>
                                <a:pt x="7479241" y="0"/>
                              </a:lnTo>
                              <a:lnTo>
                                <a:pt x="7479241" y="612280"/>
                              </a:lnTo>
                              <a:lnTo>
                                <a:pt x="0" y="612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" name="Rectangle 305"/>
                      <wps:cNvSpPr/>
                      <wps:spPr>
                        <a:xfrm>
                          <a:off x="1647824" y="250241"/>
                          <a:ext cx="4210051" cy="5747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6"/>
                              </w:rPr>
                              <w:alias w:val="Title"/>
                              <w:tag w:val=""/>
                              <w:id w:val="-16091183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B1BBF" w:rsidRDefault="007F0AB0" w:rsidP="007B1BBF">
                                <w:pPr>
                                  <w:spacing w:after="160"/>
                                  <w:ind w:left="0"/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color w:val="FFFFFF"/>
                                    <w:sz w:val="56"/>
                                    <w:lang w:val="en-GB"/>
                                  </w:rPr>
                                  <w:t>Hello World in Lights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" name="Shape 477"/>
                      <wps:cNvSpPr/>
                      <wps:spPr>
                        <a:xfrm>
                          <a:off x="628409" y="1842392"/>
                          <a:ext cx="6303912" cy="24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3912" h="24905">
                              <a:moveTo>
                                <a:pt x="0" y="0"/>
                              </a:moveTo>
                              <a:lnTo>
                                <a:pt x="6303912" y="0"/>
                              </a:lnTo>
                              <a:lnTo>
                                <a:pt x="6303912" y="24905"/>
                              </a:lnTo>
                              <a:lnTo>
                                <a:pt x="0" y="24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B642434" id="Group 369" o:spid="_x0000_s1026" style="position:absolute;left:0;text-align:left;margin-left:0;margin-top:0;width:594.75pt;height:147.05pt;z-index:251659264;mso-position-horizontal:left;mso-position-horizontal-relative:page;mso-position-vertical:top;mso-position-vertical-relative:page;mso-width-relative:margin" coordsize="75533,1867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left:6280;top:9081;width:28124;height:79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QMNe/AAAA2gAAAA8AAABkcnMvZG93bnJldi54bWxET82KwjAQvgv7DmEW9qbpelCppmXZRZQV&#10;D7Y+wNiMbbWZlCba+vbmIHj8+P5X6WAacafO1ZYVfE8iEMSF1TWXCo75erwA4TyyxsYyKXiQgzT5&#10;GK0w1rbnA90zX4oQwi5GBZX3bSylKyoy6Ca2JQ7c2XYGfYBdKXWHfQg3jZxG0UwarDk0VNjSb0XF&#10;NbsZBft2R309/zsdNpferG22y7f/c6W+PoefJQhPg3+LX+6tVhC2hivhBsjk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QEDDXvwAAANoAAAAPAAAAAAAAAAAAAAAAAJ8CAABk&#10;cnMvZG93bnJldi54bWxQSwUGAAAAAAQABAD3AAAAiwMAAAAA&#10;">
                <v:imagedata r:id="rId2" o:title=""/>
              </v:shape>
              <v:rect id="Rectangle 11" o:spid="_x0000_s1028" style="position:absolute;left:40195;top:14872;width:34766;height:3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<v:textbox inset="0,0,0,0">
                  <w:txbxContent>
                    <w:p w:rsidR="007B1BBF" w:rsidRPr="005D4F8F" w:rsidRDefault="00863D41" w:rsidP="00B51634">
                      <w:pPr>
                        <w:pStyle w:val="SushiHeaderTextBold"/>
                      </w:pPr>
                      <w:r w:rsidRPr="00B51634">
                        <w:t>I’m Learning</w:t>
                      </w:r>
                      <w:r w:rsidRPr="005D4F8F">
                        <w:t xml:space="preserve"> </w:t>
                      </w:r>
                      <w:sdt>
                        <w:sdtPr>
                          <w:rPr>
                            <w:rStyle w:val="SushiHeaderTextChar"/>
                            <w:b w:val="0"/>
                          </w:rPr>
                          <w:alias w:val="Subject"/>
                          <w:tag w:val=""/>
                          <w:id w:val="496762744"/>
                          <w:placeholder>
                            <w:docPart w:val="2C6AB155D8584772A87508DA4498856A"/>
                          </w:placeholder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>
                          <w:rPr>
                            <w:rStyle w:val="SushiHeaderTextChar"/>
                          </w:rPr>
                        </w:sdtEndPr>
                        <w:sdtContent>
                          <w:r w:rsidR="00FB73BA">
                            <w:rPr>
                              <w:rStyle w:val="SushiHeaderTextChar"/>
                              <w:b w:val="0"/>
                            </w:rPr>
                            <w:t>Pi</w:t>
                          </w:r>
                          <w:r w:rsidR="00771F60">
                            <w:rPr>
                              <w:rStyle w:val="SushiHeaderTextChar"/>
                              <w:b w:val="0"/>
                            </w:rPr>
                            <w:t xml:space="preserve"> Basics</w:t>
                          </w:r>
                        </w:sdtContent>
                      </w:sdt>
                    </w:p>
                  </w:txbxContent>
                </v:textbox>
              </v:rect>
              <v:rect id="Rectangle 12" o:spid="_x0000_s1029" style="position:absolute;left:43815;top:8249;width:31051;height:3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sz w:val="40"/>
                          <w:szCs w:val="40"/>
                        </w:rPr>
                        <w:alias w:val="Title"/>
                        <w:tag w:val=""/>
                        <w:id w:val="200361850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7B1BBF" w:rsidRPr="005D4F8F" w:rsidRDefault="007F0AB0" w:rsidP="00863D41">
                          <w:pPr>
                            <w:spacing w:after="160"/>
                            <w:ind w:left="0"/>
                            <w:jc w:val="righ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sz w:val="40"/>
                              <w:szCs w:val="40"/>
                              <w:lang w:val="en-GB"/>
                            </w:rPr>
                            <w:t>Hello World in Lights</w:t>
                          </w:r>
                        </w:p>
                      </w:sdtContent>
                    </w:sdt>
                  </w:txbxContent>
                </v:textbox>
              </v:rect>
              <v:rect id="Rectangle 13" o:spid="_x0000_s1030" style="position:absolute;left:64523;top:12171;width:10304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<v:textbox inset="0,0,0,0">
                  <w:txbxContent>
                    <w:p w:rsidR="007B1BBF" w:rsidRPr="005D4F8F" w:rsidRDefault="007B1BBF" w:rsidP="00863D41">
                      <w:pPr>
                        <w:spacing w:after="160"/>
                        <w:ind w:left="0"/>
                        <w:jc w:val="right"/>
                      </w:pP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>C</w:t>
                      </w:r>
                      <w:r w:rsidR="00E91354" w:rsidRPr="005D4F8F">
                        <w:rPr>
                          <w:rFonts w:ascii="Verdana" w:eastAsia="Verdana" w:hAnsi="Verdana" w:cs="Verdana"/>
                          <w:sz w:val="30"/>
                        </w:rPr>
                        <w:t>ard</w:t>
                      </w:r>
                      <w:r w:rsidR="00E91354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="00E91354"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PAGE   \* MERGEFORMAT </w:instrText>
                      </w:r>
                      <w:r w:rsidR="00E91354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A3509A" w:rsidRPr="00A3509A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1</w:t>
                      </w:r>
                      <w:r w:rsidR="00E91354" w:rsidRPr="005D4F8F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fldChar w:fldCharType="end"/>
                      </w:r>
                      <w:r w:rsidR="00E91354" w:rsidRPr="005D4F8F">
                        <w:rPr>
                          <w:rFonts w:ascii="Verdana" w:eastAsia="Verdana" w:hAnsi="Verdana" w:cs="Verdana"/>
                          <w:sz w:val="30"/>
                        </w:rPr>
                        <w:t xml:space="preserve">of </w:t>
                      </w:r>
                      <w:r w:rsidR="00863D41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="00863D41"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NUMPAGES  \# "0"  \* MERGEFORMAT </w:instrText>
                      </w:r>
                      <w:r w:rsidR="00863D41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A3509A" w:rsidRPr="00A3509A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1</w:t>
                      </w:r>
                      <w:r w:rsidR="00863D41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end"/>
                      </w:r>
                    </w:p>
                  </w:txbxContent>
                </v:textbox>
              </v:rect>
              <v:shape id="Shape 472" o:spid="_x0000_s1031" style="position:absolute;width:18332;height:1787;visibility:visible;mso-wrap-style:square;v-text-anchor:top" coordsize="1833271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/6ZsUA&#10;AADcAAAADwAAAGRycy9kb3ducmV2LnhtbESPQWsCMRSE74X+h/AK3mq2ItZujdKKgtBCcVvo9bF5&#10;Jks3L0sS1/XfN4LgcZiZb5jFanCt6CnExrOCp3EBgrj2umGj4Od7+zgHEROyxtYzKThThNXy/m6B&#10;pfYn3lNfJSMyhGOJCmxKXSllrC05jGPfEWfv4IPDlGUwUgc8Zbhr5aQoZtJhw3nBYkdrS/VfdXQK&#10;3j9ltf849NuXr+lvt9lZE+beKDV6GN5eQSQa0i18be+0gunzBC5n8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z/pmxQAAANwAAAAPAAAAAAAAAAAAAAAAAJgCAABkcnMv&#10;ZG93bnJldi54bWxQSwUGAAAAAAQABAD1AAAAigMAAAAA&#10;" path="m,l1833271,r,423214l,423214,,e" fillcolor="#ed462e" stroked="f" strokeweight="0">
                <v:stroke miterlimit="83231f" joinstyle="miter"/>
                <v:path arrowok="t" textboxrect="0,0,1833271,423214"/>
              </v:shape>
              <v:shape id="Shape 473" o:spid="_x0000_s1032" style="position:absolute;left:18332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Mrn8UA&#10;AADcAAAADwAAAGRycy9kb3ducmV2LnhtbESP0WrCQBRE3wX/YblC3+pGDTZEVyktQglVrO0H3GSv&#10;STB7N2S3Sfr33ULBx2FmzjDb/Wga0VPnassKFvMIBHFhdc2lgq/Pw2MCwnlkjY1lUvBDDva76WSL&#10;qbYDf1B/8aUIEHYpKqi8b1MpXVGRQTe3LXHwrrYz6IPsSqk7HALcNHIZRWtpsOawUGFLLxUVt8u3&#10;UZCvEjx4GdfZ+/CanewxX8bnXKmH2fi8AeFp9Pfwf/tNK4ifVvB3Jhw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0yufxQAAANwAAAAPAAAAAAAAAAAAAAAAAJgCAABkcnMv&#10;ZG93bnJldi54bWxQSwUGAAAAAAQABAD1AAAAigMAAAAA&#10;" path="m,l1923707,r,423214l,423214,,e" fillcolor="#2c9cfb" stroked="f" strokeweight="0">
                <v:stroke miterlimit="83231f" joinstyle="miter"/>
                <v:path arrowok="t" textboxrect="0,0,1923707,423214"/>
              </v:shape>
              <v:shape id="Shape 474" o:spid="_x0000_s1033" style="position:absolute;left:37569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SisQA&#10;AADcAAAADwAAAGRycy9kb3ducmV2LnhtbESPT4vCMBTE74LfIbwFL7Kmq6Ju1yiiCHr0z8Xbo3k2&#10;xealNlmt394IgsdhZn7DTOeNLcWNal84VvDTS0AQZ04XnCs4HtbfExA+IGssHZOCB3mYz9qtKaba&#10;3XlHt33IRYSwT1GBCaFKpfSZIYu+5yri6J1dbTFEWedS13iPcFvKfpKMpMWC44LBipaGssv+3ypY&#10;bAddk5xO3fPv+oqD1eWB2WSpVOerWfyBCNSET/jd3mgFw/EQXm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vEorEAAAA3AAAAA8AAAAAAAAAAAAAAAAAmAIAAGRycy9k&#10;b3ducmV2LnhtbFBLBQYAAAAABAAEAPUAAACJAwAAAAA=&#10;" path="m,l1923707,r,423214l,423214,,e" fillcolor="#fbcc33" stroked="f" strokeweight="0">
                <v:stroke miterlimit="83231f" joinstyle="miter"/>
                <v:path arrowok="t" textboxrect="0,0,1923707,423214"/>
              </v:shape>
              <v:shape id="Shape 475" o:spid="_x0000_s1034" style="position:absolute;left:56806;width:18727;height:1787;visibility:visible;mso-wrap-style:square;v-text-anchor:top" coordsize="1798569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6mHccA&#10;AADcAAAADwAAAGRycy9kb3ducmV2LnhtbESPQWvCQBSE7wX/w/KE3upGsbWkriLGgJRc1F68PbOv&#10;STT7NuxuNe2v7xYKHoeZ+YaZL3vTiis531hWMB4lIIhLqxuuFHwc8qdXED4ga2wtk4Jv8rBcDB7m&#10;mGp74x1d96ESEcI+RQV1CF0qpS9rMuhHtiOO3qd1BkOUrpLa4S3CTSsnSfIiDTYcF2rsaF1Tedl/&#10;GQWT921mf7IiL6brU3HMNueDy89KPQ771RuIQH24h//bW61gOnuGvzPxCM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8Oph3HAAAA3AAAAA8AAAAAAAAAAAAAAAAAmAIAAGRy&#10;cy9kb3ducmV2LnhtbFBLBQYAAAAABAAEAPUAAACMAwAAAAA=&#10;" path="m,l1798569,r,423214l,423214,,e" fillcolor="#2e7ac7" stroked="f" strokeweight="0">
                <v:stroke miterlimit="83231f" joinstyle="miter"/>
                <v:path arrowok="t" textboxrect="0,0,1798569,423214"/>
              </v:shape>
              <v:shape id="Shape 476" o:spid="_x0000_s1035" style="position:absolute;top:1788;width:75438;height:6122;visibility:visible;mso-wrap-style:square;v-text-anchor:top" coordsize="7479241,61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n3icQA&#10;AADcAAAADwAAAGRycy9kb3ducmV2LnhtbESPQWsCMRSE74X+h/AEb27WUtayGkUKUm9aLZTenpvX&#10;zdLNy5qk7vrvTUHocZiZb5jFarCtuJAPjWMF0ywHQVw53XCt4OO4mbyACBFZY+uYFFwpwGr5+LDA&#10;Urue3+lyiLVIEA4lKjAxdqWUoTJkMWSuI07et/MWY5K+ltpjn+C2lU95XkiLDacFgx29Gqp+Dr9W&#10;wbov/NnZ2dVs91+fvS5OYffmlRqPhvUcRKQh/ofv7a1W8Dwr4O9MOg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Z94nEAAAA3AAAAA8AAAAAAAAAAAAAAAAAmAIAAGRycy9k&#10;b3ducmV2LnhtbFBLBQYAAAAABAAEAPUAAACJAwAAAAA=&#10;" path="m,l7479241,r,612280l,612280,,e" fillcolor="black [3213]" stroked="f" strokeweight="0">
                <v:stroke miterlimit="83231f" joinstyle="miter"/>
                <v:path arrowok="t" textboxrect="0,0,7479241,612280"/>
              </v:shape>
              <v:rect id="Rectangle 305" o:spid="_x0000_s1036" style="position:absolute;left:16478;top:2502;width:42100;height:5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color w:val="FFFFFF"/>
                          <w:sz w:val="56"/>
                        </w:rPr>
                        <w:alias w:val="Title"/>
                        <w:tag w:val=""/>
                        <w:id w:val="-160911835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7B1BBF" w:rsidRDefault="007F0AB0" w:rsidP="007B1BBF">
                          <w:pPr>
                            <w:spacing w:after="160"/>
                            <w:ind w:left="0"/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color w:val="FFFFFF"/>
                              <w:sz w:val="56"/>
                              <w:lang w:val="en-GB"/>
                            </w:rPr>
                            <w:t>Hello World in Lights</w:t>
                          </w:r>
                        </w:p>
                      </w:sdtContent>
                    </w:sdt>
                  </w:txbxContent>
                </v:textbox>
              </v:rect>
              <v:shape id="Shape 477" o:spid="_x0000_s1037" style="position:absolute;left:6284;top:18423;width:63039;height:249;visibility:visible;mso-wrap-style:square;v-text-anchor:top" coordsize="6303912,24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8w1cAA&#10;AADcAAAADwAAAGRycy9kb3ducmV2LnhtbESP0YrCMBRE3xf8h3AF39ZUEV2rUURUfNX1A67NtS02&#10;N6WJafXrjbCwj8PMnGGW685UIlDjSssKRsMEBHFmdcm5gsvv/vsHhPPIGivLpOBJDtar3tcSU21b&#10;PlE4+1xECLsUFRTe16mULivIoBvamjh6N9sY9FE2udQNthFuKjlOkqk0WHJcKLCmbUHZ/fwwCkII&#10;B/+6aGqzhO3uNG+v5S5XatDvNgsQnjr/H/5rH7WCyWwGnzPxCM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8w1cAAAADcAAAADwAAAAAAAAAAAAAAAACYAgAAZHJzL2Rvd25y&#10;ZXYueG1sUEsFBgAAAAAEAAQA9QAAAIUDAAAAAA==&#10;" path="m,l6303912,r,24905l,24905,,e" fillcolor="black [3213]" stroked="f" strokeweight="0">
                <v:stroke miterlimit="83231f" joinstyle="miter"/>
                <v:path arrowok="t" textboxrect="0,0,6303912,24905"/>
              </v:shape>
              <w10:wrap type="topAndBottom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ED2"/>
    <w:rsid w:val="00066CD2"/>
    <w:rsid w:val="000A7E11"/>
    <w:rsid w:val="000B157B"/>
    <w:rsid w:val="000B48B4"/>
    <w:rsid w:val="000D3553"/>
    <w:rsid w:val="00106A8E"/>
    <w:rsid w:val="00177DB3"/>
    <w:rsid w:val="00181E73"/>
    <w:rsid w:val="001E4A6F"/>
    <w:rsid w:val="001F3CC4"/>
    <w:rsid w:val="00243937"/>
    <w:rsid w:val="00271530"/>
    <w:rsid w:val="002B773D"/>
    <w:rsid w:val="003A750C"/>
    <w:rsid w:val="003C6B25"/>
    <w:rsid w:val="003C7337"/>
    <w:rsid w:val="003D15D4"/>
    <w:rsid w:val="003D2941"/>
    <w:rsid w:val="00407765"/>
    <w:rsid w:val="004117FF"/>
    <w:rsid w:val="00424781"/>
    <w:rsid w:val="00482CDD"/>
    <w:rsid w:val="004851E2"/>
    <w:rsid w:val="0053679B"/>
    <w:rsid w:val="0054634C"/>
    <w:rsid w:val="00586AF5"/>
    <w:rsid w:val="005D4F8F"/>
    <w:rsid w:val="005D4FBA"/>
    <w:rsid w:val="005E2444"/>
    <w:rsid w:val="006445A3"/>
    <w:rsid w:val="006809BE"/>
    <w:rsid w:val="006A40AF"/>
    <w:rsid w:val="006B153C"/>
    <w:rsid w:val="00734CA5"/>
    <w:rsid w:val="00771F60"/>
    <w:rsid w:val="007A4879"/>
    <w:rsid w:val="007B1BBF"/>
    <w:rsid w:val="007B60E2"/>
    <w:rsid w:val="007F0AB0"/>
    <w:rsid w:val="00852D9A"/>
    <w:rsid w:val="00857ED1"/>
    <w:rsid w:val="00863D41"/>
    <w:rsid w:val="00891D84"/>
    <w:rsid w:val="008C105D"/>
    <w:rsid w:val="008E2566"/>
    <w:rsid w:val="00920BCB"/>
    <w:rsid w:val="009339DC"/>
    <w:rsid w:val="00976D24"/>
    <w:rsid w:val="0099187E"/>
    <w:rsid w:val="00996134"/>
    <w:rsid w:val="009E28B1"/>
    <w:rsid w:val="00A151B4"/>
    <w:rsid w:val="00A3509A"/>
    <w:rsid w:val="00A560E7"/>
    <w:rsid w:val="00A8342D"/>
    <w:rsid w:val="00A85D21"/>
    <w:rsid w:val="00A86765"/>
    <w:rsid w:val="00AB7BB1"/>
    <w:rsid w:val="00B0199C"/>
    <w:rsid w:val="00B166E6"/>
    <w:rsid w:val="00B3262E"/>
    <w:rsid w:val="00B51634"/>
    <w:rsid w:val="00B6723C"/>
    <w:rsid w:val="00B76789"/>
    <w:rsid w:val="00B776B6"/>
    <w:rsid w:val="00BB75AC"/>
    <w:rsid w:val="00BD7FB0"/>
    <w:rsid w:val="00C36A8D"/>
    <w:rsid w:val="00C418CE"/>
    <w:rsid w:val="00C723E7"/>
    <w:rsid w:val="00C83093"/>
    <w:rsid w:val="00CA2BFA"/>
    <w:rsid w:val="00CD29EA"/>
    <w:rsid w:val="00CD7AD8"/>
    <w:rsid w:val="00CE585D"/>
    <w:rsid w:val="00CF091D"/>
    <w:rsid w:val="00CF6744"/>
    <w:rsid w:val="00D373F8"/>
    <w:rsid w:val="00D72ED2"/>
    <w:rsid w:val="00D742F3"/>
    <w:rsid w:val="00D81303"/>
    <w:rsid w:val="00DC0E21"/>
    <w:rsid w:val="00DD2FBA"/>
    <w:rsid w:val="00DE3EB4"/>
    <w:rsid w:val="00DF0D75"/>
    <w:rsid w:val="00DF6052"/>
    <w:rsid w:val="00E77AC0"/>
    <w:rsid w:val="00E80E8C"/>
    <w:rsid w:val="00E90ABD"/>
    <w:rsid w:val="00E91354"/>
    <w:rsid w:val="00E93F74"/>
    <w:rsid w:val="00E957EC"/>
    <w:rsid w:val="00EB1F8E"/>
    <w:rsid w:val="00ED2490"/>
    <w:rsid w:val="00FB73BA"/>
    <w:rsid w:val="00FF176B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10E92C-7B8B-4F33-A3CF-0C93A6BD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BB1"/>
    <w:pPr>
      <w:spacing w:after="0"/>
      <w:ind w:left="-188"/>
    </w:pPr>
    <w:rPr>
      <w:rFonts w:ascii="Arial" w:eastAsia="Arial" w:hAnsi="Arial" w:cs="Arial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BF"/>
    <w:rPr>
      <w:rFonts w:ascii="Arial" w:eastAsia="Arial" w:hAnsi="Arial" w:cs="Arial"/>
      <w:b/>
      <w:color w:val="61C93F"/>
      <w:sz w:val="24"/>
    </w:rPr>
  </w:style>
  <w:style w:type="paragraph" w:styleId="Footer">
    <w:name w:val="footer"/>
    <w:basedOn w:val="Normal"/>
    <w:link w:val="Foot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BF"/>
    <w:rPr>
      <w:rFonts w:ascii="Arial" w:eastAsia="Arial" w:hAnsi="Arial" w:cs="Arial"/>
      <w:b/>
      <w:color w:val="61C93F"/>
      <w:sz w:val="24"/>
    </w:rPr>
  </w:style>
  <w:style w:type="character" w:styleId="PlaceholderText">
    <w:name w:val="Placeholder Text"/>
    <w:basedOn w:val="DefaultParagraphFont"/>
    <w:uiPriority w:val="99"/>
    <w:semiHidden/>
    <w:rsid w:val="00E91354"/>
    <w:rPr>
      <w:color w:val="808080"/>
    </w:rPr>
  </w:style>
  <w:style w:type="character" w:customStyle="1" w:styleId="SushiSectionNumber">
    <w:name w:val="Sushi Section Number"/>
    <w:basedOn w:val="DefaultParagraphFont"/>
    <w:uiPriority w:val="1"/>
    <w:qFormat/>
    <w:rsid w:val="005D4F8F"/>
    <w:rPr>
      <w:rFonts w:ascii="Verdana" w:eastAsia="Verdana" w:hAnsi="Verdana" w:cs="Verdana"/>
      <w:color w:val="FFFFFF" w:themeColor="background1"/>
      <w:sz w:val="32"/>
      <w:shd w:val="clear" w:color="auto" w:fill="000000" w:themeFill="text1"/>
    </w:rPr>
  </w:style>
  <w:style w:type="paragraph" w:customStyle="1" w:styleId="SushiSectionHighlight">
    <w:name w:val="Sushi Section Highlight"/>
    <w:basedOn w:val="Normal"/>
    <w:link w:val="SushiSectionHighlightChar"/>
    <w:autoRedefine/>
    <w:qFormat/>
    <w:rsid w:val="00AB7BB1"/>
    <w:rPr>
      <w:b/>
      <w:i/>
    </w:rPr>
  </w:style>
  <w:style w:type="character" w:customStyle="1" w:styleId="SushiSectionHighlightChar">
    <w:name w:val="Sushi Section Highlight Char"/>
    <w:basedOn w:val="DefaultParagraphFont"/>
    <w:link w:val="SushiSectionHighlight"/>
    <w:rsid w:val="00AB7BB1"/>
    <w:rPr>
      <w:rFonts w:ascii="Arial" w:eastAsia="Arial" w:hAnsi="Arial" w:cs="Arial"/>
      <w:b/>
      <w:i/>
      <w:color w:val="000000" w:themeColor="text1"/>
      <w:sz w:val="24"/>
    </w:rPr>
  </w:style>
  <w:style w:type="paragraph" w:customStyle="1" w:styleId="SushiNormal">
    <w:name w:val="Sushi Normal"/>
    <w:basedOn w:val="Normal"/>
    <w:link w:val="SushiNormalChar"/>
    <w:qFormat/>
    <w:rsid w:val="00AB7BB1"/>
    <w:pPr>
      <w:spacing w:after="160"/>
      <w:ind w:left="0"/>
    </w:pPr>
    <w:rPr>
      <w:color w:val="58595B"/>
    </w:rPr>
  </w:style>
  <w:style w:type="character" w:customStyle="1" w:styleId="SushiNormalChar">
    <w:name w:val="Sushi Normal Char"/>
    <w:basedOn w:val="DefaultParagraphFont"/>
    <w:link w:val="SushiNormal"/>
    <w:rsid w:val="00AB7BB1"/>
    <w:rPr>
      <w:rFonts w:ascii="Arial" w:eastAsia="Arial" w:hAnsi="Arial" w:cs="Arial"/>
      <w:color w:val="58595B"/>
      <w:sz w:val="24"/>
    </w:rPr>
  </w:style>
  <w:style w:type="paragraph" w:customStyle="1" w:styleId="SushiHeaderTextBold">
    <w:name w:val="Sushi Header Text Bold"/>
    <w:basedOn w:val="Normal"/>
    <w:link w:val="SushiHeaderTextBoldChar"/>
    <w:qFormat/>
    <w:rsid w:val="00B51634"/>
    <w:pPr>
      <w:spacing w:after="160"/>
      <w:ind w:left="0"/>
      <w:jc w:val="right"/>
    </w:pPr>
    <w:rPr>
      <w:rFonts w:ascii="Verdana" w:eastAsia="Verdana" w:hAnsi="Verdana" w:cs="Verdana"/>
      <w:b/>
      <w:sz w:val="32"/>
    </w:rPr>
  </w:style>
  <w:style w:type="paragraph" w:customStyle="1" w:styleId="SushiHeaderText">
    <w:name w:val="Sushi Header Text"/>
    <w:basedOn w:val="Normal"/>
    <w:link w:val="SushiHeaderTextChar"/>
    <w:qFormat/>
    <w:rsid w:val="00B51634"/>
    <w:pPr>
      <w:spacing w:after="160"/>
      <w:ind w:left="0"/>
      <w:jc w:val="right"/>
    </w:pPr>
    <w:rPr>
      <w:rFonts w:ascii="Verdana" w:eastAsia="Verdana" w:hAnsi="Verdana" w:cs="Verdana"/>
      <w:sz w:val="32"/>
      <w:lang w:val="en-GB"/>
    </w:rPr>
  </w:style>
  <w:style w:type="character" w:customStyle="1" w:styleId="SushiHeaderTextBoldChar">
    <w:name w:val="Sushi Header Text Bold Char"/>
    <w:basedOn w:val="DefaultParagraphFont"/>
    <w:link w:val="SushiHeaderTextBold"/>
    <w:rsid w:val="00B51634"/>
    <w:rPr>
      <w:rFonts w:ascii="Verdana" w:eastAsia="Verdana" w:hAnsi="Verdana" w:cs="Verdana"/>
      <w:b/>
      <w:color w:val="000000" w:themeColor="text1"/>
      <w:sz w:val="32"/>
    </w:rPr>
  </w:style>
  <w:style w:type="character" w:customStyle="1" w:styleId="SushiHeaderTextChar">
    <w:name w:val="Sushi Header Text Char"/>
    <w:basedOn w:val="DefaultParagraphFont"/>
    <w:link w:val="SushiHeaderText"/>
    <w:rsid w:val="00B51634"/>
    <w:rPr>
      <w:rFonts w:ascii="Verdana" w:eastAsia="Verdana" w:hAnsi="Verdana" w:cs="Verdana"/>
      <w:color w:val="000000" w:themeColor="text1"/>
      <w:sz w:val="32"/>
      <w:lang w:val="en-GB"/>
    </w:rPr>
  </w:style>
  <w:style w:type="table" w:styleId="TableGrid">
    <w:name w:val="Table Grid"/>
    <w:basedOn w:val="TableNormal"/>
    <w:uiPriority w:val="39"/>
    <w:rsid w:val="003A750C"/>
    <w:pPr>
      <w:spacing w:after="0" w:line="240" w:lineRule="auto"/>
    </w:pPr>
    <w:rPr>
      <w:rFonts w:eastAsiaTheme="minorHAnsi"/>
      <w:lang w:val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shiTerminal">
    <w:name w:val="Sushi Terminal"/>
    <w:basedOn w:val="Normal"/>
    <w:link w:val="SushiTerminalChar"/>
    <w:qFormat/>
    <w:rsid w:val="003A750C"/>
    <w:pPr>
      <w:spacing w:after="188" w:line="240" w:lineRule="auto"/>
      <w:ind w:left="0" w:right="-225"/>
    </w:pPr>
    <w:rPr>
      <w:lang w:val="en-IE"/>
    </w:rPr>
  </w:style>
  <w:style w:type="character" w:customStyle="1" w:styleId="SushiTerminalChar">
    <w:name w:val="Sushi Terminal Char"/>
    <w:basedOn w:val="DefaultParagraphFont"/>
    <w:link w:val="SushiTerminal"/>
    <w:rsid w:val="003A750C"/>
    <w:rPr>
      <w:rFonts w:ascii="Arial" w:eastAsia="Arial" w:hAnsi="Arial" w:cs="Arial"/>
      <w:color w:val="000000" w:themeColor="text1"/>
      <w:sz w:val="24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by\Downloads\SampleTemplate-BlackandWhi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6AB155D8584772A87508DA44988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31AAE-0D5D-44B2-8B96-42D394D1DB8F}"/>
      </w:docPartPr>
      <w:docPartBody>
        <w:p w:rsidR="00FD2239" w:rsidRDefault="005A1098">
          <w:pPr>
            <w:pStyle w:val="2C6AB155D8584772A87508DA4498856A"/>
          </w:pPr>
          <w:r w:rsidRPr="00CA3DEF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98"/>
    <w:rsid w:val="000320CE"/>
    <w:rsid w:val="00051ED5"/>
    <w:rsid w:val="001E3FCE"/>
    <w:rsid w:val="005A1098"/>
    <w:rsid w:val="005B6F7C"/>
    <w:rsid w:val="006044E9"/>
    <w:rsid w:val="007136BD"/>
    <w:rsid w:val="007B03D8"/>
    <w:rsid w:val="00885C46"/>
    <w:rsid w:val="00B6607E"/>
    <w:rsid w:val="00C0236A"/>
    <w:rsid w:val="00C44AFF"/>
    <w:rsid w:val="00CE7460"/>
    <w:rsid w:val="00F72042"/>
    <w:rsid w:val="00FC2B40"/>
    <w:rsid w:val="00FD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C6AB155D8584772A87508DA4498856A">
    <w:name w:val="2C6AB155D8584772A87508DA449885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305C2-7DA5-4E3C-A884-8FF939BD7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SampleTemplate-BlackandWhite.dotx</Template>
  <TotalTime>268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Hello World in Lights</vt:lpstr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 in Lights</dc:title>
  <dc:subject>Pi Basics</dc:subject>
  <dc:creator>Toby Mole</dc:creator>
  <cp:keywords/>
  <cp:lastModifiedBy>Toby Mole</cp:lastModifiedBy>
  <cp:revision>31</cp:revision>
  <cp:lastPrinted>2015-10-13T21:59:00Z</cp:lastPrinted>
  <dcterms:created xsi:type="dcterms:W3CDTF">2015-09-29T17:23:00Z</dcterms:created>
  <dcterms:modified xsi:type="dcterms:W3CDTF">2015-10-13T22:02:00Z</dcterms:modified>
</cp:coreProperties>
</file>