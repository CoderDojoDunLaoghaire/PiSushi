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14C" w:rsidRDefault="007B1BBF" w:rsidP="00FF614C">
      <w:pPr>
        <w:pStyle w:val="SushiNormal"/>
        <w:ind w:left="-288"/>
      </w:pPr>
      <w:bookmarkStart w:id="0" w:name="_GoBack"/>
      <w:bookmarkEnd w:id="0"/>
      <w:r w:rsidRPr="005D4F8F">
        <w:rPr>
          <w:rStyle w:val="SushiSectionNumber"/>
        </w:rPr>
        <w:t>1</w:t>
      </w:r>
      <w:r>
        <w:t xml:space="preserve"> </w:t>
      </w:r>
      <w:r w:rsidR="00807E27">
        <w:t>This project involves using th</w:t>
      </w:r>
      <w:r w:rsidR="00FF614C">
        <w:t>e GPIO pins on the Raspberry and a PiDie Shield to create a “Simon Says” Game. The PiDie shield is available from 4tronix.co.uk and comprise a set of LED’</w:t>
      </w:r>
      <w:r w:rsidR="0084178B">
        <w:t>s and Switches mounted on a Shield.</w:t>
      </w:r>
    </w:p>
    <w:p w:rsidR="00FF614C" w:rsidRDefault="00FF614C" w:rsidP="00FF614C">
      <w:pPr>
        <w:pStyle w:val="SushiNormal"/>
        <w:ind w:left="-288"/>
      </w:pPr>
    </w:p>
    <w:p w:rsidR="00FF614C" w:rsidRDefault="00FF614C" w:rsidP="00FF614C">
      <w:pPr>
        <w:pStyle w:val="SushiNormal"/>
        <w:ind w:left="-288"/>
      </w:pPr>
      <w:r>
        <w:rPr>
          <w:noProof/>
        </w:rPr>
        <w:drawing>
          <wp:inline distT="0" distB="0" distL="0" distR="0" wp14:anchorId="6EDA84B1" wp14:editId="247EF9B4">
            <wp:extent cx="3657600" cy="3465095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276" cy="34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4C" w:rsidRDefault="0084178B" w:rsidP="0084178B">
      <w:pPr>
        <w:pStyle w:val="SushiNormal"/>
        <w:ind w:left="-288"/>
      </w:pPr>
      <w:r>
        <w:rPr>
          <w:rStyle w:val="SushiSectionNumber"/>
        </w:rPr>
        <w:t>2</w:t>
      </w:r>
      <w:r>
        <w:t xml:space="preserve"> </w:t>
      </w:r>
      <w:r w:rsidR="00FF614C">
        <w:t>The PiDie can be attached directly to your Pi, whilst still making the Pins available.</w:t>
      </w:r>
    </w:p>
    <w:p w:rsidR="00FF614C" w:rsidRDefault="00FF614C" w:rsidP="00FF614C">
      <w:pPr>
        <w:pStyle w:val="SushiNormal"/>
        <w:ind w:left="-288"/>
      </w:pPr>
    </w:p>
    <w:p w:rsidR="00FF614C" w:rsidRDefault="00FF614C" w:rsidP="00FF614C">
      <w:pPr>
        <w:pStyle w:val="SushiNormal"/>
        <w:ind w:left="-288"/>
      </w:pPr>
      <w:r>
        <w:rPr>
          <w:noProof/>
        </w:rPr>
        <w:drawing>
          <wp:inline distT="0" distB="0" distL="0" distR="0" wp14:anchorId="4D21D859" wp14:editId="63B74326">
            <wp:extent cx="3981450" cy="26955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4C" w:rsidRDefault="0084178B" w:rsidP="001529B3">
      <w:pPr>
        <w:pStyle w:val="SushiNormal"/>
        <w:ind w:left="-284"/>
      </w:pPr>
      <w:r>
        <w:rPr>
          <w:rStyle w:val="SushiSectionNumber"/>
        </w:rPr>
        <w:lastRenderedPageBreak/>
        <w:t>3</w:t>
      </w:r>
      <w:r>
        <w:t xml:space="preserve"> </w:t>
      </w:r>
      <w:r w:rsidR="00FF614C">
        <w:t>PiDie LEDs are on physical pins as follows:</w:t>
      </w:r>
    </w:p>
    <w:p w:rsidR="00FF614C" w:rsidRDefault="00FF614C" w:rsidP="0084178B">
      <w:pPr>
        <w:pStyle w:val="SushiNormal"/>
      </w:pPr>
    </w:p>
    <w:p w:rsidR="00FF614C" w:rsidRDefault="00FF614C" w:rsidP="001529B3">
      <w:pPr>
        <w:pStyle w:val="SushiNormal"/>
        <w:tabs>
          <w:tab w:val="left" w:pos="2684"/>
        </w:tabs>
      </w:pPr>
      <w:r>
        <w:t xml:space="preserve">    Led1: 7</w:t>
      </w:r>
      <w:r w:rsidR="001529B3">
        <w:tab/>
      </w:r>
    </w:p>
    <w:p w:rsidR="00FF614C" w:rsidRDefault="00FF614C" w:rsidP="0084178B">
      <w:pPr>
        <w:pStyle w:val="SushiNormal"/>
      </w:pPr>
      <w:r>
        <w:t xml:space="preserve">    Led2: 11</w:t>
      </w:r>
    </w:p>
    <w:p w:rsidR="00FF614C" w:rsidRDefault="00FF614C" w:rsidP="0084178B">
      <w:pPr>
        <w:pStyle w:val="SushiNormal"/>
      </w:pPr>
      <w:r>
        <w:t xml:space="preserve">    Led3: 12</w:t>
      </w:r>
    </w:p>
    <w:p w:rsidR="00FF614C" w:rsidRDefault="00FF614C" w:rsidP="0084178B">
      <w:pPr>
        <w:pStyle w:val="SushiNormal"/>
      </w:pPr>
      <w:r>
        <w:t xml:space="preserve">    Led4: 13</w:t>
      </w:r>
    </w:p>
    <w:p w:rsidR="00FF614C" w:rsidRDefault="00FF614C" w:rsidP="0084178B">
      <w:pPr>
        <w:pStyle w:val="SushiNormal"/>
      </w:pPr>
      <w:r>
        <w:t xml:space="preserve">    Led5: 15</w:t>
      </w:r>
    </w:p>
    <w:p w:rsidR="00FF614C" w:rsidRDefault="00FF614C" w:rsidP="0084178B">
      <w:pPr>
        <w:pStyle w:val="SushiNormal"/>
      </w:pPr>
      <w:r>
        <w:t xml:space="preserve">    Led6: 16</w:t>
      </w:r>
    </w:p>
    <w:p w:rsidR="00FF614C" w:rsidRDefault="00FF614C" w:rsidP="0084178B">
      <w:pPr>
        <w:pStyle w:val="SushiNormal"/>
      </w:pPr>
      <w:r>
        <w:t xml:space="preserve">    Led7: 18</w:t>
      </w:r>
    </w:p>
    <w:p w:rsidR="00FF614C" w:rsidRDefault="00FF614C" w:rsidP="0084178B">
      <w:pPr>
        <w:pStyle w:val="SushiNormal"/>
      </w:pPr>
      <w:r>
        <w:t xml:space="preserve">    Led8: 22</w:t>
      </w:r>
    </w:p>
    <w:p w:rsidR="00FF614C" w:rsidRDefault="00FF614C" w:rsidP="0084178B">
      <w:pPr>
        <w:pStyle w:val="SushiNormal"/>
      </w:pPr>
      <w:r>
        <w:t xml:space="preserve">    Led9: 8</w:t>
      </w:r>
    </w:p>
    <w:p w:rsidR="00FF614C" w:rsidRDefault="00FF614C" w:rsidP="0084178B">
      <w:pPr>
        <w:pStyle w:val="SushiNormal"/>
      </w:pPr>
    </w:p>
    <w:p w:rsidR="00FF614C" w:rsidRDefault="00FF614C" w:rsidP="0084178B">
      <w:pPr>
        <w:pStyle w:val="SushiNormal"/>
      </w:pPr>
      <w:r>
        <w:t>Buttons on physical pins as follows:</w:t>
      </w:r>
    </w:p>
    <w:p w:rsidR="00FF614C" w:rsidRDefault="00FF614C" w:rsidP="0084178B">
      <w:pPr>
        <w:pStyle w:val="SushiNormal"/>
      </w:pPr>
    </w:p>
    <w:p w:rsidR="00FF614C" w:rsidRDefault="00FF614C" w:rsidP="0084178B">
      <w:pPr>
        <w:pStyle w:val="SushiNormal"/>
      </w:pPr>
      <w:r>
        <w:t xml:space="preserve">    Red: 21</w:t>
      </w:r>
    </w:p>
    <w:p w:rsidR="00FF614C" w:rsidRDefault="00FF614C" w:rsidP="0084178B">
      <w:pPr>
        <w:pStyle w:val="SushiNormal"/>
      </w:pPr>
      <w:r>
        <w:t xml:space="preserve">    Green: 19</w:t>
      </w:r>
    </w:p>
    <w:p w:rsidR="00FF614C" w:rsidRDefault="00FF614C" w:rsidP="0084178B">
      <w:pPr>
        <w:pStyle w:val="SushiNormal"/>
      </w:pPr>
      <w:r>
        <w:t xml:space="preserve">    Yellow: 24</w:t>
      </w:r>
    </w:p>
    <w:p w:rsidR="00FF614C" w:rsidRDefault="00FF614C" w:rsidP="0084178B">
      <w:pPr>
        <w:pStyle w:val="SushiNormal"/>
      </w:pPr>
      <w:r>
        <w:t xml:space="preserve">    Blue: 26</w:t>
      </w:r>
    </w:p>
    <w:p w:rsidR="00FF614C" w:rsidRDefault="00FF614C" w:rsidP="00FF614C">
      <w:pPr>
        <w:autoSpaceDE w:val="0"/>
        <w:autoSpaceDN w:val="0"/>
        <w:adjustRightInd w:val="0"/>
        <w:spacing w:line="240" w:lineRule="auto"/>
        <w:ind w:left="0"/>
        <w:rPr>
          <w:rFonts w:ascii="Lucida Console" w:eastAsiaTheme="minorEastAsia" w:hAnsi="Lucida Console" w:cs="Lucida Console"/>
          <w:color w:val="auto"/>
          <w:sz w:val="20"/>
          <w:szCs w:val="20"/>
        </w:rPr>
      </w:pPr>
    </w:p>
    <w:p w:rsidR="00FF614C" w:rsidRDefault="00FF614C" w:rsidP="00FF614C">
      <w:pPr>
        <w:autoSpaceDE w:val="0"/>
        <w:autoSpaceDN w:val="0"/>
        <w:adjustRightInd w:val="0"/>
        <w:spacing w:line="240" w:lineRule="auto"/>
        <w:ind w:left="0"/>
        <w:rPr>
          <w:rFonts w:ascii="Lucida Console" w:eastAsiaTheme="minorEastAsia" w:hAnsi="Lucida Console" w:cs="Lucida Console"/>
          <w:color w:val="auto"/>
          <w:sz w:val="20"/>
          <w:szCs w:val="20"/>
        </w:rPr>
      </w:pPr>
    </w:p>
    <w:p w:rsidR="0084178B" w:rsidRDefault="001529B3" w:rsidP="001529B3">
      <w:pPr>
        <w:pStyle w:val="SushiNormal"/>
        <w:ind w:left="-284"/>
      </w:pPr>
      <w:r>
        <w:rPr>
          <w:rStyle w:val="SushiSectionNumber"/>
        </w:rPr>
        <w:t>4</w:t>
      </w:r>
      <w:r w:rsidR="0084178B">
        <w:t xml:space="preserve"> </w:t>
      </w:r>
      <w:r>
        <w:t>Some sample S</w:t>
      </w:r>
      <w:r w:rsidR="0084178B">
        <w:t>cratch programs have been provided to get you going.</w:t>
      </w:r>
    </w:p>
    <w:p w:rsidR="00FF614C" w:rsidRDefault="00FF614C" w:rsidP="00FF614C">
      <w:pPr>
        <w:autoSpaceDE w:val="0"/>
        <w:autoSpaceDN w:val="0"/>
        <w:adjustRightInd w:val="0"/>
        <w:spacing w:line="240" w:lineRule="auto"/>
        <w:ind w:left="0"/>
        <w:rPr>
          <w:rFonts w:ascii="Lucida Console" w:eastAsiaTheme="minorEastAsia" w:hAnsi="Lucida Console" w:cs="Lucida Console"/>
          <w:color w:val="auto"/>
          <w:sz w:val="20"/>
          <w:szCs w:val="20"/>
        </w:rPr>
      </w:pPr>
      <w:r w:rsidRPr="001529B3">
        <w:rPr>
          <w:rFonts w:ascii="Lucida Console" w:eastAsiaTheme="minorEastAsia" w:hAnsi="Lucida Console" w:cs="Lucida Console"/>
          <w:b/>
          <w:color w:val="auto"/>
          <w:sz w:val="20"/>
          <w:szCs w:val="20"/>
        </w:rPr>
        <w:t>testLEDs.sb</w:t>
      </w:r>
      <w:r>
        <w:rPr>
          <w:rFonts w:ascii="Lucida Console" w:eastAsiaTheme="minorEastAsia" w:hAnsi="Lucida Console" w:cs="Lucida Console"/>
          <w:color w:val="auto"/>
          <w:sz w:val="20"/>
          <w:szCs w:val="20"/>
        </w:rPr>
        <w:tab/>
      </w:r>
      <w:r w:rsidR="0084178B">
        <w:rPr>
          <w:rFonts w:ascii="Lucida Console" w:eastAsiaTheme="minorEastAsia" w:hAnsi="Lucida Console" w:cs="Lucida Console"/>
          <w:color w:val="auto"/>
          <w:sz w:val="20"/>
          <w:szCs w:val="20"/>
        </w:rPr>
        <w:t xml:space="preserve">- </w:t>
      </w:r>
      <w:r>
        <w:rPr>
          <w:rFonts w:ascii="Lucida Console" w:eastAsiaTheme="minorEastAsia" w:hAnsi="Lucida Console" w:cs="Lucida Console"/>
          <w:color w:val="auto"/>
          <w:sz w:val="20"/>
          <w:szCs w:val="20"/>
        </w:rPr>
        <w:t>Uses the number keys on keyboard to turn same number LED on and off</w:t>
      </w:r>
    </w:p>
    <w:p w:rsidR="001529B3" w:rsidRDefault="001529B3" w:rsidP="00FF614C">
      <w:pPr>
        <w:autoSpaceDE w:val="0"/>
        <w:autoSpaceDN w:val="0"/>
        <w:adjustRightInd w:val="0"/>
        <w:spacing w:line="240" w:lineRule="auto"/>
        <w:ind w:left="0"/>
        <w:rPr>
          <w:rFonts w:ascii="Lucida Console" w:eastAsiaTheme="minorEastAsia" w:hAnsi="Lucida Console" w:cs="Lucida Console"/>
          <w:color w:val="auto"/>
          <w:sz w:val="20"/>
          <w:szCs w:val="20"/>
        </w:rPr>
      </w:pPr>
    </w:p>
    <w:p w:rsidR="00FF614C" w:rsidRDefault="00FF614C" w:rsidP="00FF614C">
      <w:pPr>
        <w:autoSpaceDE w:val="0"/>
        <w:autoSpaceDN w:val="0"/>
        <w:adjustRightInd w:val="0"/>
        <w:spacing w:line="240" w:lineRule="auto"/>
        <w:ind w:left="0"/>
        <w:rPr>
          <w:rFonts w:ascii="Lucida Console" w:eastAsiaTheme="minorEastAsia" w:hAnsi="Lucida Console" w:cs="Lucida Console"/>
          <w:color w:val="auto"/>
          <w:sz w:val="20"/>
          <w:szCs w:val="20"/>
        </w:rPr>
      </w:pPr>
      <w:r w:rsidRPr="001529B3">
        <w:rPr>
          <w:rFonts w:ascii="Lucida Console" w:eastAsiaTheme="minorEastAsia" w:hAnsi="Lucida Console" w:cs="Lucida Console"/>
          <w:b/>
          <w:color w:val="auto"/>
          <w:sz w:val="20"/>
          <w:szCs w:val="20"/>
        </w:rPr>
        <w:t>testButtons.sb</w:t>
      </w:r>
      <w:r w:rsidR="0084178B">
        <w:rPr>
          <w:rFonts w:ascii="Lucida Console" w:eastAsiaTheme="minorEastAsia" w:hAnsi="Lucida Console" w:cs="Lucida Console"/>
          <w:color w:val="auto"/>
          <w:sz w:val="20"/>
          <w:szCs w:val="20"/>
        </w:rPr>
        <w:t xml:space="preserve"> -</w:t>
      </w:r>
      <w:r>
        <w:rPr>
          <w:rFonts w:ascii="Lucida Console" w:eastAsiaTheme="minorEastAsia" w:hAnsi="Lucida Console" w:cs="Lucida Console"/>
          <w:color w:val="auto"/>
          <w:sz w:val="20"/>
          <w:szCs w:val="20"/>
        </w:rPr>
        <w:tab/>
        <w:t>Switches on the LED next to each button when the button is pressed</w:t>
      </w:r>
    </w:p>
    <w:p w:rsidR="001529B3" w:rsidRDefault="001529B3" w:rsidP="00FF614C">
      <w:pPr>
        <w:autoSpaceDE w:val="0"/>
        <w:autoSpaceDN w:val="0"/>
        <w:adjustRightInd w:val="0"/>
        <w:spacing w:line="240" w:lineRule="auto"/>
        <w:ind w:left="0"/>
        <w:rPr>
          <w:rFonts w:ascii="Lucida Console" w:eastAsiaTheme="minorEastAsia" w:hAnsi="Lucida Console" w:cs="Lucida Console"/>
          <w:color w:val="auto"/>
          <w:sz w:val="20"/>
          <w:szCs w:val="20"/>
        </w:rPr>
      </w:pPr>
    </w:p>
    <w:p w:rsidR="00FF614C" w:rsidRDefault="00FF614C" w:rsidP="00FF614C">
      <w:pPr>
        <w:autoSpaceDE w:val="0"/>
        <w:autoSpaceDN w:val="0"/>
        <w:adjustRightInd w:val="0"/>
        <w:spacing w:line="240" w:lineRule="auto"/>
        <w:ind w:left="0"/>
        <w:rPr>
          <w:rFonts w:ascii="Lucida Console" w:eastAsiaTheme="minorEastAsia" w:hAnsi="Lucida Console" w:cs="Lucida Console"/>
          <w:color w:val="auto"/>
          <w:sz w:val="20"/>
          <w:szCs w:val="20"/>
        </w:rPr>
      </w:pPr>
      <w:r w:rsidRPr="001529B3">
        <w:rPr>
          <w:rFonts w:ascii="Lucida Console" w:eastAsiaTheme="minorEastAsia" w:hAnsi="Lucida Console" w:cs="Lucida Console"/>
          <w:b/>
          <w:color w:val="auto"/>
          <w:sz w:val="20"/>
          <w:szCs w:val="20"/>
        </w:rPr>
        <w:t>Simon_SDM.sb</w:t>
      </w:r>
      <w:r w:rsidR="001529B3">
        <w:rPr>
          <w:rFonts w:ascii="Lucida Console" w:eastAsiaTheme="minorEastAsia" w:hAnsi="Lucida Console" w:cs="Lucida Console"/>
          <w:b/>
          <w:color w:val="auto"/>
          <w:sz w:val="20"/>
          <w:szCs w:val="20"/>
        </w:rPr>
        <w:t xml:space="preserve"> - </w:t>
      </w:r>
      <w:r>
        <w:rPr>
          <w:rFonts w:ascii="Lucida Console" w:eastAsiaTheme="minorEastAsia" w:hAnsi="Lucida Console" w:cs="Lucida Console"/>
          <w:color w:val="auto"/>
          <w:sz w:val="20"/>
          <w:szCs w:val="20"/>
        </w:rPr>
        <w:t>A complete Simon game: By Sjoerd Dirk Meijer - @fromScratchEd from http://scratch.mit.edu/projects/11939445/</w:t>
      </w:r>
    </w:p>
    <w:p w:rsidR="008C5C7A" w:rsidRDefault="008C5C7A">
      <w:pPr>
        <w:spacing w:after="160"/>
        <w:ind w:left="0"/>
        <w:rPr>
          <w:color w:val="58595B"/>
        </w:rPr>
      </w:pPr>
    </w:p>
    <w:p w:rsidR="001529B3" w:rsidRDefault="001529B3">
      <w:pPr>
        <w:spacing w:after="160"/>
        <w:ind w:left="0"/>
      </w:pPr>
    </w:p>
    <w:p w:rsidR="008C5C7A" w:rsidRDefault="008C5C7A">
      <w:pPr>
        <w:spacing w:after="160"/>
        <w:ind w:left="0"/>
        <w:rPr>
          <w:color w:val="58595B"/>
        </w:rPr>
      </w:pPr>
    </w:p>
    <w:p w:rsidR="001529B3" w:rsidRDefault="001529B3">
      <w:pPr>
        <w:spacing w:after="160"/>
        <w:ind w:left="0"/>
        <w:rPr>
          <w:color w:val="58595B"/>
        </w:rPr>
      </w:pPr>
    </w:p>
    <w:p w:rsidR="001529B3" w:rsidRDefault="001529B3" w:rsidP="001529B3">
      <w:pPr>
        <w:pStyle w:val="SushiNormal"/>
        <w:ind w:left="-288"/>
      </w:pPr>
      <w:r>
        <w:lastRenderedPageBreak/>
        <w:t>Note: if you are using the latest Jessy release of Scratch, the same programs will need to be updated for the new GPIO functions. Who fancies a challenge!</w:t>
      </w:r>
    </w:p>
    <w:p w:rsidR="001529B3" w:rsidRDefault="001529B3" w:rsidP="001529B3">
      <w:pPr>
        <w:pStyle w:val="SushiNormal"/>
        <w:ind w:left="-288"/>
      </w:pPr>
    </w:p>
    <w:p w:rsidR="00FF614C" w:rsidRDefault="00B3627C" w:rsidP="001529B3">
      <w:pPr>
        <w:pStyle w:val="SushiNormal"/>
        <w:ind w:left="-288"/>
      </w:pPr>
      <w:r>
        <w:t xml:space="preserve">More information </w:t>
      </w:r>
      <w:r w:rsidR="00FF614C">
        <w:t>can be found at the following sites:</w:t>
      </w:r>
    </w:p>
    <w:p w:rsidR="00820206" w:rsidRDefault="00FF614C" w:rsidP="00FF614C">
      <w:pPr>
        <w:pStyle w:val="SushiNormal"/>
        <w:ind w:left="-288"/>
        <w:rPr>
          <w:rStyle w:val="SushiSectionNumber"/>
          <w:rFonts w:ascii="Lucida Console" w:eastAsiaTheme="minorEastAsia" w:hAnsi="Lucida Console" w:cs="Lucida Console"/>
          <w:color w:val="auto"/>
          <w:sz w:val="20"/>
          <w:szCs w:val="20"/>
          <w:shd w:val="clear" w:color="auto" w:fill="auto"/>
        </w:rPr>
      </w:pPr>
      <w:hyperlink r:id="rId10" w:history="1">
        <w:r w:rsidRPr="00363791">
          <w:rPr>
            <w:rStyle w:val="Hyperlink"/>
            <w:rFonts w:ascii="Lucida Console" w:eastAsiaTheme="minorEastAsia" w:hAnsi="Lucida Console" w:cs="Lucida Console"/>
            <w:sz w:val="20"/>
            <w:szCs w:val="20"/>
          </w:rPr>
          <w:t>http://scratch.mit.edu/projects/11939445/</w:t>
        </w:r>
      </w:hyperlink>
    </w:p>
    <w:p w:rsidR="00FF614C" w:rsidRDefault="00FF614C" w:rsidP="00FF614C">
      <w:pPr>
        <w:pStyle w:val="SushiNormal"/>
        <w:ind w:left="-288"/>
        <w:rPr>
          <w:rStyle w:val="SushiSectionNumber"/>
          <w:rFonts w:ascii="Lucida Console" w:eastAsiaTheme="minorEastAsia" w:hAnsi="Lucida Console" w:cs="Lucida Console"/>
          <w:color w:val="auto"/>
          <w:sz w:val="20"/>
          <w:szCs w:val="20"/>
          <w:shd w:val="clear" w:color="auto" w:fill="auto"/>
        </w:rPr>
      </w:pPr>
      <w:hyperlink r:id="rId11" w:history="1">
        <w:r w:rsidRPr="00363791">
          <w:rPr>
            <w:rStyle w:val="Hyperlink"/>
            <w:rFonts w:ascii="Lucida Console" w:eastAsiaTheme="minorEastAsia" w:hAnsi="Lucida Console" w:cs="Lucida Console"/>
            <w:sz w:val="20"/>
            <w:szCs w:val="20"/>
          </w:rPr>
          <w:t>http://4tronix.co.uk</w:t>
        </w:r>
      </w:hyperlink>
    </w:p>
    <w:p w:rsidR="00FF614C" w:rsidRPr="00FF614C" w:rsidRDefault="00FF614C" w:rsidP="00FF614C">
      <w:pPr>
        <w:pStyle w:val="SushiNormal"/>
        <w:ind w:left="-288"/>
        <w:rPr>
          <w:rStyle w:val="SushiSectionNumber"/>
          <w:rFonts w:ascii="Lucida Console" w:eastAsiaTheme="minorEastAsia" w:hAnsi="Lucida Console" w:cs="Lucida Console"/>
          <w:color w:val="auto"/>
          <w:sz w:val="20"/>
          <w:szCs w:val="20"/>
          <w:shd w:val="clear" w:color="auto" w:fill="auto"/>
        </w:rPr>
      </w:pPr>
    </w:p>
    <w:p w:rsidR="00820206" w:rsidRDefault="00820206" w:rsidP="00820206">
      <w:pPr>
        <w:pStyle w:val="SushiNormal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</w:p>
    <w:p w:rsidR="00820206" w:rsidRPr="00820206" w:rsidRDefault="00820206" w:rsidP="00820206">
      <w:pPr>
        <w:pStyle w:val="SushiNormal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</w:p>
    <w:p w:rsidR="00820206" w:rsidRDefault="00820206" w:rsidP="00820206">
      <w:pPr>
        <w:pStyle w:val="SushiNormal"/>
        <w:ind w:left="-288"/>
        <w:rPr>
          <w:rStyle w:val="SushiSectionNumber"/>
        </w:rPr>
      </w:pPr>
    </w:p>
    <w:p w:rsidR="001529B3" w:rsidRPr="00A151B4" w:rsidRDefault="001529B3" w:rsidP="00820206">
      <w:pPr>
        <w:pStyle w:val="SushiNormal"/>
        <w:ind w:left="-288"/>
        <w:rPr>
          <w:rStyle w:val="SushiSectionNumber"/>
        </w:rPr>
      </w:pPr>
    </w:p>
    <w:sectPr w:rsidR="001529B3" w:rsidRPr="00A151B4" w:rsidSect="001F3CC4">
      <w:headerReference w:type="default" r:id="rId12"/>
      <w:footerReference w:type="default" r:id="rId13"/>
      <w:pgSz w:w="11906" w:h="16838"/>
      <w:pgMar w:top="1440" w:right="1440" w:bottom="1027" w:left="1440" w:header="720" w:footer="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09C" w:rsidRDefault="003A209C" w:rsidP="007B1BBF">
      <w:pPr>
        <w:spacing w:line="240" w:lineRule="auto"/>
      </w:pPr>
      <w:r>
        <w:separator/>
      </w:r>
    </w:p>
  </w:endnote>
  <w:endnote w:type="continuationSeparator" w:id="0">
    <w:p w:rsidR="003A209C" w:rsidRDefault="003A209C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1FE" w:rsidRDefault="004606DE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D8388" wp14:editId="7A1BE054">
              <wp:simplePos x="0" y="0"/>
              <wp:positionH relativeFrom="column">
                <wp:posOffset>-914400</wp:posOffset>
              </wp:positionH>
              <wp:positionV relativeFrom="paragraph">
                <wp:posOffset>361950</wp:posOffset>
              </wp:positionV>
              <wp:extent cx="1833245" cy="380365"/>
              <wp:effectExtent l="0" t="0" r="0" b="635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3803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62B1DA" id="Shape 472" o:spid="_x0000_s1026" style="position:absolute;margin-left:-1in;margin-top:28.5pt;width:144.35pt;height:29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97DE42" wp14:editId="163634FD">
              <wp:simplePos x="0" y="0"/>
              <wp:positionH relativeFrom="column">
                <wp:posOffset>918845</wp:posOffset>
              </wp:positionH>
              <wp:positionV relativeFrom="paragraph">
                <wp:posOffset>361950</wp:posOffset>
              </wp:positionV>
              <wp:extent cx="1923415" cy="378460"/>
              <wp:effectExtent l="0" t="0" r="635" b="254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37846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9D16E5" id="Shape 473" o:spid="_x0000_s1026" style="position:absolute;margin-left:72.35pt;margin-top:28.5pt;width:151.45pt;height:29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5C274F" wp14:editId="545CF7B6">
              <wp:simplePos x="0" y="0"/>
              <wp:positionH relativeFrom="column">
                <wp:posOffset>2842260</wp:posOffset>
              </wp:positionH>
              <wp:positionV relativeFrom="paragraph">
                <wp:posOffset>361950</wp:posOffset>
              </wp:positionV>
              <wp:extent cx="1923415" cy="378460"/>
              <wp:effectExtent l="0" t="0" r="635" b="254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37846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695B9" id="Shape 474" o:spid="_x0000_s1026" style="position:absolute;margin-left:223.8pt;margin-top:28.5pt;width:151.45pt;height:2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3ABEB7" wp14:editId="21B33099">
              <wp:simplePos x="0" y="0"/>
              <wp:positionH relativeFrom="column">
                <wp:posOffset>4765675</wp:posOffset>
              </wp:positionH>
              <wp:positionV relativeFrom="paragraph">
                <wp:posOffset>362426</wp:posOffset>
              </wp:positionV>
              <wp:extent cx="1872615" cy="380683"/>
              <wp:effectExtent l="0" t="0" r="0" b="635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380683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F0CEF4" id="Shape 475" o:spid="_x0000_s1026" style="position:absolute;margin-left:375.25pt;margin-top:28.55pt;width:147.45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4F6C3A2E" wp14:editId="0600DA5F">
          <wp:simplePos x="0" y="0"/>
          <wp:positionH relativeFrom="column">
            <wp:posOffset>6105525</wp:posOffset>
          </wp:positionH>
          <wp:positionV relativeFrom="paragraph">
            <wp:posOffset>-24765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231FE">
      <w:rPr>
        <w:noProof/>
      </w:rPr>
      <w:drawing>
        <wp:anchor distT="0" distB="0" distL="114300" distR="114300" simplePos="0" relativeHeight="251665408" behindDoc="0" locked="0" layoutInCell="1" allowOverlap="1" wp14:anchorId="2FD25A66" wp14:editId="33E2B5CD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231FE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09C" w:rsidRDefault="003A209C" w:rsidP="007B1BBF">
      <w:pPr>
        <w:spacing w:line="240" w:lineRule="auto"/>
      </w:pPr>
      <w:r>
        <w:separator/>
      </w:r>
    </w:p>
  </w:footnote>
  <w:footnote w:type="continuationSeparator" w:id="0">
    <w:p w:rsidR="003A209C" w:rsidRDefault="003A209C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1FE" w:rsidRDefault="004606DE">
    <w:pPr>
      <w:pStyle w:val="Header"/>
    </w:pPr>
    <w:r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1E805C" wp14:editId="072F067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1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10"/>
                        <a:chOff x="0" y="0"/>
                        <a:chExt cx="7553325" cy="186691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08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115050" y="1524635"/>
                          <a:ext cx="1301028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31FE" w:rsidRPr="005D4F8F" w:rsidRDefault="00E231FE" w:rsidP="00863D41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 w:rsidR="004606DE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0E2CAD" w:rsidRPr="000E2CAD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3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 w:rsidR="004606DE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0E2CAD" w:rsidRPr="000E2CAD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3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1943099" y="244365"/>
                          <a:ext cx="44672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231FE" w:rsidRDefault="00807E27" w:rsidP="007B1BBF">
                                <w:pPr>
                                  <w:spacing w:after="160"/>
                                  <w:ind w:left="0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Raspberry Pi Project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23825" y="1821191"/>
                          <a:ext cx="727710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21E805C" id="Group 369" o:spid="_x0000_s1026" style="position:absolute;left:0;text-align:left;margin-left:0;margin-top:0;width:594.75pt;height:147pt;z-index:251659264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6280;top:9081;width:28124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3" o:spid="_x0000_s1028" style="position:absolute;left:61150;top:15246;width:13010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E231FE" w:rsidRPr="005D4F8F" w:rsidRDefault="00E231FE" w:rsidP="00863D41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 w:rsidR="004606DE"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0E2CAD" w:rsidRPr="000E2CAD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3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 w:rsidR="004606DE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0E2CAD" w:rsidRPr="000E2CAD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3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29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0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1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2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3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4" style="position:absolute;left:19430;top:2443;width:44673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E231FE" w:rsidRDefault="00807E27" w:rsidP="007B1BBF">
                          <w:pPr>
                            <w:spacing w:after="160"/>
                            <w:ind w:left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Raspberry Pi Project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5" style="position:absolute;left:1238;top:18211;width:72771;height:458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FA666D4" wp14:editId="4DC38A03">
              <wp:simplePos x="0" y="0"/>
              <wp:positionH relativeFrom="column">
                <wp:posOffset>3597910</wp:posOffset>
              </wp:positionH>
              <wp:positionV relativeFrom="paragraph">
                <wp:posOffset>363220</wp:posOffset>
              </wp:positionV>
              <wp:extent cx="2903855" cy="328295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E231FE" w:rsidRPr="005D4F8F" w:rsidRDefault="00E231FE" w:rsidP="004B3351">
                          <w:pPr>
                            <w:pStyle w:val="SushiHeaderTextBold"/>
                          </w:pPr>
                          <w:r w:rsidRPr="00B51634">
                            <w:t>I’m Learning</w:t>
                          </w:r>
                          <w:r w:rsidR="00AA0123"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FA666D4" id="Rectangle 15" o:spid="_x0000_s1039" style="position:absolute;left:0;text-align:left;margin-left:283.3pt;margin-top:28.6pt;width:228.6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" filled="f" stroked="f">
              <v:textbox inset="0,0,0,0">
                <w:txbxContent>
                  <w:p w:rsidR="00E231FE" w:rsidRPr="005D4F8F" w:rsidRDefault="00E231FE" w:rsidP="004B3351">
                    <w:pPr>
                      <w:pStyle w:val="SushiHeaderTextBold"/>
                    </w:pPr>
                    <w:r w:rsidRPr="00B51634">
                      <w:t>I’m Learning</w:t>
                    </w:r>
                    <w:r w:rsidR="00AA0123"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19286DE" wp14:editId="4D4CD8DA">
              <wp:simplePos x="0" y="0"/>
              <wp:positionH relativeFrom="column">
                <wp:posOffset>2733675</wp:posOffset>
              </wp:positionH>
              <wp:positionV relativeFrom="paragraph">
                <wp:posOffset>695325</wp:posOffset>
              </wp:positionV>
              <wp:extent cx="3780790" cy="328295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80790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E231FE" w:rsidRPr="005D4F8F" w:rsidRDefault="003A209C" w:rsidP="004B3351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2593469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FF614C">
                                <w:rPr>
                                  <w:rStyle w:val="SushiHeaderTextChar"/>
                                  <w:b w:val="0"/>
                                </w:rPr>
                                <w:t>Simon Says Game</w:t>
                              </w:r>
                            </w:sdtContent>
                          </w:sdt>
                        </w:p>
                        <w:p w:rsidR="00E231FE" w:rsidRPr="005D4F8F" w:rsidRDefault="00E231FE" w:rsidP="004B3351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19286DE" id="Rectangle 14" o:spid="_x0000_s1037" style="position:absolute;left:0;text-align:left;margin-left:215.25pt;margin-top:54.75pt;width:297.7pt;height:25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" filled="f" stroked="f">
              <v:textbox inset="0,0,0,0">
                <w:txbxContent>
                  <w:p w:rsidR="00E231FE" w:rsidRPr="005D4F8F" w:rsidRDefault="003A209C" w:rsidP="004B3351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25934697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FF614C">
                          <w:rPr>
                            <w:rStyle w:val="SushiHeaderTextChar"/>
                            <w:b w:val="0"/>
                          </w:rPr>
                          <w:t>Simon Says Game</w:t>
                        </w:r>
                      </w:sdtContent>
                    </w:sdt>
                  </w:p>
                  <w:p w:rsidR="00E231FE" w:rsidRPr="005D4F8F" w:rsidRDefault="00E231FE" w:rsidP="004B3351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  <w:r w:rsidR="00E231FE">
      <w:rPr>
        <w:noProof/>
      </w:rPr>
      <w:t xml:space="preserve"> </w:t>
    </w:r>
    <w:r w:rsidR="00E231FE" w:rsidRPr="005D4F8F">
      <w:rPr>
        <w:rFonts w:ascii="Calibri" w:eastAsia="Calibri" w:hAnsi="Calibri" w:cs="Calibri"/>
        <w:b/>
        <w:noProof/>
        <w:sz w:val="22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95F1D"/>
    <w:multiLevelType w:val="hybridMultilevel"/>
    <w:tmpl w:val="D660E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3B"/>
    <w:rsid w:val="000B48B4"/>
    <w:rsid w:val="000E2CAD"/>
    <w:rsid w:val="0012210A"/>
    <w:rsid w:val="001529B3"/>
    <w:rsid w:val="001828B7"/>
    <w:rsid w:val="001841F6"/>
    <w:rsid w:val="001A01B6"/>
    <w:rsid w:val="001C0ECB"/>
    <w:rsid w:val="001C159D"/>
    <w:rsid w:val="001D0877"/>
    <w:rsid w:val="001F3CC4"/>
    <w:rsid w:val="00303542"/>
    <w:rsid w:val="003473BD"/>
    <w:rsid w:val="003A209C"/>
    <w:rsid w:val="003A29D5"/>
    <w:rsid w:val="004229FC"/>
    <w:rsid w:val="004606DE"/>
    <w:rsid w:val="00497CDE"/>
    <w:rsid w:val="004B3351"/>
    <w:rsid w:val="004E2C24"/>
    <w:rsid w:val="004E3F3B"/>
    <w:rsid w:val="00502D0A"/>
    <w:rsid w:val="0054634C"/>
    <w:rsid w:val="005606A3"/>
    <w:rsid w:val="005A6FBF"/>
    <w:rsid w:val="005D2842"/>
    <w:rsid w:val="005D4F8F"/>
    <w:rsid w:val="005E2444"/>
    <w:rsid w:val="00632916"/>
    <w:rsid w:val="00634178"/>
    <w:rsid w:val="006364A5"/>
    <w:rsid w:val="0067045B"/>
    <w:rsid w:val="00696104"/>
    <w:rsid w:val="007938CB"/>
    <w:rsid w:val="007B1BBF"/>
    <w:rsid w:val="007C4669"/>
    <w:rsid w:val="007E7CD3"/>
    <w:rsid w:val="007F4964"/>
    <w:rsid w:val="0080621E"/>
    <w:rsid w:val="00807E27"/>
    <w:rsid w:val="00820206"/>
    <w:rsid w:val="0084178B"/>
    <w:rsid w:val="00852D9A"/>
    <w:rsid w:val="00863D41"/>
    <w:rsid w:val="008C105D"/>
    <w:rsid w:val="008C20C9"/>
    <w:rsid w:val="008C5C7A"/>
    <w:rsid w:val="009132F7"/>
    <w:rsid w:val="00937CAD"/>
    <w:rsid w:val="009550A9"/>
    <w:rsid w:val="009955C8"/>
    <w:rsid w:val="009A71FE"/>
    <w:rsid w:val="00A151B4"/>
    <w:rsid w:val="00A560E7"/>
    <w:rsid w:val="00A668CB"/>
    <w:rsid w:val="00AA0123"/>
    <w:rsid w:val="00AB7BB1"/>
    <w:rsid w:val="00B21447"/>
    <w:rsid w:val="00B3627C"/>
    <w:rsid w:val="00B370C7"/>
    <w:rsid w:val="00B51634"/>
    <w:rsid w:val="00B84D4F"/>
    <w:rsid w:val="00BF099E"/>
    <w:rsid w:val="00C159E2"/>
    <w:rsid w:val="00C42345"/>
    <w:rsid w:val="00C55421"/>
    <w:rsid w:val="00C82728"/>
    <w:rsid w:val="00CA4148"/>
    <w:rsid w:val="00CB3FBE"/>
    <w:rsid w:val="00CF6320"/>
    <w:rsid w:val="00CF6744"/>
    <w:rsid w:val="00D860A3"/>
    <w:rsid w:val="00D941B3"/>
    <w:rsid w:val="00DA5909"/>
    <w:rsid w:val="00DC4378"/>
    <w:rsid w:val="00E11BFB"/>
    <w:rsid w:val="00E231FE"/>
    <w:rsid w:val="00E45ACF"/>
    <w:rsid w:val="00E50B96"/>
    <w:rsid w:val="00E90ABD"/>
    <w:rsid w:val="00E91354"/>
    <w:rsid w:val="00F622B0"/>
    <w:rsid w:val="00F957B8"/>
    <w:rsid w:val="00FA69FE"/>
    <w:rsid w:val="00FB4CD7"/>
    <w:rsid w:val="00FF176B"/>
    <w:rsid w:val="00F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1A2579-8530-4FEE-80C6-3431711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3A29D5"/>
    <w:rPr>
      <w:color w:val="800000"/>
    </w:rPr>
  </w:style>
  <w:style w:type="character" w:customStyle="1" w:styleId="pln1">
    <w:name w:val="pln1"/>
    <w:basedOn w:val="DefaultParagraphFont"/>
    <w:rsid w:val="003A29D5"/>
    <w:rPr>
      <w:color w:val="000000"/>
    </w:rPr>
  </w:style>
  <w:style w:type="character" w:customStyle="1" w:styleId="atn1">
    <w:name w:val="atn1"/>
    <w:basedOn w:val="DefaultParagraphFont"/>
    <w:rsid w:val="003A29D5"/>
    <w:rPr>
      <w:color w:val="FF0000"/>
    </w:rPr>
  </w:style>
  <w:style w:type="character" w:customStyle="1" w:styleId="pun1">
    <w:name w:val="pun1"/>
    <w:basedOn w:val="DefaultParagraphFont"/>
    <w:rsid w:val="003A29D5"/>
    <w:rPr>
      <w:color w:val="000000"/>
    </w:rPr>
  </w:style>
  <w:style w:type="character" w:customStyle="1" w:styleId="atv1">
    <w:name w:val="atv1"/>
    <w:basedOn w:val="DefaultParagraphFont"/>
    <w:rsid w:val="003A29D5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3A29D5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3A29D5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3A29D5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Hyperlink">
    <w:name w:val="Hyperlink"/>
    <w:basedOn w:val="DefaultParagraphFont"/>
    <w:uiPriority w:val="99"/>
    <w:unhideWhenUsed/>
    <w:rsid w:val="0012210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C0EC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21447"/>
  </w:style>
  <w:style w:type="character" w:styleId="FollowedHyperlink">
    <w:name w:val="FollowedHyperlink"/>
    <w:basedOn w:val="DefaultParagraphFont"/>
    <w:uiPriority w:val="99"/>
    <w:semiHidden/>
    <w:unhideWhenUsed/>
    <w:rsid w:val="00B2144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7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728"/>
    <w:rPr>
      <w:rFonts w:ascii="Segoe UI" w:eastAsia="Arial" w:hAnsi="Segoe UI" w:cs="Segoe UI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F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tronix.co.u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cratch.mit.edu/projects/1193944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esktop\Community\SampleTemplate-BlackandWh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F5398-715E-404E-800B-F1748459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SampleTemplate-BlackandWhite.dotx</Template>
  <TotalTime>18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Raspberry Pi Project</vt:lpstr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Raspberry Pi Project</dc:title>
  <dc:subject>Simon Says Game</dc:subject>
  <dc:creator>new</dc:creator>
  <cp:keywords/>
  <cp:lastModifiedBy>Francis Reed</cp:lastModifiedBy>
  <cp:revision>5</cp:revision>
  <cp:lastPrinted>2016-01-31T08:56:00Z</cp:lastPrinted>
  <dcterms:created xsi:type="dcterms:W3CDTF">2016-01-31T08:38:00Z</dcterms:created>
  <dcterms:modified xsi:type="dcterms:W3CDTF">2016-01-31T08:56:00Z</dcterms:modified>
</cp:coreProperties>
</file>