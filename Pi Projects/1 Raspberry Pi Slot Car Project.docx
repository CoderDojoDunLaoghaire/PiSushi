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45B" w:rsidRDefault="007B1BBF" w:rsidP="003A29D5">
      <w:pPr>
        <w:pStyle w:val="SushiNormal"/>
        <w:ind w:left="-288"/>
      </w:pPr>
      <w:bookmarkStart w:id="0" w:name="_GoBack"/>
      <w:bookmarkEnd w:id="0"/>
      <w:r w:rsidRPr="005D4F8F">
        <w:rPr>
          <w:rStyle w:val="SushiSectionNumber"/>
        </w:rPr>
        <w:t>1</w:t>
      </w:r>
      <w:r>
        <w:t xml:space="preserve"> </w:t>
      </w:r>
      <w:r w:rsidR="00807E27">
        <w:t>This project involves using the GPIO pins on the Raspberry to control</w:t>
      </w:r>
      <w:r w:rsidR="00DA5909">
        <w:t xml:space="preserve"> the speed of a motor (in a S</w:t>
      </w:r>
      <w:r w:rsidR="00807E27">
        <w:t>lot car</w:t>
      </w:r>
      <w:r w:rsidR="00DA5909">
        <w:t>)</w:t>
      </w:r>
      <w:r w:rsidR="00807E27">
        <w:t>. This requires the use of a voltage regulator to convert the +5V output of the Raspberry GPIO pin to a 12V signal. Using a PWM GPIO pin as the control we can alter the speed of the slot car by regulating the voltage between 0 and 12V.</w:t>
      </w:r>
    </w:p>
    <w:p w:rsidR="00807E27" w:rsidRDefault="00807E27" w:rsidP="003A29D5">
      <w:pPr>
        <w:pStyle w:val="SushiNormal"/>
        <w:ind w:left="-288"/>
      </w:pPr>
      <w:r>
        <w:t>The purpose of this Project is to create a circuit to control the slot car and then to use a program (Scratch) to control the car as it proceeds around the track.</w:t>
      </w:r>
    </w:p>
    <w:p w:rsidR="00F622B0" w:rsidRDefault="00D860A3" w:rsidP="00807E27">
      <w:pPr>
        <w:shd w:val="clear" w:color="auto" w:fill="D0CECE" w:themeFill="background2" w:themeFillShade="E6"/>
        <w:spacing w:after="188"/>
        <w:ind w:left="-217" w:right="-225" w:hanging="67"/>
        <w:rPr>
          <w:rStyle w:val="SushiSectionNumber"/>
        </w:rPr>
      </w:pPr>
      <w:r w:rsidRPr="00D860A3">
        <w:rPr>
          <w:sz w:val="56"/>
          <w:szCs w:val="56"/>
        </w:rPr>
        <w:t>!</w:t>
      </w:r>
      <w:r>
        <w:t xml:space="preserve"> </w:t>
      </w:r>
      <w:r w:rsidR="00807E27">
        <w:t>This involves creating electrical circuits and connections. We recommend this is done under the guidance of a mentor or parent.</w:t>
      </w:r>
    </w:p>
    <w:p w:rsidR="00807E27" w:rsidRDefault="00F622B0" w:rsidP="00807E27">
      <w:pPr>
        <w:pStyle w:val="SushiNormal"/>
        <w:ind w:left="-288"/>
      </w:pPr>
      <w:r w:rsidRPr="00D860A3">
        <w:rPr>
          <w:rStyle w:val="SushiSectionNumber"/>
        </w:rPr>
        <w:t>2</w:t>
      </w:r>
      <w:r>
        <w:t xml:space="preserve"> </w:t>
      </w:r>
      <w:r w:rsidR="00807E27">
        <w:t>You will need to have a voltage regulator</w:t>
      </w:r>
      <w:r w:rsidR="00696104">
        <w:t xml:space="preserve"> such as this:</w:t>
      </w:r>
    </w:p>
    <w:p w:rsidR="00696104" w:rsidRDefault="00696104" w:rsidP="00807E27">
      <w:pPr>
        <w:pStyle w:val="SushiNormal"/>
        <w:ind w:left="-288"/>
      </w:pPr>
    </w:p>
    <w:p w:rsidR="00696104" w:rsidRDefault="00696104" w:rsidP="00807E27">
      <w:pPr>
        <w:pStyle w:val="SushiNormal"/>
        <w:ind w:left="-288"/>
      </w:pPr>
      <w:r>
        <w:rPr>
          <w:noProof/>
        </w:rPr>
        <w:drawing>
          <wp:inline distT="0" distB="0" distL="0" distR="0">
            <wp:extent cx="4314825" cy="384012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ulator.jpg"/>
                    <pic:cNvPicPr/>
                  </pic:nvPicPr>
                  <pic:blipFill>
                    <a:blip r:embed="rId8">
                      <a:extLst>
                        <a:ext uri="{28A0092B-C50C-407E-A947-70E740481C1C}">
                          <a14:useLocalDpi xmlns:a14="http://schemas.microsoft.com/office/drawing/2010/main" val="0"/>
                        </a:ext>
                      </a:extLst>
                    </a:blip>
                    <a:stretch>
                      <a:fillRect/>
                    </a:stretch>
                  </pic:blipFill>
                  <pic:spPr>
                    <a:xfrm>
                      <a:off x="0" y="0"/>
                      <a:ext cx="4318485" cy="3843384"/>
                    </a:xfrm>
                    <a:prstGeom prst="rect">
                      <a:avLst/>
                    </a:prstGeom>
                  </pic:spPr>
                </pic:pic>
              </a:graphicData>
            </a:graphic>
          </wp:inline>
        </w:drawing>
      </w:r>
    </w:p>
    <w:p w:rsidR="00807E27" w:rsidRDefault="00807E27" w:rsidP="00807E27">
      <w:pPr>
        <w:pStyle w:val="SushiNormal"/>
        <w:ind w:left="-288"/>
        <w:rPr>
          <w:rStyle w:val="HTMLCode"/>
          <w:rFonts w:eastAsia="Verdana"/>
          <w:color w:val="000000"/>
          <w:lang w:val="en"/>
        </w:rPr>
      </w:pPr>
    </w:p>
    <w:p w:rsidR="00807E27" w:rsidRDefault="00807E27" w:rsidP="00807E27">
      <w:pPr>
        <w:pStyle w:val="SushiNormal"/>
        <w:ind w:left="-288"/>
        <w:rPr>
          <w:rStyle w:val="HTMLCode"/>
          <w:rFonts w:eastAsia="Verdana"/>
          <w:color w:val="000000"/>
          <w:lang w:val="en"/>
        </w:rPr>
      </w:pPr>
    </w:p>
    <w:p w:rsidR="00F622B0" w:rsidRDefault="00F622B0" w:rsidP="00F622B0">
      <w:pPr>
        <w:pStyle w:val="SushiNormal"/>
        <w:ind w:left="-288"/>
      </w:pPr>
    </w:p>
    <w:p w:rsidR="00807E27" w:rsidRDefault="00807E27" w:rsidP="00F622B0">
      <w:pPr>
        <w:pStyle w:val="SushiNormal"/>
        <w:ind w:left="-288"/>
      </w:pPr>
    </w:p>
    <w:p w:rsidR="00C42345" w:rsidRDefault="009550A9" w:rsidP="00C42345">
      <w:pPr>
        <w:pStyle w:val="SushiNormal"/>
        <w:ind w:left="-288"/>
      </w:pPr>
      <w:r>
        <w:rPr>
          <w:rStyle w:val="SushiSectionNumber"/>
        </w:rPr>
        <w:lastRenderedPageBreak/>
        <w:t>4</w:t>
      </w:r>
      <w:r>
        <w:t xml:space="preserve"> The Slot car</w:t>
      </w:r>
      <w:r w:rsidR="00C42345">
        <w:t xml:space="preserve"> track </w:t>
      </w:r>
      <w:r>
        <w:t xml:space="preserve">may work by providing </w:t>
      </w:r>
      <w:r w:rsidR="00C42345">
        <w:t xml:space="preserve">power to both rails. </w:t>
      </w:r>
      <w:r>
        <w:t>Usually t</w:t>
      </w:r>
      <w:r w:rsidR="00C42345">
        <w:t>he circuit is interrupted by the hand controller which acts as a potentiomete</w:t>
      </w:r>
      <w:r w:rsidR="0080621E">
        <w:t xml:space="preserve">r, </w:t>
      </w:r>
      <w:r w:rsidR="00C42345">
        <w:t xml:space="preserve">increasing the voltage </w:t>
      </w:r>
      <w:r w:rsidR="0080621E">
        <w:t xml:space="preserve">from 0 to 12V </w:t>
      </w:r>
      <w:r>
        <w:t>as the trigger is squeezed, and of course the motor is housed in the car connected to the track with wire brushes.</w:t>
      </w:r>
    </w:p>
    <w:p w:rsidR="0080621E" w:rsidRDefault="00C42345" w:rsidP="0080621E">
      <w:pPr>
        <w:pStyle w:val="SushiNormal"/>
        <w:ind w:left="-288"/>
      </w:pPr>
      <w:r>
        <w:t xml:space="preserve">In this project </w:t>
      </w:r>
      <w:r w:rsidR="0080621E">
        <w:t xml:space="preserve">we can use the Voltage regulator to simulate the same behaviour. By default power is fed to both tracks when supplied through the regular power port on the track connections. When power is supplied through this connection both cars will be fed with the same </w:t>
      </w:r>
      <w:r w:rsidR="00DA5909">
        <w:t xml:space="preserve">voltage. </w:t>
      </w:r>
    </w:p>
    <w:p w:rsidR="0080621E" w:rsidRDefault="003473BD" w:rsidP="0080621E">
      <w:pPr>
        <w:pStyle w:val="SushiNormal"/>
        <w:ind w:left="-288"/>
      </w:pPr>
      <w:r>
        <w:t>If you want to have independent lanes (one managed by the Computer and one by the Hand controller</w:t>
      </w:r>
      <w:r w:rsidR="00DA5909">
        <w:t>)</w:t>
      </w:r>
      <w:r>
        <w:t xml:space="preserve">, </w:t>
      </w:r>
      <w:r w:rsidR="0080621E">
        <w:t xml:space="preserve">you </w:t>
      </w:r>
      <w:r>
        <w:t xml:space="preserve">will have to </w:t>
      </w:r>
      <w:r w:rsidR="0080621E">
        <w:t>break this circuit by simply soldering some wires to the track and providing a 12V (or regulated) feed directly to the trac</w:t>
      </w:r>
      <w:r>
        <w:t xml:space="preserve">k via </w:t>
      </w:r>
      <w:r w:rsidR="0080621E">
        <w:t>the vo</w:t>
      </w:r>
      <w:r>
        <w:t>ltage regulator and stopping the 12V feed from the supply going into the track connector (a change you can make by unscrewing the back plate from the back of the track where the supply is provided.</w:t>
      </w:r>
    </w:p>
    <w:p w:rsidR="003473BD" w:rsidRDefault="00BF099E" w:rsidP="0080621E">
      <w:pPr>
        <w:pStyle w:val="SushiNormal"/>
        <w:ind w:left="-288"/>
      </w:pPr>
      <w:r>
        <w:rPr>
          <w:noProof/>
        </w:rPr>
        <mc:AlternateContent>
          <mc:Choice Requires="wps">
            <w:drawing>
              <wp:anchor distT="0" distB="0" distL="114300" distR="114300" simplePos="0" relativeHeight="251665408" behindDoc="0" locked="0" layoutInCell="1" allowOverlap="1">
                <wp:simplePos x="0" y="0"/>
                <wp:positionH relativeFrom="column">
                  <wp:posOffset>2638425</wp:posOffset>
                </wp:positionH>
                <wp:positionV relativeFrom="paragraph">
                  <wp:posOffset>1909445</wp:posOffset>
                </wp:positionV>
                <wp:extent cx="1028700" cy="1295400"/>
                <wp:effectExtent l="38100" t="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1028700" cy="129540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22128953" id="_x0000_t32" coordsize="21600,21600" o:spt="32" o:oned="t" path="m,l21600,21600e" filled="f">
                <v:path arrowok="t" fillok="f" o:connecttype="none"/>
                <o:lock v:ext="edit" shapetype="t"/>
              </v:shapetype>
              <v:shape id="Straight Arrow Connector 17" o:spid="_x0000_s1026" type="#_x0000_t32" style="position:absolute;margin-left:207.75pt;margin-top:150.35pt;width:81pt;height:102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" strokecolor="#ffc000 [3207]"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1028699</wp:posOffset>
                </wp:positionH>
                <wp:positionV relativeFrom="paragraph">
                  <wp:posOffset>1233170</wp:posOffset>
                </wp:positionV>
                <wp:extent cx="2571751" cy="2324100"/>
                <wp:effectExtent l="38100" t="0" r="19050" b="57150"/>
                <wp:wrapNone/>
                <wp:docPr id="16" name="Straight Arrow Connector 16"/>
                <wp:cNvGraphicFramePr/>
                <a:graphic xmlns:a="http://schemas.openxmlformats.org/drawingml/2006/main">
                  <a:graphicData uri="http://schemas.microsoft.com/office/word/2010/wordprocessingShape">
                    <wps:wsp>
                      <wps:cNvCnPr/>
                      <wps:spPr>
                        <a:xfrm flipH="1">
                          <a:off x="0" y="0"/>
                          <a:ext cx="2571751" cy="232410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027BD7E2" id="Straight Arrow Connector 16" o:spid="_x0000_s1026" type="#_x0000_t32" style="position:absolute;margin-left:81pt;margin-top:97.1pt;width:202.5pt;height:183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" strokecolor="#ffc000 [3207]"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0F185066" wp14:editId="32D11333">
                <wp:simplePos x="0" y="0"/>
                <wp:positionH relativeFrom="column">
                  <wp:posOffset>3324225</wp:posOffset>
                </wp:positionH>
                <wp:positionV relativeFrom="paragraph">
                  <wp:posOffset>890270</wp:posOffset>
                </wp:positionV>
                <wp:extent cx="2428875" cy="20574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2428875" cy="2057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099E" w:rsidRDefault="00BF099E" w:rsidP="00BF099E">
                            <w:pPr>
                              <w:pStyle w:val="ListParagraph"/>
                              <w:numPr>
                                <w:ilvl w:val="0"/>
                                <w:numId w:val="1"/>
                              </w:numPr>
                            </w:pPr>
                            <w:r>
                              <w:t>Interrupted normal supply to inside track from shared supply socket</w:t>
                            </w:r>
                          </w:p>
                          <w:p w:rsidR="00BF099E" w:rsidRDefault="00BF099E" w:rsidP="00BF099E">
                            <w:pPr>
                              <w:pStyle w:val="ListParagraph"/>
                              <w:numPr>
                                <w:ilvl w:val="0"/>
                                <w:numId w:val="1"/>
                              </w:numPr>
                            </w:pPr>
                            <w:r>
                              <w:t>Soldered wires to allow for the supply from the regulator attached to the Pi</w:t>
                            </w:r>
                          </w:p>
                          <w:p w:rsidR="00BF099E" w:rsidRDefault="00BF099E" w:rsidP="00BF099E">
                            <w:pPr>
                              <w:ind w:left="0"/>
                            </w:pPr>
                          </w:p>
                          <w:p w:rsidR="00BF099E" w:rsidRDefault="00BF099E" w:rsidP="00BF099E">
                            <w:pPr>
                              <w:ind w:left="0"/>
                            </w:pPr>
                            <w:r>
                              <w:t>Note: Here white and black is the 12V supply wire. Black is 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185066" id="_x0000_t202" coordsize="21600,21600" o:spt="202" path="m,l,21600r21600,l21600,xe">
                <v:stroke joinstyle="miter"/>
                <v:path gradientshapeok="t" o:connecttype="rect"/>
              </v:shapetype>
              <v:shape id="Text Box 9" o:spid="_x0000_s1026" type="#_x0000_t202" style="position:absolute;left:0;text-align:left;margin-left:261.75pt;margin-top:70.1pt;width:191.25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" fillcolor="white [3201]" strokeweight=".5pt">
                <v:textbox>
                  <w:txbxContent>
                    <w:p w:rsidR="00BF099E" w:rsidRDefault="00BF099E" w:rsidP="00BF099E">
                      <w:pPr>
                        <w:pStyle w:val="ListParagraph"/>
                        <w:numPr>
                          <w:ilvl w:val="0"/>
                          <w:numId w:val="1"/>
                        </w:numPr>
                      </w:pPr>
                      <w:r>
                        <w:t>Interrupted normal supply to inside track from shared supply socket</w:t>
                      </w:r>
                    </w:p>
                    <w:p w:rsidR="00BF099E" w:rsidRDefault="00BF099E" w:rsidP="00BF099E">
                      <w:pPr>
                        <w:pStyle w:val="ListParagraph"/>
                        <w:numPr>
                          <w:ilvl w:val="0"/>
                          <w:numId w:val="1"/>
                        </w:numPr>
                      </w:pPr>
                      <w:r>
                        <w:t>Soldered wires to allow for the supply from the regulator attached to the Pi</w:t>
                      </w:r>
                    </w:p>
                    <w:p w:rsidR="00BF099E" w:rsidRDefault="00BF099E" w:rsidP="00BF099E">
                      <w:pPr>
                        <w:ind w:left="0"/>
                      </w:pPr>
                    </w:p>
                    <w:p w:rsidR="00BF099E" w:rsidRDefault="00BF099E" w:rsidP="00BF099E">
                      <w:pPr>
                        <w:ind w:left="0"/>
                      </w:pPr>
                      <w:r>
                        <w:t>Note: Here white and black is the 12V supply wire. Black is ground</w:t>
                      </w:r>
                    </w:p>
                  </w:txbxContent>
                </v:textbox>
              </v:shape>
            </w:pict>
          </mc:Fallback>
        </mc:AlternateContent>
      </w:r>
      <w:r w:rsidRPr="00BF099E">
        <w:rPr>
          <w:noProof/>
        </w:rPr>
        <w:drawing>
          <wp:inline distT="0" distB="0" distL="0" distR="0" wp14:anchorId="2F29852A" wp14:editId="66E67353">
            <wp:extent cx="3181350" cy="4241799"/>
            <wp:effectExtent l="0" t="0" r="0" b="6985"/>
            <wp:docPr id="7" name="Picture 7" descr="C:\Users\francisr\Pictures\IMG_1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isr\Pictures\IMG_102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4644" cy="4246191"/>
                    </a:xfrm>
                    <a:prstGeom prst="rect">
                      <a:avLst/>
                    </a:prstGeom>
                    <a:noFill/>
                    <a:ln>
                      <a:noFill/>
                    </a:ln>
                  </pic:spPr>
                </pic:pic>
              </a:graphicData>
            </a:graphic>
          </wp:inline>
        </w:drawing>
      </w:r>
    </w:p>
    <w:p w:rsidR="00C42345" w:rsidRDefault="00C42345" w:rsidP="009550A9">
      <w:pPr>
        <w:pStyle w:val="SushiNormal"/>
        <w:ind w:left="-288"/>
        <w:rPr>
          <w:rStyle w:val="SushiSectionNumber"/>
        </w:rPr>
      </w:pPr>
    </w:p>
    <w:p w:rsidR="00696104" w:rsidRDefault="009550A9" w:rsidP="00696104">
      <w:pPr>
        <w:pStyle w:val="SushiNormal"/>
        <w:ind w:left="-288"/>
      </w:pPr>
      <w:r>
        <w:rPr>
          <w:rStyle w:val="SushiSectionNumber"/>
        </w:rPr>
        <w:lastRenderedPageBreak/>
        <w:t>5</w:t>
      </w:r>
      <w:r w:rsidR="00696104">
        <w:t xml:space="preserve"> Then you will need to wire up your slot car track according to this circuit</w:t>
      </w:r>
    </w:p>
    <w:p w:rsidR="00696104" w:rsidRDefault="00696104" w:rsidP="00696104">
      <w:pPr>
        <w:pStyle w:val="SushiNormal"/>
        <w:ind w:left="-288"/>
      </w:pPr>
    </w:p>
    <w:p w:rsidR="00696104" w:rsidRDefault="009550A9" w:rsidP="00696104">
      <w:pPr>
        <w:pStyle w:val="SushiNormal"/>
        <w:ind w:left="-288"/>
      </w:pPr>
      <w:r>
        <w:rPr>
          <w:noProof/>
        </w:rPr>
        <mc:AlternateContent>
          <mc:Choice Requires="wps">
            <w:drawing>
              <wp:anchor distT="0" distB="0" distL="114300" distR="114300" simplePos="0" relativeHeight="251659264" behindDoc="0" locked="0" layoutInCell="1" allowOverlap="1" wp14:anchorId="659C2510" wp14:editId="3246B24D">
                <wp:simplePos x="0" y="0"/>
                <wp:positionH relativeFrom="column">
                  <wp:posOffset>801370</wp:posOffset>
                </wp:positionH>
                <wp:positionV relativeFrom="paragraph">
                  <wp:posOffset>389890</wp:posOffset>
                </wp:positionV>
                <wp:extent cx="1381125" cy="9144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3811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206" w:rsidRDefault="00C42345">
                            <w:pPr>
                              <w:ind w:left="0"/>
                            </w:pPr>
                            <w:r>
                              <w:t>15V</w:t>
                            </w:r>
                            <w:r w:rsidR="005606A3">
                              <w:t xml:space="preserve"> (Slot car mains</w:t>
                            </w:r>
                            <w:r w:rsidR="009550A9">
                              <w:t xml:space="preserve"> adapter) </w:t>
                            </w:r>
                            <w:r>
                              <w:t xml:space="preserve"> </w:t>
                            </w:r>
                            <w:r w:rsidR="00BF099E">
                              <w:t>External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9C2510" id="Text Box 12" o:spid="_x0000_s1027" type="#_x0000_t202" style="position:absolute;left:0;text-align:left;margin-left:63.1pt;margin-top:30.7pt;width:108.75pt;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" fillcolor="white [3201]" strokeweight=".5pt">
                <v:textbox>
                  <w:txbxContent>
                    <w:p w:rsidR="00820206" w:rsidRDefault="00C42345">
                      <w:pPr>
                        <w:ind w:left="0"/>
                      </w:pPr>
                      <w:r>
                        <w:t>15V</w:t>
                      </w:r>
                      <w:r w:rsidR="005606A3">
                        <w:t xml:space="preserve"> (Slot car mains</w:t>
                      </w:r>
                      <w:r w:rsidR="009550A9">
                        <w:t xml:space="preserve"> adapter</w:t>
                      </w:r>
                      <w:proofErr w:type="gramStart"/>
                      <w:r w:rsidR="009550A9">
                        <w:t xml:space="preserve">) </w:t>
                      </w:r>
                      <w:r>
                        <w:t xml:space="preserve"> </w:t>
                      </w:r>
                      <w:r w:rsidR="00BF099E">
                        <w:t>External</w:t>
                      </w:r>
                      <w:proofErr w:type="gramEnd"/>
                      <w:r w:rsidR="00BF099E">
                        <w:t xml:space="preserve"> Power</w:t>
                      </w:r>
                    </w:p>
                  </w:txbxContent>
                </v:textbox>
              </v:shape>
            </w:pict>
          </mc:Fallback>
        </mc:AlternateContent>
      </w:r>
      <w:r w:rsidR="00820206">
        <w:rPr>
          <w:noProof/>
        </w:rPr>
        <mc:AlternateContent>
          <mc:Choice Requires="wps">
            <w:drawing>
              <wp:anchor distT="0" distB="0" distL="114300" distR="114300" simplePos="0" relativeHeight="251661312" behindDoc="0" locked="0" layoutInCell="1" allowOverlap="1" wp14:anchorId="6EF22D7C" wp14:editId="5BC7EFE5">
                <wp:simplePos x="0" y="0"/>
                <wp:positionH relativeFrom="column">
                  <wp:posOffset>4010025</wp:posOffset>
                </wp:positionH>
                <wp:positionV relativeFrom="paragraph">
                  <wp:posOffset>299720</wp:posOffset>
                </wp:positionV>
                <wp:extent cx="1743075" cy="12573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743075" cy="1257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0206" w:rsidRDefault="00C42345" w:rsidP="00820206">
                            <w:pPr>
                              <w:ind w:left="0"/>
                            </w:pPr>
                            <w:r>
                              <w:t>To Power on the track</w:t>
                            </w:r>
                            <w:r w:rsidR="00BF099E">
                              <w:t xml:space="preserve"> (wires soldered to the rails in previous picture</w:t>
                            </w:r>
                            <w:r>
                              <w:t xml:space="preserve"> (the motor is in the car and will take its power from the rails</w:t>
                            </w:r>
                            <w:r w:rsidR="00BF099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22D7C" id="Text Box 21" o:spid="_x0000_s1028" type="#_x0000_t202" style="position:absolute;left:0;text-align:left;margin-left:315.75pt;margin-top:23.6pt;width:137.25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" fillcolor="white [3201]" strokeweight=".5pt">
                <v:textbox>
                  <w:txbxContent>
                    <w:p w:rsidR="00820206" w:rsidRDefault="00C42345" w:rsidP="00820206">
                      <w:pPr>
                        <w:ind w:left="0"/>
                      </w:pPr>
                      <w:r>
                        <w:t>To Power on the track</w:t>
                      </w:r>
                      <w:r w:rsidR="00BF099E">
                        <w:t xml:space="preserve"> (wires soldered to the rails in previous picture</w:t>
                      </w:r>
                      <w:r>
                        <w:t xml:space="preserve"> (the motor is in the car and will take its power from the rails</w:t>
                      </w:r>
                      <w:r w:rsidR="00BF099E">
                        <w:t>)</w:t>
                      </w:r>
                    </w:p>
                  </w:txbxContent>
                </v:textbox>
              </v:shape>
            </w:pict>
          </mc:Fallback>
        </mc:AlternateContent>
      </w:r>
      <w:r w:rsidR="00B21447">
        <w:rPr>
          <w:noProof/>
        </w:rPr>
        <w:t>s</w:t>
      </w:r>
      <w:r w:rsidR="00696104">
        <w:rPr>
          <w:noProof/>
        </w:rPr>
        <w:drawing>
          <wp:inline distT="0" distB="0" distL="0" distR="0">
            <wp:extent cx="4905375" cy="4133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ircuit.png"/>
                    <pic:cNvPicPr/>
                  </pic:nvPicPr>
                  <pic:blipFill>
                    <a:blip r:embed="rId10">
                      <a:extLst>
                        <a:ext uri="{28A0092B-C50C-407E-A947-70E740481C1C}">
                          <a14:useLocalDpi xmlns:a14="http://schemas.microsoft.com/office/drawing/2010/main" val="0"/>
                        </a:ext>
                      </a:extLst>
                    </a:blip>
                    <a:stretch>
                      <a:fillRect/>
                    </a:stretch>
                  </pic:blipFill>
                  <pic:spPr>
                    <a:xfrm>
                      <a:off x="0" y="0"/>
                      <a:ext cx="4905375" cy="4133850"/>
                    </a:xfrm>
                    <a:prstGeom prst="rect">
                      <a:avLst/>
                    </a:prstGeom>
                  </pic:spPr>
                </pic:pic>
              </a:graphicData>
            </a:graphic>
          </wp:inline>
        </w:drawing>
      </w:r>
    </w:p>
    <w:p w:rsidR="00B21447" w:rsidRDefault="00B21447" w:rsidP="00696104">
      <w:pPr>
        <w:pStyle w:val="SushiNormal"/>
        <w:ind w:left="-288"/>
      </w:pPr>
    </w:p>
    <w:p w:rsidR="00B21447" w:rsidRPr="00DA5909" w:rsidRDefault="00B21447" w:rsidP="00DA5909">
      <w:pPr>
        <w:pStyle w:val="SushiNormal"/>
      </w:pPr>
      <w:r w:rsidRPr="00DA5909">
        <w:t>You will need to common the</w:t>
      </w:r>
      <w:r w:rsidRPr="00DA5909">
        <w:rPr>
          <w:rStyle w:val="apple-converted-space"/>
        </w:rPr>
        <w:t> </w:t>
      </w:r>
      <w:r w:rsidRPr="00DA5909">
        <w:t>GND</w:t>
      </w:r>
      <w:r w:rsidRPr="00DA5909">
        <w:rPr>
          <w:rStyle w:val="apple-converted-space"/>
        </w:rPr>
        <w:t> </w:t>
      </w:r>
      <w:r w:rsidRPr="00DA5909">
        <w:t>between the controller and the Pi hence the</w:t>
      </w:r>
      <w:r w:rsidRPr="00DA5909">
        <w:rPr>
          <w:rStyle w:val="apple-converted-space"/>
        </w:rPr>
        <w:t> </w:t>
      </w:r>
      <w:r w:rsidRPr="00DA5909">
        <w:t>BLACK wire</w:t>
      </w:r>
      <w:r w:rsidR="00DA5909">
        <w:t xml:space="preserve"> connected to pin 6.</w:t>
      </w:r>
      <w:r w:rsidRPr="00DA5909">
        <w:br/>
      </w:r>
      <w:r w:rsidRPr="00DA5909">
        <w:br/>
        <w:t>if you are using a supply voltage greater than 12 V DC,  remove</w:t>
      </w:r>
      <w:r w:rsidRPr="00DA5909">
        <w:rPr>
          <w:rStyle w:val="apple-converted-space"/>
        </w:rPr>
        <w:t> </w:t>
      </w:r>
      <w:r w:rsidRPr="00DA5909">
        <w:t>5V Regulator Enable jumper</w:t>
      </w:r>
      <w:r w:rsidRPr="00DA5909">
        <w:rPr>
          <w:rStyle w:val="apple-converted-space"/>
        </w:rPr>
        <w:t xml:space="preserve"> unless you plan to power the Pi from this.</w:t>
      </w:r>
    </w:p>
    <w:p w:rsidR="00DA5909" w:rsidRDefault="00303542" w:rsidP="00DA5909">
      <w:pPr>
        <w:pStyle w:val="SushiNormal"/>
        <w:rPr>
          <w:rStyle w:val="Hyperlink"/>
          <w:color w:val="58595B"/>
          <w:u w:val="none"/>
        </w:rPr>
      </w:pPr>
      <w:hyperlink r:id="rId11" w:tgtFrame="_blank" w:history="1">
        <w:r w:rsidR="00B21447" w:rsidRPr="00DA5909">
          <w:rPr>
            <w:rStyle w:val="Hyperlink"/>
            <w:color w:val="58595B"/>
            <w:u w:val="none"/>
          </w:rPr>
          <w:t>http://tronixlabs.com/news/tutorial-l298n-dual-motor-controller-module-2a-and-arduino/</w:t>
        </w:r>
      </w:hyperlink>
    </w:p>
    <w:p w:rsidR="00B21447" w:rsidRPr="00DA5909" w:rsidRDefault="00B21447" w:rsidP="00DA5909">
      <w:pPr>
        <w:pStyle w:val="SushiNormal"/>
      </w:pPr>
      <w:r w:rsidRPr="00DA5909">
        <w:br/>
        <w:t>The</w:t>
      </w:r>
      <w:r w:rsidRPr="00DA5909">
        <w:rPr>
          <w:rStyle w:val="apple-converted-space"/>
        </w:rPr>
        <w:t> </w:t>
      </w:r>
      <w:r w:rsidRPr="00DA5909">
        <w:t>blue wires</w:t>
      </w:r>
      <w:r w:rsidRPr="00DA5909">
        <w:rPr>
          <w:rStyle w:val="apple-converted-space"/>
        </w:rPr>
        <w:t> </w:t>
      </w:r>
      <w:r w:rsidRPr="00DA5909">
        <w:t>are connected to</w:t>
      </w:r>
      <w:r w:rsidRPr="00DA5909">
        <w:rPr>
          <w:rStyle w:val="apple-converted-space"/>
        </w:rPr>
        <w:t> </w:t>
      </w:r>
      <w:r w:rsidRPr="00DA5909">
        <w:t>IN1 &amp; IN2</w:t>
      </w:r>
      <w:r w:rsidRPr="00DA5909">
        <w:rPr>
          <w:rStyle w:val="apple-converted-space"/>
        </w:rPr>
        <w:t> </w:t>
      </w:r>
      <w:r w:rsidRPr="00DA5909">
        <w:t>which control the direction of DC motor connected to</w:t>
      </w:r>
      <w:r w:rsidRPr="00DA5909">
        <w:rPr>
          <w:rStyle w:val="apple-converted-space"/>
        </w:rPr>
        <w:t> </w:t>
      </w:r>
      <w:r w:rsidRPr="00DA5909">
        <w:t>Output A. This means that pins 13 (GPIO 21) and 15 (GPIO 22) will control</w:t>
      </w:r>
      <w:r w:rsidR="00DA5909">
        <w:t xml:space="preserve"> the direction according to the following</w:t>
      </w:r>
      <w:r w:rsidRPr="00DA5909">
        <w:t xml:space="preserve"> table.</w:t>
      </w:r>
    </w:p>
    <w:p w:rsidR="00B21447" w:rsidRDefault="00B21447" w:rsidP="00DA5909">
      <w:pPr>
        <w:pStyle w:val="SushiNormal"/>
        <w:ind w:left="-288"/>
        <w:jc w:val="center"/>
        <w:rPr>
          <w:color w:val="222222"/>
          <w:sz w:val="19"/>
          <w:szCs w:val="19"/>
          <w:shd w:val="clear" w:color="auto" w:fill="FFFFFF"/>
        </w:rPr>
      </w:pPr>
      <w:r>
        <w:rPr>
          <w:noProof/>
          <w:color w:val="222222"/>
          <w:sz w:val="19"/>
          <w:szCs w:val="19"/>
        </w:rPr>
        <w:lastRenderedPageBreak/>
        <w:drawing>
          <wp:inline distT="0" distB="0" distL="0" distR="0">
            <wp:extent cx="1981200" cy="695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ble.png"/>
                    <pic:cNvPicPr/>
                  </pic:nvPicPr>
                  <pic:blipFill>
                    <a:blip r:embed="rId12">
                      <a:extLst>
                        <a:ext uri="{28A0092B-C50C-407E-A947-70E740481C1C}">
                          <a14:useLocalDpi xmlns:a14="http://schemas.microsoft.com/office/drawing/2010/main" val="0"/>
                        </a:ext>
                      </a:extLst>
                    </a:blip>
                    <a:stretch>
                      <a:fillRect/>
                    </a:stretch>
                  </pic:blipFill>
                  <pic:spPr>
                    <a:xfrm>
                      <a:off x="0" y="0"/>
                      <a:ext cx="1981200" cy="695325"/>
                    </a:xfrm>
                    <a:prstGeom prst="rect">
                      <a:avLst/>
                    </a:prstGeom>
                  </pic:spPr>
                </pic:pic>
              </a:graphicData>
            </a:graphic>
          </wp:inline>
        </w:drawing>
      </w:r>
      <w:r>
        <w:rPr>
          <w:color w:val="222222"/>
          <w:sz w:val="19"/>
          <w:szCs w:val="19"/>
        </w:rPr>
        <w:br/>
      </w:r>
    </w:p>
    <w:p w:rsidR="00DA5909" w:rsidRDefault="00B21447" w:rsidP="00DA5909">
      <w:pPr>
        <w:pStyle w:val="SushiNormal"/>
        <w:rPr>
          <w:bCs/>
          <w:shd w:val="clear" w:color="auto" w:fill="FFFFFF"/>
        </w:rPr>
      </w:pPr>
      <w:r>
        <w:rPr>
          <w:shd w:val="clear" w:color="auto" w:fill="FFFFFF"/>
        </w:rPr>
        <w:t>For basic operation leave the</w:t>
      </w:r>
      <w:r>
        <w:rPr>
          <w:rStyle w:val="apple-converted-space"/>
          <w:b/>
          <w:bCs/>
          <w:color w:val="222222"/>
          <w:sz w:val="19"/>
          <w:szCs w:val="19"/>
          <w:shd w:val="clear" w:color="auto" w:fill="FFFFFF"/>
        </w:rPr>
        <w:t> </w:t>
      </w:r>
      <w:r>
        <w:rPr>
          <w:b/>
          <w:bCs/>
          <w:shd w:val="clear" w:color="auto" w:fill="FFFFFF"/>
        </w:rPr>
        <w:t>ENABLE A</w:t>
      </w:r>
      <w:r>
        <w:rPr>
          <w:rStyle w:val="apple-converted-space"/>
          <w:color w:val="222222"/>
          <w:sz w:val="19"/>
          <w:szCs w:val="19"/>
          <w:shd w:val="clear" w:color="auto" w:fill="FFFFFF"/>
        </w:rPr>
        <w:t> </w:t>
      </w:r>
      <w:r>
        <w:rPr>
          <w:b/>
          <w:bCs/>
          <w:shd w:val="clear" w:color="auto" w:fill="FFFFFF"/>
        </w:rPr>
        <w:t>jumper</w:t>
      </w:r>
      <w:r>
        <w:rPr>
          <w:rStyle w:val="apple-converted-space"/>
          <w:color w:val="222222"/>
          <w:sz w:val="19"/>
          <w:szCs w:val="19"/>
          <w:shd w:val="clear" w:color="auto" w:fill="FFFFFF"/>
        </w:rPr>
        <w:t> </w:t>
      </w:r>
      <w:r>
        <w:rPr>
          <w:shd w:val="clear" w:color="auto" w:fill="FFFFFF"/>
        </w:rPr>
        <w:t>in place and set 2 GPIO pins to control</w:t>
      </w:r>
      <w:r>
        <w:rPr>
          <w:rStyle w:val="apple-converted-space"/>
          <w:color w:val="222222"/>
          <w:sz w:val="19"/>
          <w:szCs w:val="19"/>
          <w:shd w:val="clear" w:color="auto" w:fill="FFFFFF"/>
        </w:rPr>
        <w:t> </w:t>
      </w:r>
      <w:r>
        <w:rPr>
          <w:b/>
          <w:bCs/>
          <w:shd w:val="clear" w:color="auto" w:fill="FFFFFF"/>
        </w:rPr>
        <w:t xml:space="preserve">IN1 &amp; IN2 </w:t>
      </w:r>
      <w:r>
        <w:rPr>
          <w:bCs/>
          <w:shd w:val="clear" w:color="auto" w:fill="FFFFFF"/>
        </w:rPr>
        <w:t>the car should travel around the track.</w:t>
      </w:r>
      <w:r w:rsidR="00C42345">
        <w:rPr>
          <w:bCs/>
          <w:shd w:val="clear" w:color="auto" w:fill="FFFFFF"/>
        </w:rPr>
        <w:t xml:space="preserve"> </w:t>
      </w:r>
    </w:p>
    <w:p w:rsidR="00C82728" w:rsidRDefault="00B21447" w:rsidP="00DA5909">
      <w:pPr>
        <w:pStyle w:val="SushiNormal"/>
        <w:rPr>
          <w:shd w:val="clear" w:color="auto" w:fill="FFFFFF"/>
        </w:rPr>
      </w:pPr>
      <w:r>
        <w:rPr>
          <w:shd w:val="clear" w:color="auto" w:fill="FFFFFF"/>
        </w:rPr>
        <w:t>For speed control of your motor</w:t>
      </w:r>
      <w:r w:rsidR="00C42345">
        <w:rPr>
          <w:shd w:val="clear" w:color="auto" w:fill="FFFFFF"/>
        </w:rPr>
        <w:t xml:space="preserve"> which is needed (as the car will travel at full speed</w:t>
      </w:r>
      <w:r w:rsidR="00BF099E">
        <w:rPr>
          <w:shd w:val="clear" w:color="auto" w:fill="FFFFFF"/>
        </w:rPr>
        <w:t xml:space="preserve"> when supplied with 12V</w:t>
      </w:r>
      <w:r w:rsidR="00C42345">
        <w:rPr>
          <w:shd w:val="clear" w:color="auto" w:fill="FFFFFF"/>
        </w:rPr>
        <w:t>)</w:t>
      </w:r>
      <w:r>
        <w:rPr>
          <w:shd w:val="clear" w:color="auto" w:fill="FFFFFF"/>
        </w:rPr>
        <w:t>, you will need to remove the</w:t>
      </w:r>
      <w:r>
        <w:rPr>
          <w:rStyle w:val="apple-converted-space"/>
          <w:color w:val="222222"/>
          <w:sz w:val="19"/>
          <w:szCs w:val="19"/>
          <w:shd w:val="clear" w:color="auto" w:fill="FFFFFF"/>
        </w:rPr>
        <w:t> </w:t>
      </w:r>
      <w:r>
        <w:rPr>
          <w:b/>
          <w:bCs/>
          <w:shd w:val="clear" w:color="auto" w:fill="FFFFFF"/>
        </w:rPr>
        <w:t>ENABLE A jumper</w:t>
      </w:r>
      <w:r>
        <w:rPr>
          <w:rStyle w:val="apple-converted-space"/>
          <w:color w:val="222222"/>
          <w:sz w:val="19"/>
          <w:szCs w:val="19"/>
          <w:shd w:val="clear" w:color="auto" w:fill="FFFFFF"/>
        </w:rPr>
        <w:t> </w:t>
      </w:r>
      <w:r>
        <w:rPr>
          <w:shd w:val="clear" w:color="auto" w:fill="FFFFFF"/>
        </w:rPr>
        <w:t>and connect the</w:t>
      </w:r>
      <w:r>
        <w:rPr>
          <w:rStyle w:val="apple-converted-space"/>
          <w:color w:val="222222"/>
          <w:sz w:val="19"/>
          <w:szCs w:val="19"/>
          <w:shd w:val="clear" w:color="auto" w:fill="FFFFFF"/>
        </w:rPr>
        <w:t> </w:t>
      </w:r>
      <w:r>
        <w:rPr>
          <w:b/>
          <w:bCs/>
          <w:shd w:val="clear" w:color="auto" w:fill="FFFFFF"/>
        </w:rPr>
        <w:t xml:space="preserve">yellow wires </w:t>
      </w:r>
      <w:r w:rsidR="00BF099E">
        <w:rPr>
          <w:shd w:val="clear" w:color="auto" w:fill="FFFFFF"/>
        </w:rPr>
        <w:t>as above. P</w:t>
      </w:r>
      <w:r w:rsidR="00C42345">
        <w:rPr>
          <w:shd w:val="clear" w:color="auto" w:fill="FFFFFF"/>
        </w:rPr>
        <w:t>in 7 (</w:t>
      </w:r>
      <w:r>
        <w:rPr>
          <w:shd w:val="clear" w:color="auto" w:fill="FFFFFF"/>
        </w:rPr>
        <w:t>GPIO 4</w:t>
      </w:r>
      <w:r w:rsidR="00C42345">
        <w:rPr>
          <w:shd w:val="clear" w:color="auto" w:fill="FFFFFF"/>
        </w:rPr>
        <w:t>)</w:t>
      </w:r>
      <w:r>
        <w:rPr>
          <w:shd w:val="clear" w:color="auto" w:fill="FFFFFF"/>
        </w:rPr>
        <w:t xml:space="preserve"> &amp;</w:t>
      </w:r>
      <w:r w:rsidR="00C42345">
        <w:rPr>
          <w:shd w:val="clear" w:color="auto" w:fill="FFFFFF"/>
        </w:rPr>
        <w:t xml:space="preserve"> pin 11( GPIO </w:t>
      </w:r>
      <w:r>
        <w:rPr>
          <w:shd w:val="clear" w:color="auto" w:fill="FFFFFF"/>
        </w:rPr>
        <w:t>17</w:t>
      </w:r>
      <w:r w:rsidR="00C42345">
        <w:rPr>
          <w:shd w:val="clear" w:color="auto" w:fill="FFFFFF"/>
        </w:rPr>
        <w:t>)</w:t>
      </w:r>
      <w:r>
        <w:rPr>
          <w:shd w:val="clear" w:color="auto" w:fill="FFFFFF"/>
        </w:rPr>
        <w:t xml:space="preserve"> need to be configured as </w:t>
      </w:r>
      <w:r>
        <w:rPr>
          <w:rStyle w:val="apple-converted-space"/>
          <w:color w:val="222222"/>
          <w:sz w:val="19"/>
          <w:szCs w:val="19"/>
          <w:shd w:val="clear" w:color="auto" w:fill="FFFFFF"/>
        </w:rPr>
        <w:t> </w:t>
      </w:r>
      <w:r>
        <w:rPr>
          <w:b/>
          <w:bCs/>
          <w:shd w:val="clear" w:color="auto" w:fill="FFFFFF"/>
        </w:rPr>
        <w:t>PWM</w:t>
      </w:r>
      <w:r>
        <w:rPr>
          <w:shd w:val="clear" w:color="auto" w:fill="FFFFFF"/>
        </w:rPr>
        <w:t>  ou</w:t>
      </w:r>
      <w:r w:rsidR="00C42345">
        <w:rPr>
          <w:shd w:val="clear" w:color="auto" w:fill="FFFFFF"/>
        </w:rPr>
        <w:t>tputs not just s</w:t>
      </w:r>
      <w:r w:rsidR="00BF099E">
        <w:rPr>
          <w:shd w:val="clear" w:color="auto" w:fill="FFFFFF"/>
        </w:rPr>
        <w:t>tandard output (seems to happen automatically with ScratchGPIO.</w:t>
      </w:r>
      <w:r w:rsidR="00C42345">
        <w:rPr>
          <w:shd w:val="clear" w:color="auto" w:fill="FFFFFF"/>
        </w:rPr>
        <w:t xml:space="preserve"> </w:t>
      </w:r>
      <w:r w:rsidR="00BF099E">
        <w:rPr>
          <w:shd w:val="clear" w:color="auto" w:fill="FFFFFF"/>
        </w:rPr>
        <w:t>When wiring this up t</w:t>
      </w:r>
      <w:r w:rsidR="00C42345">
        <w:rPr>
          <w:shd w:val="clear" w:color="auto" w:fill="FFFFFF"/>
        </w:rPr>
        <w:t xml:space="preserve">he pin </w:t>
      </w:r>
      <w:r w:rsidR="00C42345" w:rsidRPr="00BF099E">
        <w:rPr>
          <w:b/>
          <w:shd w:val="clear" w:color="auto" w:fill="FFFFFF"/>
        </w:rPr>
        <w:t xml:space="preserve">nearest the edge </w:t>
      </w:r>
      <w:r w:rsidR="00C42345">
        <w:rPr>
          <w:shd w:val="clear" w:color="auto" w:fill="FFFFFF"/>
        </w:rPr>
        <w:t xml:space="preserve">of the regulator board is connected to </w:t>
      </w:r>
      <w:r w:rsidR="00C42345" w:rsidRPr="00BF099E">
        <w:rPr>
          <w:b/>
          <w:shd w:val="clear" w:color="auto" w:fill="FFFFFF"/>
        </w:rPr>
        <w:t>pin 11</w:t>
      </w:r>
      <w:r w:rsidR="00C42345">
        <w:rPr>
          <w:shd w:val="clear" w:color="auto" w:fill="FFFFFF"/>
        </w:rPr>
        <w:t>.</w:t>
      </w:r>
      <w:r w:rsidR="009550A9">
        <w:rPr>
          <w:shd w:val="clear" w:color="auto" w:fill="FFFFFF"/>
        </w:rPr>
        <w:t xml:space="preserve"> The final wiring looks like this.</w:t>
      </w:r>
    </w:p>
    <w:p w:rsidR="00DA5909" w:rsidRDefault="00DA5909">
      <w:pPr>
        <w:spacing w:after="160"/>
        <w:ind w:left="0"/>
        <w:rPr>
          <w:color w:val="222222"/>
          <w:sz w:val="19"/>
          <w:szCs w:val="19"/>
          <w:shd w:val="clear" w:color="auto" w:fill="FFFFFF"/>
        </w:rPr>
      </w:pPr>
    </w:p>
    <w:p w:rsidR="00DA5909" w:rsidRDefault="00DA5909">
      <w:pPr>
        <w:spacing w:after="160"/>
        <w:ind w:left="0"/>
        <w:rPr>
          <w:color w:val="222222"/>
          <w:sz w:val="19"/>
          <w:szCs w:val="19"/>
          <w:shd w:val="clear" w:color="auto" w:fill="FFFFFF"/>
        </w:rPr>
      </w:pPr>
      <w:r>
        <w:rPr>
          <w:noProof/>
          <w:color w:val="222222"/>
          <w:sz w:val="19"/>
          <w:szCs w:val="19"/>
          <w:shd w:val="clear" w:color="auto" w:fill="FFFFFF"/>
        </w:rPr>
        <w:drawing>
          <wp:anchor distT="0" distB="0" distL="114300" distR="114300" simplePos="0" relativeHeight="251668480" behindDoc="0" locked="0" layoutInCell="1" allowOverlap="1" wp14:anchorId="7C1DDCB8" wp14:editId="20A96CB1">
            <wp:simplePos x="0" y="0"/>
            <wp:positionH relativeFrom="column">
              <wp:posOffset>-575628</wp:posOffset>
            </wp:positionH>
            <wp:positionV relativeFrom="paragraph">
              <wp:posOffset>304483</wp:posOffset>
            </wp:positionV>
            <wp:extent cx="5183505" cy="4009390"/>
            <wp:effectExtent l="0" t="3492"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G_1025.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5183505" cy="4009390"/>
                    </a:xfrm>
                    <a:prstGeom prst="rect">
                      <a:avLst/>
                    </a:prstGeom>
                  </pic:spPr>
                </pic:pic>
              </a:graphicData>
            </a:graphic>
            <wp14:sizeRelH relativeFrom="margin">
              <wp14:pctWidth>0</wp14:pctWidth>
            </wp14:sizeRelH>
            <wp14:sizeRelV relativeFrom="margin">
              <wp14:pctHeight>0</wp14:pctHeight>
            </wp14:sizeRelV>
          </wp:anchor>
        </w:drawing>
      </w:r>
      <w:r>
        <w:rPr>
          <w:noProof/>
          <w:color w:val="222222"/>
          <w:sz w:val="19"/>
          <w:szCs w:val="19"/>
        </w:rPr>
        <mc:AlternateContent>
          <mc:Choice Requires="wpg">
            <w:drawing>
              <wp:anchor distT="0" distB="0" distL="114300" distR="114300" simplePos="0" relativeHeight="251692032" behindDoc="0" locked="0" layoutInCell="1" allowOverlap="1" wp14:anchorId="5EFD7305" wp14:editId="3C32720A">
                <wp:simplePos x="0" y="0"/>
                <wp:positionH relativeFrom="column">
                  <wp:posOffset>152400</wp:posOffset>
                </wp:positionH>
                <wp:positionV relativeFrom="paragraph">
                  <wp:posOffset>509905</wp:posOffset>
                </wp:positionV>
                <wp:extent cx="3933825" cy="2117111"/>
                <wp:effectExtent l="0" t="0" r="28575" b="16510"/>
                <wp:wrapNone/>
                <wp:docPr id="38" name="Group 38"/>
                <wp:cNvGraphicFramePr/>
                <a:graphic xmlns:a="http://schemas.openxmlformats.org/drawingml/2006/main">
                  <a:graphicData uri="http://schemas.microsoft.com/office/word/2010/wordprocessingGroup">
                    <wpg:wgp>
                      <wpg:cNvGrpSpPr/>
                      <wpg:grpSpPr>
                        <a:xfrm>
                          <a:off x="0" y="0"/>
                          <a:ext cx="3933825" cy="2117111"/>
                          <a:chOff x="0" y="0"/>
                          <a:chExt cx="3933825" cy="2183765"/>
                        </a:xfrm>
                      </wpg:grpSpPr>
                      <wps:wsp>
                        <wps:cNvPr id="217" name="Text Box 2"/>
                        <wps:cNvSpPr txBox="1">
                          <a:spLocks noChangeArrowheads="1"/>
                        </wps:cNvSpPr>
                        <wps:spPr bwMode="auto">
                          <a:xfrm>
                            <a:off x="1276350" y="342900"/>
                            <a:ext cx="1019175" cy="289560"/>
                          </a:xfrm>
                          <a:prstGeom prst="rect">
                            <a:avLst/>
                          </a:prstGeom>
                          <a:noFill/>
                          <a:ln w="9525">
                            <a:solidFill>
                              <a:srgbClr val="000000"/>
                            </a:solidFill>
                            <a:miter lim="800000"/>
                            <a:headEnd/>
                            <a:tailEnd/>
                          </a:ln>
                        </wps:spPr>
                        <wps:txbx>
                          <w:txbxContent>
                            <w:p w:rsidR="00BF099E" w:rsidRPr="00BF099E" w:rsidRDefault="00BF099E">
                              <w:pPr>
                                <w:rPr>
                                  <w:color w:val="FFC000" w:themeColor="accent4"/>
                                </w:rPr>
                              </w:pPr>
                              <w:r w:rsidRPr="00BF099E">
                                <w:rPr>
                                  <w:color w:val="FFC000" w:themeColor="accent4"/>
                                </w:rPr>
                                <w:t xml:space="preserve">To Pin 2 </w:t>
                              </w:r>
                              <w:r w:rsidR="009550A9">
                                <w:rPr>
                                  <w:color w:val="FFC000" w:themeColor="accent4"/>
                                </w:rPr>
                                <w:t xml:space="preserve">- </w:t>
                              </w:r>
                              <w:r w:rsidRPr="00BF099E">
                                <w:rPr>
                                  <w:color w:val="FFC000" w:themeColor="accent4"/>
                                </w:rPr>
                                <w:t>5v</w:t>
                              </w:r>
                            </w:p>
                          </w:txbxContent>
                        </wps:txbx>
                        <wps:bodyPr rot="0" vert="horz" wrap="square" lIns="91440" tIns="45720" rIns="91440" bIns="45720" anchor="t" anchorCtr="0">
                          <a:noAutofit/>
                        </wps:bodyPr>
                      </wps:wsp>
                      <wps:wsp>
                        <wps:cNvPr id="24" name="Text Box 2"/>
                        <wps:cNvSpPr txBox="1">
                          <a:spLocks noChangeArrowheads="1"/>
                        </wps:cNvSpPr>
                        <wps:spPr bwMode="auto">
                          <a:xfrm>
                            <a:off x="1276350" y="695325"/>
                            <a:ext cx="1790700" cy="289560"/>
                          </a:xfrm>
                          <a:prstGeom prst="rect">
                            <a:avLst/>
                          </a:prstGeom>
                          <a:noFill/>
                          <a:ln w="9525">
                            <a:solidFill>
                              <a:srgbClr val="000000"/>
                            </a:solidFill>
                            <a:miter lim="800000"/>
                            <a:headEnd/>
                            <a:tailEnd/>
                          </a:ln>
                        </wps:spPr>
                        <wps:txbx>
                          <w:txbxContent>
                            <w:p w:rsidR="009550A9" w:rsidRPr="00BF099E" w:rsidRDefault="009550A9" w:rsidP="009550A9">
                              <w:pPr>
                                <w:rPr>
                                  <w:color w:val="FFC000" w:themeColor="accent4"/>
                                </w:rPr>
                              </w:pPr>
                              <w:r>
                                <w:rPr>
                                  <w:color w:val="FFC000" w:themeColor="accent4"/>
                                </w:rPr>
                                <w:t>Ground – Pi and Supply</w:t>
                              </w:r>
                            </w:p>
                          </w:txbxContent>
                        </wps:txbx>
                        <wps:bodyPr rot="0" vert="horz" wrap="square" lIns="91440" tIns="45720" rIns="91440" bIns="45720" anchor="t" anchorCtr="0">
                          <a:noAutofit/>
                        </wps:bodyPr>
                      </wps:wsp>
                      <wps:wsp>
                        <wps:cNvPr id="25" name="Text Box 2"/>
                        <wps:cNvSpPr txBox="1">
                          <a:spLocks noChangeArrowheads="1"/>
                        </wps:cNvSpPr>
                        <wps:spPr bwMode="auto">
                          <a:xfrm>
                            <a:off x="1276350" y="990600"/>
                            <a:ext cx="1019175" cy="289560"/>
                          </a:xfrm>
                          <a:prstGeom prst="rect">
                            <a:avLst/>
                          </a:prstGeom>
                          <a:noFill/>
                          <a:ln w="9525">
                            <a:solidFill>
                              <a:srgbClr val="000000"/>
                            </a:solidFill>
                            <a:miter lim="800000"/>
                            <a:headEnd/>
                            <a:tailEnd/>
                          </a:ln>
                        </wps:spPr>
                        <wps:txbx>
                          <w:txbxContent>
                            <w:p w:rsidR="009550A9" w:rsidRPr="00BF099E" w:rsidRDefault="009550A9" w:rsidP="009550A9">
                              <w:pPr>
                                <w:rPr>
                                  <w:color w:val="FFC000" w:themeColor="accent4"/>
                                </w:rPr>
                              </w:pPr>
                              <w:r>
                                <w:rPr>
                                  <w:color w:val="FFC000" w:themeColor="accent4"/>
                                </w:rPr>
                                <w:t>12V Supply</w:t>
                              </w:r>
                            </w:p>
                          </w:txbxContent>
                        </wps:txbx>
                        <wps:bodyPr rot="0" vert="horz" wrap="square" lIns="91440" tIns="45720" rIns="91440" bIns="45720" anchor="t" anchorCtr="0">
                          <a:noAutofit/>
                        </wps:bodyPr>
                      </wps:wsp>
                      <wps:wsp>
                        <wps:cNvPr id="26" name="Text Box 2"/>
                        <wps:cNvSpPr txBox="1">
                          <a:spLocks noChangeArrowheads="1"/>
                        </wps:cNvSpPr>
                        <wps:spPr bwMode="auto">
                          <a:xfrm>
                            <a:off x="1276350" y="0"/>
                            <a:ext cx="2657475" cy="289560"/>
                          </a:xfrm>
                          <a:prstGeom prst="rect">
                            <a:avLst/>
                          </a:prstGeom>
                          <a:noFill/>
                          <a:ln w="9525">
                            <a:solidFill>
                              <a:srgbClr val="000000"/>
                            </a:solidFill>
                            <a:miter lim="800000"/>
                            <a:headEnd/>
                            <a:tailEnd/>
                          </a:ln>
                        </wps:spPr>
                        <wps:txbx>
                          <w:txbxContent>
                            <w:p w:rsidR="009550A9" w:rsidRPr="00BF099E" w:rsidRDefault="009550A9" w:rsidP="009550A9">
                              <w:pPr>
                                <w:rPr>
                                  <w:color w:val="FFC000" w:themeColor="accent4"/>
                                </w:rPr>
                              </w:pPr>
                              <w:r>
                                <w:rPr>
                                  <w:color w:val="FFC000" w:themeColor="accent4"/>
                                </w:rPr>
                                <w:t>Jumper A outside pin t</w:t>
                              </w:r>
                              <w:r w:rsidRPr="00BF099E">
                                <w:rPr>
                                  <w:color w:val="FFC000" w:themeColor="accent4"/>
                                </w:rPr>
                                <w:t xml:space="preserve">o Pin </w:t>
                              </w:r>
                              <w:r>
                                <w:rPr>
                                  <w:color w:val="FFC000" w:themeColor="accent4"/>
                                </w:rPr>
                                <w:t>11</w:t>
                              </w:r>
                              <w:r w:rsidRPr="00BF099E">
                                <w:rPr>
                                  <w:color w:val="FFC000" w:themeColor="accent4"/>
                                </w:rPr>
                                <w:t xml:space="preserve"> </w:t>
                              </w:r>
                              <w:r>
                                <w:rPr>
                                  <w:color w:val="FFC000" w:themeColor="accent4"/>
                                </w:rPr>
                                <w:t>PWM</w:t>
                              </w:r>
                            </w:p>
                          </w:txbxContent>
                        </wps:txbx>
                        <wps:bodyPr rot="0" vert="horz" wrap="square" lIns="91440" tIns="45720" rIns="91440" bIns="45720" anchor="t" anchorCtr="0">
                          <a:noAutofit/>
                        </wps:bodyPr>
                      </wps:wsp>
                      <wps:wsp>
                        <wps:cNvPr id="27" name="Straight Arrow Connector 27"/>
                        <wps:cNvCnPr/>
                        <wps:spPr>
                          <a:xfrm flipH="1">
                            <a:off x="1066800" y="161925"/>
                            <a:ext cx="209550" cy="2476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28" name="Straight Arrow Connector 28"/>
                        <wps:cNvCnPr/>
                        <wps:spPr>
                          <a:xfrm flipH="1">
                            <a:off x="1066800" y="504825"/>
                            <a:ext cx="209550" cy="12382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29" name="Straight Arrow Connector 29"/>
                        <wps:cNvCnPr/>
                        <wps:spPr>
                          <a:xfrm flipH="1" flipV="1">
                            <a:off x="1066800" y="781050"/>
                            <a:ext cx="209550" cy="6667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30" name="Straight Arrow Connector 30"/>
                        <wps:cNvCnPr/>
                        <wps:spPr>
                          <a:xfrm flipH="1" flipV="1">
                            <a:off x="1066800" y="1028700"/>
                            <a:ext cx="209550" cy="7620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32" name="Text Box 2"/>
                        <wps:cNvSpPr txBox="1">
                          <a:spLocks noChangeArrowheads="1"/>
                        </wps:cNvSpPr>
                        <wps:spPr bwMode="auto">
                          <a:xfrm>
                            <a:off x="771525" y="1704975"/>
                            <a:ext cx="1019175" cy="478790"/>
                          </a:xfrm>
                          <a:prstGeom prst="rect">
                            <a:avLst/>
                          </a:prstGeom>
                          <a:noFill/>
                          <a:ln w="9525">
                            <a:solidFill>
                              <a:srgbClr val="000000"/>
                            </a:solidFill>
                            <a:miter lim="800000"/>
                            <a:headEnd/>
                            <a:tailEnd/>
                          </a:ln>
                        </wps:spPr>
                        <wps:txbx>
                          <w:txbxContent>
                            <w:p w:rsidR="009550A9" w:rsidRDefault="009550A9" w:rsidP="009550A9">
                              <w:pPr>
                                <w:ind w:left="0"/>
                                <w:rPr>
                                  <w:color w:val="FFC000" w:themeColor="accent4"/>
                                </w:rPr>
                              </w:pPr>
                              <w:r>
                                <w:rPr>
                                  <w:color w:val="FFC000" w:themeColor="accent4"/>
                                </w:rPr>
                                <w:t>Ground</w:t>
                              </w:r>
                            </w:p>
                            <w:p w:rsidR="009550A9" w:rsidRPr="00BF099E" w:rsidRDefault="009550A9" w:rsidP="009550A9">
                              <w:pPr>
                                <w:ind w:left="0"/>
                                <w:rPr>
                                  <w:color w:val="FFC000" w:themeColor="accent4"/>
                                </w:rPr>
                              </w:pPr>
                              <w:r>
                                <w:rPr>
                                  <w:color w:val="FFC000" w:themeColor="accent4"/>
                                </w:rPr>
                                <w:t>To track</w:t>
                              </w:r>
                            </w:p>
                          </w:txbxContent>
                        </wps:txbx>
                        <wps:bodyPr rot="0" vert="horz" wrap="square" lIns="91440" tIns="45720" rIns="91440" bIns="45720" anchor="t" anchorCtr="0">
                          <a:noAutofit/>
                        </wps:bodyPr>
                      </wps:wsp>
                      <wps:wsp>
                        <wps:cNvPr id="34" name="Text Box 2"/>
                        <wps:cNvSpPr txBox="1">
                          <a:spLocks noChangeArrowheads="1"/>
                        </wps:cNvSpPr>
                        <wps:spPr bwMode="auto">
                          <a:xfrm>
                            <a:off x="0" y="1685925"/>
                            <a:ext cx="533400" cy="478790"/>
                          </a:xfrm>
                          <a:prstGeom prst="rect">
                            <a:avLst/>
                          </a:prstGeom>
                          <a:noFill/>
                          <a:ln w="9525">
                            <a:solidFill>
                              <a:srgbClr val="000000"/>
                            </a:solidFill>
                            <a:miter lim="800000"/>
                            <a:headEnd/>
                            <a:tailEnd/>
                          </a:ln>
                        </wps:spPr>
                        <wps:txbx>
                          <w:txbxContent>
                            <w:p w:rsidR="009550A9" w:rsidRPr="00BF099E" w:rsidRDefault="009550A9" w:rsidP="009550A9">
                              <w:pPr>
                                <w:rPr>
                                  <w:color w:val="FFC000" w:themeColor="accent4"/>
                                </w:rPr>
                              </w:pPr>
                              <w:r>
                                <w:rPr>
                                  <w:color w:val="FFC000" w:themeColor="accent4"/>
                                </w:rPr>
                                <w:t>12V to track</w:t>
                              </w:r>
                            </w:p>
                          </w:txbxContent>
                        </wps:txbx>
                        <wps:bodyPr rot="0" vert="horz" wrap="square" lIns="91440" tIns="45720" rIns="91440" bIns="45720" anchor="t" anchorCtr="0">
                          <a:noAutofit/>
                        </wps:bodyPr>
                      </wps:wsp>
                      <wps:wsp>
                        <wps:cNvPr id="35" name="Straight Arrow Connector 35"/>
                        <wps:cNvCnPr/>
                        <wps:spPr>
                          <a:xfrm flipV="1">
                            <a:off x="228600" y="1276350"/>
                            <a:ext cx="190500" cy="42481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36" name="Straight Arrow Connector 36"/>
                        <wps:cNvCnPr/>
                        <wps:spPr>
                          <a:xfrm flipH="1" flipV="1">
                            <a:off x="723900" y="1266825"/>
                            <a:ext cx="235585" cy="42164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g:wgp>
                  </a:graphicData>
                </a:graphic>
                <wp14:sizeRelV relativeFrom="margin">
                  <wp14:pctHeight>0</wp14:pctHeight>
                </wp14:sizeRelV>
              </wp:anchor>
            </w:drawing>
          </mc:Choice>
          <mc:Fallback>
            <w:pict>
              <v:group w14:anchorId="5EFD7305" id="Group 38" o:spid="_x0000_s1029" style="position:absolute;margin-left:12pt;margin-top:40.15pt;width:309.75pt;height:166.7pt;z-index:251692032;mso-height-relative:margin" coordsize="39338,2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">
                <v:shape id="Text Box 2" o:spid="_x0000_s1030" type="#_x0000_t202" style="position:absolute;left:12763;top:3429;width:10192;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J8MYA&#10;AADcAAAADwAAAGRycy9kb3ducmV2LnhtbESPS2/CMBCE70j9D9ZW6g0cgtSUNAZVpUgcS8rjuo03&#10;DzVeR7ELaX89RkLiOJqdb3ay5WBacaLeNZYVTCcRCOLC6oYrBbuv9fgFhPPIGlvLpOCPHCwXD6MM&#10;U23PvKVT7isRIOxSVFB736VSuqImg25iO+LglbY36IPsK6l7PAe4aWUcRc/SYMOhocaO3msqfvJf&#10;E96Ij7vZ6jOnJMHv2erjfz8vD61ST4/D2ysIT4O/H9/SG60gniZwHRMI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UJ8MYAAADcAAAADwAAAAAAAAAAAAAAAACYAgAAZHJz&#10;L2Rvd25yZXYueG1sUEsFBgAAAAAEAAQA9QAAAIsDAAAAAA==&#10;" filled="f">
                  <v:textbox>
                    <w:txbxContent>
                      <w:p w:rsidR="00BF099E" w:rsidRPr="00BF099E" w:rsidRDefault="00BF099E">
                        <w:pPr>
                          <w:rPr>
                            <w:color w:val="FFC000" w:themeColor="accent4"/>
                          </w:rPr>
                        </w:pPr>
                        <w:r w:rsidRPr="00BF099E">
                          <w:rPr>
                            <w:color w:val="FFC000" w:themeColor="accent4"/>
                          </w:rPr>
                          <w:t xml:space="preserve">To Pin 2 </w:t>
                        </w:r>
                        <w:r w:rsidR="009550A9">
                          <w:rPr>
                            <w:color w:val="FFC000" w:themeColor="accent4"/>
                          </w:rPr>
                          <w:t xml:space="preserve">- </w:t>
                        </w:r>
                        <w:r w:rsidRPr="00BF099E">
                          <w:rPr>
                            <w:color w:val="FFC000" w:themeColor="accent4"/>
                          </w:rPr>
                          <w:t>5v</w:t>
                        </w:r>
                      </w:p>
                    </w:txbxContent>
                  </v:textbox>
                </v:shape>
                <v:shape id="Text Box 2" o:spid="_x0000_s1031" type="#_x0000_t202" style="position:absolute;left:12763;top:6953;width:1790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cyhMUA&#10;AADbAAAADwAAAGRycy9kb3ducmV2LnhtbESPzW7CMBCE70h9B2srcQOnoSptikGIH4ljSYFet/GS&#10;RI3XUWySlKfHSJV6HM3ONzuzRW8q0VLjSssKnsYRCOLM6pJzBYfP7egVhPPIGivLpOCXHCzmD4MZ&#10;Jtp2vKc29bkIEHYJKii8rxMpXVaQQTe2NXHwzrYx6INscqkb7ALcVDKOohdpsOTQUGBNq4Kyn/Ri&#10;whvx12Gy/khpOsXvyXpzPb6dT5VSw8d++Q7CU+//j//SO60gfob7lgA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5zKExQAAANsAAAAPAAAAAAAAAAAAAAAAAJgCAABkcnMv&#10;ZG93bnJldi54bWxQSwUGAAAAAAQABAD1AAAAigMAAAAA&#10;" filled="f">
                  <v:textbox>
                    <w:txbxContent>
                      <w:p w:rsidR="009550A9" w:rsidRPr="00BF099E" w:rsidRDefault="009550A9" w:rsidP="009550A9">
                        <w:pPr>
                          <w:rPr>
                            <w:color w:val="FFC000" w:themeColor="accent4"/>
                          </w:rPr>
                        </w:pPr>
                        <w:r>
                          <w:rPr>
                            <w:color w:val="FFC000" w:themeColor="accent4"/>
                          </w:rPr>
                          <w:t>Ground – Pi and Supply</w:t>
                        </w:r>
                      </w:p>
                    </w:txbxContent>
                  </v:textbox>
                </v:shape>
                <v:shape id="Text Box 2" o:spid="_x0000_s1032" type="#_x0000_t202" style="position:absolute;left:12763;top:9906;width:10192;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XH8UA&#10;AADbAAAADwAAAGRycy9kb3ducmV2LnhtbESPzW7CMBCE70h9B2srcQOnQS1tikGIH4ljSYFet/GS&#10;RI3XUWySlKfHSJV6HM3ONzuzRW8q0VLjSssKnsYRCOLM6pJzBYfP7egVhPPIGivLpOCXHCzmD4MZ&#10;Jtp2vKc29bkIEHYJKii8rxMpXVaQQTe2NXHwzrYx6INscqkb7ALcVDKOohdpsOTQUGBNq4Kyn/Ri&#10;whvx12Gy/khpOsXvyXpzPb6dT5VSw8d++Q7CU+//j//SO60gfob7lgA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q5cfxQAAANsAAAAPAAAAAAAAAAAAAAAAAJgCAABkcnMv&#10;ZG93bnJldi54bWxQSwUGAAAAAAQABAD1AAAAigMAAAAA&#10;" filled="f">
                  <v:textbox>
                    <w:txbxContent>
                      <w:p w:rsidR="009550A9" w:rsidRPr="00BF099E" w:rsidRDefault="009550A9" w:rsidP="009550A9">
                        <w:pPr>
                          <w:rPr>
                            <w:color w:val="FFC000" w:themeColor="accent4"/>
                          </w:rPr>
                        </w:pPr>
                        <w:r>
                          <w:rPr>
                            <w:color w:val="FFC000" w:themeColor="accent4"/>
                          </w:rPr>
                          <w:t>12V Supply</w:t>
                        </w:r>
                      </w:p>
                    </w:txbxContent>
                  </v:textbox>
                </v:shape>
                <v:shape id="Text Box 2" o:spid="_x0000_s1033" type="#_x0000_t202" style="position:absolute;left:12763;width:26575;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kJaMQA&#10;AADbAAAADwAAAGRycy9kb3ducmV2LnhtbESPzW7CMBCE75X6DtZW6g2cBomfgEFVKRLHEgJcl3hJ&#10;osbrKDYQ+vQYCanH0ex8szNbdKYWF2pdZVnBRz8CQZxbXXGhINuuemMQziNrrC2Tghs5WMxfX2aY&#10;aHvlDV1SX4gAYZeggtL7JpHS5SUZdH3bEAfvZFuDPsi2kLrFa4CbWsZRNJQGKw4NJTb0VVL+m55N&#10;eCM+ZIPlT0qjER4Hy++/3eS0r5V6f+s+pyA8df7/+JleawXxEB5bAgD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5CWjEAAAA2wAAAA8AAAAAAAAAAAAAAAAAmAIAAGRycy9k&#10;b3ducmV2LnhtbFBLBQYAAAAABAAEAPUAAACJAwAAAAA=&#10;" filled="f">
                  <v:textbox>
                    <w:txbxContent>
                      <w:p w:rsidR="009550A9" w:rsidRPr="00BF099E" w:rsidRDefault="009550A9" w:rsidP="009550A9">
                        <w:pPr>
                          <w:rPr>
                            <w:color w:val="FFC000" w:themeColor="accent4"/>
                          </w:rPr>
                        </w:pPr>
                        <w:r>
                          <w:rPr>
                            <w:color w:val="FFC000" w:themeColor="accent4"/>
                          </w:rPr>
                          <w:t xml:space="preserve">Jumper </w:t>
                        </w:r>
                        <w:proofErr w:type="gramStart"/>
                        <w:r>
                          <w:rPr>
                            <w:color w:val="FFC000" w:themeColor="accent4"/>
                          </w:rPr>
                          <w:t>A</w:t>
                        </w:r>
                        <w:proofErr w:type="gramEnd"/>
                        <w:r>
                          <w:rPr>
                            <w:color w:val="FFC000" w:themeColor="accent4"/>
                          </w:rPr>
                          <w:t xml:space="preserve"> outside pin t</w:t>
                        </w:r>
                        <w:r w:rsidRPr="00BF099E">
                          <w:rPr>
                            <w:color w:val="FFC000" w:themeColor="accent4"/>
                          </w:rPr>
                          <w:t xml:space="preserve">o Pin </w:t>
                        </w:r>
                        <w:r>
                          <w:rPr>
                            <w:color w:val="FFC000" w:themeColor="accent4"/>
                          </w:rPr>
                          <w:t>11</w:t>
                        </w:r>
                        <w:r w:rsidRPr="00BF099E">
                          <w:rPr>
                            <w:color w:val="FFC000" w:themeColor="accent4"/>
                          </w:rPr>
                          <w:t xml:space="preserve"> </w:t>
                        </w:r>
                        <w:r>
                          <w:rPr>
                            <w:color w:val="FFC000" w:themeColor="accent4"/>
                          </w:rPr>
                          <w:t>PWM</w:t>
                        </w:r>
                      </w:p>
                    </w:txbxContent>
                  </v:textbox>
                </v:shape>
                <v:shape id="Straight Arrow Connector 27" o:spid="_x0000_s1034" type="#_x0000_t32" style="position:absolute;left:10668;top:1619;width:2095;height:24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5AF8UAAADbAAAADwAAAGRycy9kb3ducmV2LnhtbESPT2vCQBTE7wW/w/IEL0U3DbRKdBUR&#10;CnrwoFG8PrIvfzT7NmZXTfvpu0LB4zAzv2Fmi87U4k6tqywr+BhFIIgzqysuFBzS7+EEhPPIGmvL&#10;pOCHHCzmvbcZJto+eEf3vS9EgLBLUEHpfZNI6bKSDLqRbYiDl9vWoA+yLaRu8RHgppZxFH1JgxWH&#10;hRIbWpWUXfY3o6DK8vOme4+36eny+ctHSvPr9qzUoN8tpyA8df4V/m+vtYJ4DM8v4Q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5AF8UAAADbAAAADwAAAAAAAAAA&#10;AAAAAAChAgAAZHJzL2Rvd25yZXYueG1sUEsFBgAAAAAEAAQA+QAAAJMDAAAAAA==&#10;" strokecolor="#ffc000 [3207]" strokeweight=".5pt">
                  <v:stroke endarrow="block" joinstyle="miter"/>
                </v:shape>
                <v:shape id="Straight Arrow Connector 28" o:spid="_x0000_s1035" type="#_x0000_t32" style="position:absolute;left:10668;top:5048;width:2095;height:12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HUZcEAAADbAAAADwAAAGRycy9kb3ducmV2LnhtbERPy4rCMBTdD8w/hDvgZrCpBUU6RhkE&#10;QRcutIrbS3P70OamNlGrXz9ZDLg8nPds0ZtG3KlztWUFoygGQZxbXXOp4JCthlMQziNrbCyTgic5&#10;WMw/P2aYavvgHd33vhQhhF2KCirv21RKl1dk0EW2JQ5cYTuDPsCulLrDRwg3jUzieCIN1hwaKmxp&#10;WVF+2d+Mgjovzpv+O9lmp8v4xUfKiuv2rNTgq//9AeGp92/xv3utFSRhbPgSfoC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sdRlwQAAANsAAAAPAAAAAAAAAAAAAAAA&#10;AKECAABkcnMvZG93bnJldi54bWxQSwUGAAAAAAQABAD5AAAAjwMAAAAA&#10;" strokecolor="#ffc000 [3207]" strokeweight=".5pt">
                  <v:stroke endarrow="block" joinstyle="miter"/>
                </v:shape>
                <v:shape id="Straight Arrow Connector 29" o:spid="_x0000_s1036" type="#_x0000_t32" style="position:absolute;left:10668;top:7810;width:2095;height:6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ZBWcQAAADbAAAADwAAAGRycy9kb3ducmV2LnhtbESPUWvCQBCE3wX/w7GCb3oxYLWpp4gi&#10;LYigtj9gya25YG4v5E6T9tf3BMHHYXa+2VmsOluJOzW+dKxgMk5AEOdOl1wo+PnejeYgfEDWWDkm&#10;Bb/kYbXs9xaYadfyie7nUIgIYZ+hAhNCnUnpc0MW/djVxNG7uMZiiLIppG6wjXBbyTRJ3qTFkmOD&#10;wZo2hvLr+WbjG7Pp8W+y35rLdJsePtuk3dRyrdRw0K0/QATqwuv4mf7SCtJ3eGyJAJ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pkFZxAAAANsAAAAPAAAAAAAAAAAA&#10;AAAAAKECAABkcnMvZG93bnJldi54bWxQSwUGAAAAAAQABAD5AAAAkgMAAAAA&#10;" strokecolor="#ffc000 [3207]" strokeweight=".5pt">
                  <v:stroke endarrow="block" joinstyle="miter"/>
                </v:shape>
                <v:shape id="Straight Arrow Connector 30" o:spid="_x0000_s1037" type="#_x0000_t32" style="position:absolute;left:10668;top:10287;width:2095;height:7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V+GcQAAADbAAAADwAAAGRycy9kb3ducmV2LnhtbESP0WrCQBBF34X+wzIF33SjYltSVxFF&#10;WpBCm/YDhuyYDc3Ohuxq0n698yD4ONy5Z86sNoNv1IW6WAc2MJtmoIjLYGuuDPx8HyYvoGJCttgE&#10;JgN/FGGzfhitMLeh5y+6FKlSAuGYowGXUptrHUtHHuM0tMSSnULnMcnYVdp22AvcN3qeZU/aY81y&#10;wWFLO0flb3H2ovG8/PyfHffutNzPP976rN+1emvM+HHYvoJKNKT78q39bg0sxF5+EQDo9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RX4ZxAAAANsAAAAPAAAAAAAAAAAA&#10;AAAAAKECAABkcnMvZG93bnJldi54bWxQSwUGAAAAAAQABAD5AAAAkgMAAAAA&#10;" strokecolor="#ffc000 [3207]" strokeweight=".5pt">
                  <v:stroke endarrow="block" joinstyle="miter"/>
                </v:shape>
                <v:shape id="Text Box 2" o:spid="_x0000_s1038" type="#_x0000_t202" style="position:absolute;left:7715;top:17049;width:10192;height:4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ZtsUA&#10;AADbAAAADwAAAGRycy9kb3ducmV2LnhtbESPzW7CMBCE75V4B2uRegOHRCptiEGotFKPEGi5LvHm&#10;R8TrKHYh5enrSkg9jmbnm51sNZhWXKh3jWUFs2kEgriwuuFKwWH/PnkG4TyyxtYyKfghB6vl6CHD&#10;VNsr7+iS+0oECLsUFdTed6mUrqjJoJvajjh4pe0N+iD7SuoerwFuWhlH0ZM02HBoqLGj15qKc/5t&#10;whvx8ZBstjnN53hKNm+3z5fyq1XqcTysFyA8Df7/+J7+0AqSGP62BAD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m5m2xQAAANsAAAAPAAAAAAAAAAAAAAAAAJgCAABkcnMv&#10;ZG93bnJldi54bWxQSwUGAAAAAAQABAD1AAAAigMAAAAA&#10;" filled="f">
                  <v:textbox>
                    <w:txbxContent>
                      <w:p w:rsidR="009550A9" w:rsidRDefault="009550A9" w:rsidP="009550A9">
                        <w:pPr>
                          <w:ind w:left="0"/>
                          <w:rPr>
                            <w:color w:val="FFC000" w:themeColor="accent4"/>
                          </w:rPr>
                        </w:pPr>
                        <w:r>
                          <w:rPr>
                            <w:color w:val="FFC000" w:themeColor="accent4"/>
                          </w:rPr>
                          <w:t>Ground</w:t>
                        </w:r>
                      </w:p>
                      <w:p w:rsidR="009550A9" w:rsidRPr="00BF099E" w:rsidRDefault="009550A9" w:rsidP="009550A9">
                        <w:pPr>
                          <w:ind w:left="0"/>
                          <w:rPr>
                            <w:color w:val="FFC000" w:themeColor="accent4"/>
                          </w:rPr>
                        </w:pPr>
                        <w:r>
                          <w:rPr>
                            <w:color w:val="FFC000" w:themeColor="accent4"/>
                          </w:rPr>
                          <w:t>To track</w:t>
                        </w:r>
                      </w:p>
                    </w:txbxContent>
                  </v:textbox>
                </v:shape>
                <v:shape id="Text Box 2" o:spid="_x0000_s1039" type="#_x0000_t202" style="position:absolute;top:16859;width:5334;height:4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6kWcUA&#10;AADbAAAADwAAAGRycy9kb3ducmV2LnhtbESPS2/CMBCE75X6H6ytxK04JRWPNAZVBaQeIbyu23jz&#10;UON1FBtI++vrSkgcR7PzzU666E0jLtS52rKCl2EEgji3uuZSwX63fp6CcB5ZY2OZFPyQg8X88SHF&#10;RNsrb+mS+VIECLsEFVTet4mULq/IoBvaljh4he0M+iC7UuoOrwFuGjmKorE0WHNoqLClj4ry7+xs&#10;whuj0z5ebjKaTPArXq5+D7Pi2Cg1eOrf30B46v39+Jb+1AriV/jfEgA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qRZxQAAANsAAAAPAAAAAAAAAAAAAAAAAJgCAABkcnMv&#10;ZG93bnJldi54bWxQSwUGAAAAAAQABAD1AAAAigMAAAAA&#10;" filled="f">
                  <v:textbox>
                    <w:txbxContent>
                      <w:p w:rsidR="009550A9" w:rsidRPr="00BF099E" w:rsidRDefault="009550A9" w:rsidP="009550A9">
                        <w:pPr>
                          <w:rPr>
                            <w:color w:val="FFC000" w:themeColor="accent4"/>
                          </w:rPr>
                        </w:pPr>
                        <w:r>
                          <w:rPr>
                            <w:color w:val="FFC000" w:themeColor="accent4"/>
                          </w:rPr>
                          <w:t>12V to track</w:t>
                        </w:r>
                      </w:p>
                    </w:txbxContent>
                  </v:textbox>
                </v:shape>
                <v:shape id="Straight Arrow Connector 35" o:spid="_x0000_s1040" type="#_x0000_t32" style="position:absolute;left:2286;top:12763;width:1905;height:42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ntJsQAAADbAAAADwAAAGRycy9kb3ducmV2LnhtbESPT4vCMBTE7wt+h/AEL4umuihSjSKC&#10;oAcPaxWvj+b1jzYvtYla99NvFhY8DjPzG2a+bE0lHtS40rKC4SACQZxaXXKu4Jhs+lMQziNrrCyT&#10;ghc5WC46H3OMtX3yNz0OPhcBwi5GBYX3dSylSwsy6Aa2Jg5eZhuDPsgml7rBZ4CbSo6iaCINlhwW&#10;CqxpXVB6PdyNgjLNLrv2c7RPztfxD58oyW77i1K9bruagfDU+nf4v73VCr7G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ae0mxAAAANsAAAAPAAAAAAAAAAAA&#10;AAAAAKECAABkcnMvZG93bnJldi54bWxQSwUGAAAAAAQABAD5AAAAkgMAAAAA&#10;" strokecolor="#ffc000 [3207]" strokeweight=".5pt">
                  <v:stroke endarrow="block" joinstyle="miter"/>
                </v:shape>
                <v:shape id="Straight Arrow Connector 36" o:spid="_x0000_s1041" type="#_x0000_t32" style="position:absolute;left:7239;top:12668;width:2355;height:42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D9sUAAADbAAAADwAAAGRycy9kb3ducmV2LnhtbESPUWvCQBCE3wv+h2MF3+olSmKJXkQU&#10;aaEUWu0PWHJrLpjbC7nTpP31vUKhj8PsfLOz2Y62FXfqfeNYQTpPQBBXTjdcK/g8Hx+fQPiArLF1&#10;TAq+yMO2nDxssNBu4A+6n0ItIoR9gQpMCF0hpa8MWfRz1xFH7+J6iyHKvpa6xyHCbSsXSZJLiw3H&#10;BoMd7Q1V19PNxjdW2ft3+nowl+yweHsekmHfyZ1Ss+m4W4MINIb/47/0i1awzOF3SwS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D9sUAAADbAAAADwAAAAAAAAAA&#10;AAAAAAChAgAAZHJzL2Rvd25yZXYueG1sUEsFBgAAAAAEAAQA+QAAAJMDAAAAAA==&#10;" strokecolor="#ffc000 [3207]" strokeweight=".5pt">
                  <v:stroke endarrow="block" joinstyle="miter"/>
                </v:shape>
              </v:group>
            </w:pict>
          </mc:Fallback>
        </mc:AlternateContent>
      </w:r>
      <w:r>
        <w:rPr>
          <w:color w:val="222222"/>
          <w:sz w:val="19"/>
          <w:szCs w:val="19"/>
          <w:shd w:val="clear" w:color="auto" w:fill="FFFFFF"/>
        </w:rPr>
        <w:br w:type="page"/>
      </w:r>
    </w:p>
    <w:p w:rsidR="00C82728" w:rsidRDefault="00C82728" w:rsidP="00C82728">
      <w:pPr>
        <w:pStyle w:val="SushiNormal"/>
        <w:ind w:left="-288"/>
        <w:rPr>
          <w:color w:val="222222"/>
          <w:sz w:val="19"/>
          <w:szCs w:val="19"/>
          <w:shd w:val="clear" w:color="auto" w:fill="FFFFFF"/>
        </w:rPr>
      </w:pPr>
    </w:p>
    <w:p w:rsidR="009550A9" w:rsidRDefault="009550A9" w:rsidP="00C82728">
      <w:pPr>
        <w:pStyle w:val="SushiNormal"/>
        <w:ind w:left="-288"/>
      </w:pPr>
      <w:r>
        <w:t>Now you have the circuit made you can now start to experiment with controlling the power output on Pin 11 (GPIO 17) to control the speed of your slot car!</w:t>
      </w:r>
    </w:p>
    <w:p w:rsidR="009550A9" w:rsidRDefault="009550A9" w:rsidP="00C82728">
      <w:pPr>
        <w:pStyle w:val="SushiNormal"/>
        <w:ind w:left="-288"/>
      </w:pPr>
    </w:p>
    <w:p w:rsidR="008C5C7A" w:rsidRDefault="008C5C7A" w:rsidP="00C82728">
      <w:pPr>
        <w:pStyle w:val="SushiNormal"/>
        <w:ind w:left="-288"/>
      </w:pPr>
      <w:r>
        <w:rPr>
          <w:rStyle w:val="SushiSectionNumber"/>
        </w:rPr>
        <w:t>6</w:t>
      </w:r>
      <w:r>
        <w:t xml:space="preserve"> </w:t>
      </w:r>
      <w:r w:rsidR="00B3627C">
        <w:t>A simple program written in Scratch can now control the speed of t</w:t>
      </w:r>
      <w:r>
        <w:t>he Slot car. The Jessie distribution has built in GPIO support, the Wheezy distribution will support the same with the ScratchGPIO modification.</w:t>
      </w:r>
    </w:p>
    <w:p w:rsidR="008C5C7A" w:rsidRDefault="008C5C7A">
      <w:pPr>
        <w:spacing w:after="160"/>
        <w:ind w:left="0"/>
      </w:pPr>
    </w:p>
    <w:p w:rsidR="008C5C7A" w:rsidRDefault="008C5C7A">
      <w:pPr>
        <w:spacing w:after="160"/>
        <w:ind w:left="0"/>
      </w:pPr>
      <w:r>
        <w:rPr>
          <w:noProof/>
        </w:rPr>
        <w:drawing>
          <wp:inline distT="0" distB="0" distL="0" distR="0" wp14:anchorId="3CAE5242" wp14:editId="06968EB6">
            <wp:extent cx="329565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3867150"/>
                    </a:xfrm>
                    <a:prstGeom prst="rect">
                      <a:avLst/>
                    </a:prstGeom>
                  </pic:spPr>
                </pic:pic>
              </a:graphicData>
            </a:graphic>
          </wp:inline>
        </w:drawing>
      </w:r>
      <w:r>
        <w:rPr>
          <w:noProof/>
        </w:rPr>
        <w:drawing>
          <wp:inline distT="0" distB="0" distL="0" distR="0" wp14:anchorId="2F878AEA" wp14:editId="7DE8FD55">
            <wp:extent cx="1695450" cy="885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5450" cy="885825"/>
                    </a:xfrm>
                    <a:prstGeom prst="rect">
                      <a:avLst/>
                    </a:prstGeom>
                  </pic:spPr>
                </pic:pic>
              </a:graphicData>
            </a:graphic>
          </wp:inline>
        </w:drawing>
      </w:r>
      <w:r>
        <w:br w:type="page"/>
      </w:r>
    </w:p>
    <w:p w:rsidR="008C5C7A" w:rsidRDefault="008C5C7A">
      <w:pPr>
        <w:spacing w:after="160"/>
        <w:ind w:left="0"/>
        <w:rPr>
          <w:color w:val="58595B"/>
        </w:rPr>
      </w:pPr>
    </w:p>
    <w:p w:rsidR="00B3627C" w:rsidRDefault="00B3627C" w:rsidP="00C82728">
      <w:pPr>
        <w:pStyle w:val="SushiNormal"/>
        <w:ind w:left="-288"/>
      </w:pPr>
      <w:r>
        <w:t>More information on Scratch and GPIO can be found in these resources:</w:t>
      </w:r>
    </w:p>
    <w:p w:rsidR="00B3627C" w:rsidRDefault="00B3627C" w:rsidP="00C82728">
      <w:pPr>
        <w:pStyle w:val="SushiNormal"/>
        <w:ind w:left="-288"/>
      </w:pPr>
    </w:p>
    <w:p w:rsidR="00B3627C" w:rsidRDefault="00303542" w:rsidP="00B3627C">
      <w:pPr>
        <w:pStyle w:val="SushiNormal"/>
        <w:ind w:left="-288"/>
      </w:pPr>
      <w:hyperlink r:id="rId16" w:history="1">
        <w:r w:rsidR="00B3627C" w:rsidRPr="000B6AED">
          <w:rPr>
            <w:rStyle w:val="Hyperlink"/>
          </w:rPr>
          <w:t>https://cymplecy.wordpress.com/2013/03/19/scratch-gpio-development/</w:t>
        </w:r>
      </w:hyperlink>
    </w:p>
    <w:p w:rsidR="00820206" w:rsidRDefault="00303542" w:rsidP="00B3627C">
      <w:pPr>
        <w:pStyle w:val="SushiNormal"/>
        <w:ind w:left="-288"/>
        <w:rPr>
          <w:rStyle w:val="Hyperlink"/>
          <w:color w:val="58595B"/>
          <w:u w:val="none"/>
        </w:rPr>
      </w:pPr>
      <w:hyperlink r:id="rId17" w:history="1">
        <w:r w:rsidR="00820206" w:rsidRPr="00820206">
          <w:rPr>
            <w:rStyle w:val="Hyperlink"/>
            <w:color w:val="58595B"/>
            <w:u w:val="none"/>
          </w:rPr>
          <w:t>https://www.raspberrypi.org/documentation/usage/scratch/gpio/README.md</w:t>
        </w:r>
      </w:hyperlink>
    </w:p>
    <w:p w:rsidR="00B3627C" w:rsidRDefault="00B3627C" w:rsidP="00820206">
      <w:pPr>
        <w:pStyle w:val="SushiNormal"/>
        <w:rPr>
          <w:rStyle w:val="SushiSectionNumber"/>
          <w:rFonts w:ascii="Arial" w:eastAsia="Arial" w:hAnsi="Arial" w:cs="Arial"/>
          <w:color w:val="58595B"/>
          <w:sz w:val="24"/>
          <w:shd w:val="clear" w:color="auto" w:fill="auto"/>
        </w:rPr>
      </w:pPr>
    </w:p>
    <w:p w:rsidR="00820206" w:rsidRPr="00820206" w:rsidRDefault="00820206" w:rsidP="00820206">
      <w:pPr>
        <w:pStyle w:val="SushiNormal"/>
        <w:rPr>
          <w:rStyle w:val="SushiSectionNumber"/>
          <w:rFonts w:ascii="Arial" w:eastAsia="Arial" w:hAnsi="Arial" w:cs="Arial"/>
          <w:color w:val="58595B"/>
          <w:sz w:val="24"/>
          <w:shd w:val="clear" w:color="auto" w:fill="auto"/>
        </w:rPr>
      </w:pPr>
    </w:p>
    <w:p w:rsidR="00820206" w:rsidRDefault="00820206" w:rsidP="00820206">
      <w:pPr>
        <w:pStyle w:val="SushiNormal"/>
        <w:rPr>
          <w:rStyle w:val="SushiSectionNumber"/>
          <w:rFonts w:ascii="Arial" w:eastAsia="Arial" w:hAnsi="Arial" w:cs="Arial"/>
          <w:color w:val="58595B"/>
          <w:sz w:val="24"/>
          <w:shd w:val="clear" w:color="auto" w:fill="auto"/>
        </w:rPr>
      </w:pPr>
    </w:p>
    <w:p w:rsidR="00820206" w:rsidRPr="00820206" w:rsidRDefault="00820206" w:rsidP="00820206">
      <w:pPr>
        <w:pStyle w:val="SushiNormal"/>
        <w:rPr>
          <w:rStyle w:val="SushiSectionNumber"/>
          <w:rFonts w:ascii="Arial" w:eastAsia="Arial" w:hAnsi="Arial" w:cs="Arial"/>
          <w:color w:val="58595B"/>
          <w:sz w:val="24"/>
          <w:shd w:val="clear" w:color="auto" w:fill="auto"/>
        </w:rPr>
      </w:pPr>
    </w:p>
    <w:p w:rsidR="00820206" w:rsidRPr="00A151B4" w:rsidRDefault="00820206" w:rsidP="00820206">
      <w:pPr>
        <w:pStyle w:val="SushiNormal"/>
        <w:ind w:left="-288"/>
        <w:rPr>
          <w:rStyle w:val="SushiSectionNumber"/>
        </w:rPr>
      </w:pPr>
    </w:p>
    <w:sectPr w:rsidR="00820206" w:rsidRPr="00A151B4" w:rsidSect="001F3CC4">
      <w:headerReference w:type="default" r:id="rId18"/>
      <w:footerReference w:type="default" r:id="rId19"/>
      <w:pgSz w:w="11906" w:h="16838"/>
      <w:pgMar w:top="1440" w:right="1440" w:bottom="1027" w:left="1440" w:header="720" w:footer="0" w:gutter="0"/>
      <w:cols w:space="720"/>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542" w:rsidRDefault="00303542" w:rsidP="007B1BBF">
      <w:pPr>
        <w:spacing w:line="240" w:lineRule="auto"/>
      </w:pPr>
      <w:r>
        <w:separator/>
      </w:r>
    </w:p>
  </w:endnote>
  <w:endnote w:type="continuationSeparator" w:id="0">
    <w:p w:rsidR="00303542" w:rsidRDefault="00303542" w:rsidP="007B1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1FE" w:rsidRDefault="004606DE" w:rsidP="00863D41">
    <w:pPr>
      <w:pStyle w:val="Footer"/>
      <w:tabs>
        <w:tab w:val="clear" w:pos="4680"/>
        <w:tab w:val="clear" w:pos="9360"/>
        <w:tab w:val="right" w:pos="9026"/>
      </w:tabs>
      <w:jc w:val="both"/>
    </w:pPr>
    <w:r w:rsidRPr="00863D41">
      <w:rPr>
        <w:noProof/>
      </w:rPr>
      <mc:AlternateContent>
        <mc:Choice Requires="wps">
          <w:drawing>
            <wp:anchor distT="0" distB="0" distL="114300" distR="114300" simplePos="0" relativeHeight="251661312" behindDoc="0" locked="0" layoutInCell="1" allowOverlap="1" wp14:anchorId="712D8388" wp14:editId="7A1BE054">
              <wp:simplePos x="0" y="0"/>
              <wp:positionH relativeFrom="column">
                <wp:posOffset>-914400</wp:posOffset>
              </wp:positionH>
              <wp:positionV relativeFrom="paragraph">
                <wp:posOffset>361950</wp:posOffset>
              </wp:positionV>
              <wp:extent cx="1833245" cy="380365"/>
              <wp:effectExtent l="0" t="0" r="0" b="635"/>
              <wp:wrapNone/>
              <wp:docPr id="2" name="Shape 472"/>
              <wp:cNvGraphicFramePr/>
              <a:graphic xmlns:a="http://schemas.openxmlformats.org/drawingml/2006/main">
                <a:graphicData uri="http://schemas.microsoft.com/office/word/2010/wordprocessingShape">
                  <wps:wsp>
                    <wps:cNvSpPr/>
                    <wps:spPr>
                      <a:xfrm>
                        <a:off x="0" y="0"/>
                        <a:ext cx="1833245" cy="3803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a:graphicData>
              </a:graphic>
              <wp14:sizeRelV relativeFrom="margin">
                <wp14:pctHeight>0</wp14:pctHeight>
              </wp14:sizeRelV>
            </wp:anchor>
          </w:drawing>
        </mc:Choice>
        <mc:Fallback>
          <w:pict>
            <v:shape w14:anchorId="2662B1DA" id="Shape 472" o:spid="_x0000_s1026" style="position:absolute;margin-left:-1in;margin-top:28.5pt;width:144.35pt;height:29.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33271,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" path="m,l1833271,r,423214l,423214,,e" fillcolor="#ed462e" stroked="f" strokeweight="0">
              <v:stroke miterlimit="83231f" joinstyle="miter"/>
              <v:path arrowok="t" textboxrect="0,0,1833271,423214"/>
            </v:shape>
          </w:pict>
        </mc:Fallback>
      </mc:AlternateContent>
    </w:r>
    <w:r w:rsidRPr="00863D41">
      <w:rPr>
        <w:noProof/>
      </w:rPr>
      <mc:AlternateContent>
        <mc:Choice Requires="wps">
          <w:drawing>
            <wp:anchor distT="0" distB="0" distL="114300" distR="114300" simplePos="0" relativeHeight="251662336" behindDoc="0" locked="0" layoutInCell="1" allowOverlap="1" wp14:anchorId="0D97DE42" wp14:editId="163634FD">
              <wp:simplePos x="0" y="0"/>
              <wp:positionH relativeFrom="column">
                <wp:posOffset>918845</wp:posOffset>
              </wp:positionH>
              <wp:positionV relativeFrom="paragraph">
                <wp:posOffset>361950</wp:posOffset>
              </wp:positionV>
              <wp:extent cx="1923415" cy="378460"/>
              <wp:effectExtent l="0" t="0" r="635" b="2540"/>
              <wp:wrapNone/>
              <wp:docPr id="3" name="Shape 473"/>
              <wp:cNvGraphicFramePr/>
              <a:graphic xmlns:a="http://schemas.openxmlformats.org/drawingml/2006/main">
                <a:graphicData uri="http://schemas.microsoft.com/office/word/2010/wordprocessingShape">
                  <wps:wsp>
                    <wps:cNvSpPr/>
                    <wps:spPr>
                      <a:xfrm>
                        <a:off x="0" y="0"/>
                        <a:ext cx="1923415" cy="378460"/>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a:graphicData>
              </a:graphic>
              <wp14:sizeRelV relativeFrom="margin">
                <wp14:pctHeight>0</wp14:pctHeight>
              </wp14:sizeRelV>
            </wp:anchor>
          </w:drawing>
        </mc:Choice>
        <mc:Fallback>
          <w:pict>
            <v:shape w14:anchorId="039D16E5" id="Shape 473" o:spid="_x0000_s1026" style="position:absolute;margin-left:72.35pt;margin-top:28.5pt;width:151.45pt;height:29.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" path="m,l1923707,r,423214l,423214,,e" fillcolor="#2c9cfb"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3360" behindDoc="0" locked="0" layoutInCell="1" allowOverlap="1" wp14:anchorId="725C274F" wp14:editId="545CF7B6">
              <wp:simplePos x="0" y="0"/>
              <wp:positionH relativeFrom="column">
                <wp:posOffset>2842260</wp:posOffset>
              </wp:positionH>
              <wp:positionV relativeFrom="paragraph">
                <wp:posOffset>361950</wp:posOffset>
              </wp:positionV>
              <wp:extent cx="1923415" cy="378460"/>
              <wp:effectExtent l="0" t="0" r="635" b="2540"/>
              <wp:wrapNone/>
              <wp:docPr id="4" name="Shape 474"/>
              <wp:cNvGraphicFramePr/>
              <a:graphic xmlns:a="http://schemas.openxmlformats.org/drawingml/2006/main">
                <a:graphicData uri="http://schemas.microsoft.com/office/word/2010/wordprocessingShape">
                  <wps:wsp>
                    <wps:cNvSpPr/>
                    <wps:spPr>
                      <a:xfrm>
                        <a:off x="0" y="0"/>
                        <a:ext cx="1923415" cy="378460"/>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a:graphicData>
              </a:graphic>
              <wp14:sizeRelV relativeFrom="margin">
                <wp14:pctHeight>0</wp14:pctHeight>
              </wp14:sizeRelV>
            </wp:anchor>
          </w:drawing>
        </mc:Choice>
        <mc:Fallback>
          <w:pict>
            <v:shape w14:anchorId="072695B9" id="Shape 474" o:spid="_x0000_s1026" style="position:absolute;margin-left:223.8pt;margin-top:28.5pt;width:151.45pt;height:29.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" path="m,l1923707,r,423214l,423214,,e" fillcolor="#fbcc33"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4384" behindDoc="0" locked="0" layoutInCell="1" allowOverlap="1" wp14:anchorId="0D3ABEB7" wp14:editId="21B33099">
              <wp:simplePos x="0" y="0"/>
              <wp:positionH relativeFrom="column">
                <wp:posOffset>4765675</wp:posOffset>
              </wp:positionH>
              <wp:positionV relativeFrom="paragraph">
                <wp:posOffset>362426</wp:posOffset>
              </wp:positionV>
              <wp:extent cx="1872615" cy="380683"/>
              <wp:effectExtent l="0" t="0" r="0" b="635"/>
              <wp:wrapNone/>
              <wp:docPr id="5" name="Shape 475"/>
              <wp:cNvGraphicFramePr/>
              <a:graphic xmlns:a="http://schemas.openxmlformats.org/drawingml/2006/main">
                <a:graphicData uri="http://schemas.microsoft.com/office/word/2010/wordprocessingShape">
                  <wps:wsp>
                    <wps:cNvSpPr/>
                    <wps:spPr>
                      <a:xfrm>
                        <a:off x="0" y="0"/>
                        <a:ext cx="1872615" cy="380683"/>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a:graphicData>
              </a:graphic>
              <wp14:sizeRelV relativeFrom="margin">
                <wp14:pctHeight>0</wp14:pctHeight>
              </wp14:sizeRelV>
            </wp:anchor>
          </w:drawing>
        </mc:Choice>
        <mc:Fallback>
          <w:pict>
            <v:shape w14:anchorId="56F0CEF4" id="Shape 475" o:spid="_x0000_s1026" style="position:absolute;margin-left:375.25pt;margin-top:28.55pt;width:147.45pt;height:3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798569,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" path="m,l1798569,r,423214l,423214,,e" fillcolor="#2e7ac7" stroked="f" strokeweight="0">
              <v:stroke miterlimit="83231f" joinstyle="miter"/>
              <v:path arrowok="t" textboxrect="0,0,1798569,423214"/>
            </v:shape>
          </w:pict>
        </mc:Fallback>
      </mc:AlternateContent>
    </w:r>
    <w:r>
      <w:rPr>
        <w:noProof/>
      </w:rPr>
      <w:drawing>
        <wp:anchor distT="0" distB="0" distL="114300" distR="114300" simplePos="0" relativeHeight="251666432" behindDoc="0" locked="0" layoutInCell="1" allowOverlap="1" wp14:anchorId="4F6C3A2E" wp14:editId="0600DA5F">
          <wp:simplePos x="0" y="0"/>
          <wp:positionH relativeFrom="column">
            <wp:posOffset>6105525</wp:posOffset>
          </wp:positionH>
          <wp:positionV relativeFrom="paragraph">
            <wp:posOffset>-24765</wp:posOffset>
          </wp:positionV>
          <wp:extent cx="381000" cy="381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bigger.jpg"/>
                  <pic:cNvPicPr/>
                </pic:nvPicPr>
                <pic:blipFill>
                  <a:blip r:embed="rId1">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14:sizeRelH relativeFrom="margin">
            <wp14:pctWidth>0</wp14:pctWidth>
          </wp14:sizeRelH>
          <wp14:sizeRelV relativeFrom="margin">
            <wp14:pctHeight>0</wp14:pctHeight>
          </wp14:sizeRelV>
        </wp:anchor>
      </w:drawing>
    </w:r>
    <w:r w:rsidR="00E231FE">
      <w:rPr>
        <w:noProof/>
      </w:rPr>
      <w:drawing>
        <wp:anchor distT="0" distB="0" distL="114300" distR="114300" simplePos="0" relativeHeight="251665408" behindDoc="0" locked="0" layoutInCell="1" allowOverlap="1" wp14:anchorId="2FD25A66" wp14:editId="33E2B5CD">
          <wp:simplePos x="0" y="0"/>
          <wp:positionH relativeFrom="column">
            <wp:posOffset>-893445</wp:posOffset>
          </wp:positionH>
          <wp:positionV relativeFrom="bottomMargin">
            <wp:align>top</wp:align>
          </wp:positionV>
          <wp:extent cx="1697182" cy="42429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97182" cy="424295"/>
                  </a:xfrm>
                  <a:prstGeom prst="rect">
                    <a:avLst/>
                  </a:prstGeom>
                </pic:spPr>
              </pic:pic>
            </a:graphicData>
          </a:graphic>
          <wp14:sizeRelH relativeFrom="margin">
            <wp14:pctWidth>0</wp14:pctWidth>
          </wp14:sizeRelH>
          <wp14:sizeRelV relativeFrom="margin">
            <wp14:pctHeight>0</wp14:pctHeight>
          </wp14:sizeRelV>
        </wp:anchor>
      </w:drawing>
    </w:r>
    <w:r w:rsidR="00E231FE">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542" w:rsidRDefault="00303542" w:rsidP="007B1BBF">
      <w:pPr>
        <w:spacing w:line="240" w:lineRule="auto"/>
      </w:pPr>
      <w:r>
        <w:separator/>
      </w:r>
    </w:p>
  </w:footnote>
  <w:footnote w:type="continuationSeparator" w:id="0">
    <w:p w:rsidR="00303542" w:rsidRDefault="00303542" w:rsidP="007B1B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1FE" w:rsidRDefault="004606DE">
    <w:pPr>
      <w:pStyle w:val="Header"/>
    </w:pPr>
    <w:r w:rsidRPr="005D4F8F">
      <w:rPr>
        <w:rFonts w:ascii="Calibri" w:eastAsia="Calibri" w:hAnsi="Calibri" w:cs="Calibri"/>
        <w:b/>
        <w:noProof/>
        <w:sz w:val="22"/>
      </w:rPr>
      <mc:AlternateContent>
        <mc:Choice Requires="wpg">
          <w:drawing>
            <wp:anchor distT="0" distB="0" distL="114300" distR="114300" simplePos="0" relativeHeight="251659264" behindDoc="0" locked="0" layoutInCell="1" allowOverlap="1" wp14:anchorId="221E805C" wp14:editId="072F067E">
              <wp:simplePos x="0" y="0"/>
              <wp:positionH relativeFrom="page">
                <wp:align>left</wp:align>
              </wp:positionH>
              <wp:positionV relativeFrom="page">
                <wp:align>top</wp:align>
              </wp:positionV>
              <wp:extent cx="7553325" cy="1866910"/>
              <wp:effectExtent l="0" t="0" r="9525" b="0"/>
              <wp:wrapTopAndBottom/>
              <wp:docPr id="369" name="Group 369"/>
              <wp:cNvGraphicFramePr/>
              <a:graphic xmlns:a="http://schemas.openxmlformats.org/drawingml/2006/main">
                <a:graphicData uri="http://schemas.microsoft.com/office/word/2010/wordprocessingGroup">
                  <wpg:wgp>
                    <wpg:cNvGrpSpPr/>
                    <wpg:grpSpPr>
                      <a:xfrm>
                        <a:off x="0" y="0"/>
                        <a:ext cx="7553325" cy="1866910"/>
                        <a:chOff x="0" y="0"/>
                        <a:chExt cx="7553325" cy="1866910"/>
                      </a:xfrm>
                    </wpg:grpSpPr>
                    <pic:pic xmlns:pic="http://schemas.openxmlformats.org/drawingml/2006/picture">
                      <pic:nvPicPr>
                        <pic:cNvPr id="8" name="Picture 8"/>
                        <pic:cNvPicPr/>
                      </pic:nvPicPr>
                      <pic:blipFill>
                        <a:blip r:embed="rId1"/>
                        <a:stretch>
                          <a:fillRect/>
                        </a:stretch>
                      </pic:blipFill>
                      <pic:spPr>
                        <a:xfrm>
                          <a:off x="628080" y="908150"/>
                          <a:ext cx="2812329" cy="794666"/>
                        </a:xfrm>
                        <a:prstGeom prst="rect">
                          <a:avLst/>
                        </a:prstGeom>
                      </pic:spPr>
                    </pic:pic>
                    <wps:wsp>
                      <wps:cNvPr id="13" name="Rectangle 13"/>
                      <wps:cNvSpPr/>
                      <wps:spPr>
                        <a:xfrm>
                          <a:off x="6115050" y="1524635"/>
                          <a:ext cx="1301028" cy="307923"/>
                        </a:xfrm>
                        <a:prstGeom prst="rect">
                          <a:avLst/>
                        </a:prstGeom>
                        <a:ln>
                          <a:noFill/>
                        </a:ln>
                      </wps:spPr>
                      <wps:txbx>
                        <w:txbxContent>
                          <w:p w:rsidR="00E231FE" w:rsidRPr="005D4F8F" w:rsidRDefault="00E231FE" w:rsidP="00863D41">
                            <w:pPr>
                              <w:spacing w:after="160"/>
                              <w:ind w:left="0"/>
                              <w:jc w:val="right"/>
                            </w:pPr>
                            <w:r w:rsidRPr="005D4F8F">
                              <w:rPr>
                                <w:rFonts w:ascii="Verdana" w:eastAsia="Verdana" w:hAnsi="Verdana" w:cs="Verdana"/>
                                <w:sz w:val="30"/>
                              </w:rPr>
                              <w:t>Card</w:t>
                            </w:r>
                            <w:r w:rsidR="004606DE">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B370C7" w:rsidRPr="00B370C7">
                              <w:rPr>
                                <w:rFonts w:ascii="Verdana" w:eastAsia="Verdana" w:hAnsi="Verdana" w:cs="Verdana"/>
                                <w:b/>
                                <w:noProof/>
                                <w:sz w:val="30"/>
                              </w:rPr>
                              <w:t>6</w:t>
                            </w:r>
                            <w:r w:rsidRPr="005D4F8F">
                              <w:rPr>
                                <w:rFonts w:ascii="Verdana" w:eastAsia="Verdana" w:hAnsi="Verdana" w:cs="Verdana"/>
                                <w:b/>
                                <w:noProof/>
                                <w:sz w:val="30"/>
                              </w:rPr>
                              <w:fldChar w:fldCharType="end"/>
                            </w:r>
                            <w:r w:rsidR="004606DE">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B370C7" w:rsidRPr="00B370C7">
                              <w:rPr>
                                <w:rFonts w:ascii="Verdana" w:eastAsia="Verdana" w:hAnsi="Verdana" w:cs="Verdana"/>
                                <w:b/>
                                <w:noProof/>
                                <w:sz w:val="30"/>
                              </w:rPr>
                              <w:t>6</w:t>
                            </w:r>
                            <w:r w:rsidRPr="005D4F8F">
                              <w:rPr>
                                <w:rFonts w:ascii="Verdana" w:eastAsia="Verdana" w:hAnsi="Verdana" w:cs="Verdana"/>
                                <w:b/>
                                <w:sz w:val="30"/>
                              </w:rPr>
                              <w:fldChar w:fldCharType="end"/>
                            </w:r>
                          </w:p>
                        </w:txbxContent>
                      </wps:txbx>
                      <wps:bodyPr horzOverflow="overflow" vert="horz" lIns="0" tIns="0" rIns="0" bIns="0" rtlCol="0">
                        <a:noAutofit/>
                      </wps:bodyPr>
                    </wps:wsp>
                    <wps:wsp>
                      <wps:cNvPr id="472" name="Shape 472"/>
                      <wps:cNvSpPr/>
                      <wps:spPr>
                        <a:xfrm>
                          <a:off x="0" y="0"/>
                          <a:ext cx="1833271" cy="1787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473" name="Shape 473"/>
                      <wps:cNvSpPr/>
                      <wps:spPr>
                        <a:xfrm>
                          <a:off x="1833271"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474" name="Shape 474"/>
                      <wps:cNvSpPr/>
                      <wps:spPr>
                        <a:xfrm>
                          <a:off x="3756977"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475" name="Shape 475"/>
                      <wps:cNvSpPr/>
                      <wps:spPr>
                        <a:xfrm>
                          <a:off x="5680672" y="0"/>
                          <a:ext cx="1872653" cy="178765"/>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s:wsp>
                      <wps:cNvPr id="476" name="Shape 476"/>
                      <wps:cNvSpPr/>
                      <wps:spPr>
                        <a:xfrm>
                          <a:off x="0" y="178803"/>
                          <a:ext cx="7543800" cy="612280"/>
                        </a:xfrm>
                        <a:custGeom>
                          <a:avLst/>
                          <a:gdLst/>
                          <a:ahLst/>
                          <a:cxnLst/>
                          <a:rect l="0" t="0" r="0" b="0"/>
                          <a:pathLst>
                            <a:path w="7479241" h="612280">
                              <a:moveTo>
                                <a:pt x="0" y="0"/>
                              </a:moveTo>
                              <a:lnTo>
                                <a:pt x="7479241" y="0"/>
                              </a:lnTo>
                              <a:lnTo>
                                <a:pt x="7479241" y="612280"/>
                              </a:lnTo>
                              <a:lnTo>
                                <a:pt x="0" y="612280"/>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s:wsp>
                      <wps:cNvPr id="305" name="Rectangle 305"/>
                      <wps:cNvSpPr/>
                      <wps:spPr>
                        <a:xfrm>
                          <a:off x="1943099" y="244365"/>
                          <a:ext cx="4467225" cy="574789"/>
                        </a:xfrm>
                        <a:prstGeom prst="rect">
                          <a:avLst/>
                        </a:prstGeom>
                        <a:ln>
                          <a:noFill/>
                        </a:ln>
                      </wps:spPr>
                      <wps:txbx>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E231FE" w:rsidRDefault="00807E27" w:rsidP="007B1BBF">
                                <w:pPr>
                                  <w:spacing w:after="160"/>
                                  <w:ind w:left="0"/>
                                </w:pPr>
                                <w:r>
                                  <w:rPr>
                                    <w:rFonts w:ascii="Verdana" w:eastAsia="Verdana" w:hAnsi="Verdana" w:cs="Verdana"/>
                                    <w:b/>
                                    <w:color w:val="FFFFFF"/>
                                    <w:sz w:val="56"/>
                                    <w:lang w:val="en-GB"/>
                                  </w:rPr>
                                  <w:t>Raspberry Pi Project</w:t>
                                </w:r>
                              </w:p>
                            </w:sdtContent>
                          </w:sdt>
                        </w:txbxContent>
                      </wps:txbx>
                      <wps:bodyPr horzOverflow="overflow" vert="horz" lIns="0" tIns="0" rIns="0" bIns="0" rtlCol="0">
                        <a:noAutofit/>
                      </wps:bodyPr>
                    </wps:wsp>
                    <wps:wsp>
                      <wps:cNvPr id="477" name="Shape 477"/>
                      <wps:cNvSpPr/>
                      <wps:spPr>
                        <a:xfrm>
                          <a:off x="123825" y="1821191"/>
                          <a:ext cx="7277100" cy="45719"/>
                        </a:xfrm>
                        <a:custGeom>
                          <a:avLst/>
                          <a:gdLst/>
                          <a:ahLst/>
                          <a:cxnLst/>
                          <a:rect l="0" t="0" r="0" b="0"/>
                          <a:pathLst>
                            <a:path w="6303912" h="24905">
                              <a:moveTo>
                                <a:pt x="0" y="0"/>
                              </a:moveTo>
                              <a:lnTo>
                                <a:pt x="6303912" y="0"/>
                              </a:lnTo>
                              <a:lnTo>
                                <a:pt x="6303912" y="24905"/>
                              </a:lnTo>
                              <a:lnTo>
                                <a:pt x="0" y="24905"/>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g:wgp>
                </a:graphicData>
              </a:graphic>
              <wp14:sizeRelH relativeFrom="margin">
                <wp14:pctWidth>0</wp14:pctWidth>
              </wp14:sizeRelH>
            </wp:anchor>
          </w:drawing>
        </mc:Choice>
        <mc:Fallback>
          <w:pict>
            <v:group w14:anchorId="221E805C" id="Group 369" o:spid="_x0000_s1042" style="position:absolute;left:0;text-align:left;margin-left:0;margin-top:0;width:594.75pt;height:147pt;z-index:251659264;mso-position-horizontal:left;mso-position-horizontal-relative:page;mso-position-vertical:top;mso-position-vertical-relative:page;mso-width-relative:margin" coordsize="75533,186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43" type="#_x0000_t75" style="position:absolute;left:6280;top:9081;width:28124;height:79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QMNe/AAAA2gAAAA8AAABkcnMvZG93bnJldi54bWxET82KwjAQvgv7DmEW9qbpelCppmXZRZQV&#10;D7Y+wNiMbbWZlCba+vbmIHj8+P5X6WAacafO1ZYVfE8iEMSF1TWXCo75erwA4TyyxsYyKXiQgzT5&#10;GK0w1rbnA90zX4oQwi5GBZX3bSylKyoy6Ca2JQ7c2XYGfYBdKXWHfQg3jZxG0UwarDk0VNjSb0XF&#10;NbsZBft2R309/zsdNpferG22y7f/c6W+PoefJQhPg3+LX+6tVhC2hivhBsjk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EDDXvwAAANoAAAAPAAAAAAAAAAAAAAAAAJ8CAABk&#10;cnMvZG93bnJldi54bWxQSwUGAAAAAAQABAD3AAAAiwMAAAAA&#10;">
                <v:imagedata r:id="rId2" o:title=""/>
              </v:shape>
              <v:rect id="Rectangle 13" o:spid="_x0000_s1044" style="position:absolute;left:61150;top:15246;width:13010;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E231FE" w:rsidRPr="005D4F8F" w:rsidRDefault="00E231FE" w:rsidP="00863D41">
                      <w:pPr>
                        <w:spacing w:after="160"/>
                        <w:ind w:left="0"/>
                        <w:jc w:val="right"/>
                      </w:pPr>
                      <w:r w:rsidRPr="005D4F8F">
                        <w:rPr>
                          <w:rFonts w:ascii="Verdana" w:eastAsia="Verdana" w:hAnsi="Verdana" w:cs="Verdana"/>
                          <w:sz w:val="30"/>
                        </w:rPr>
                        <w:t>Card</w:t>
                      </w:r>
                      <w:r w:rsidR="004606DE">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B370C7" w:rsidRPr="00B370C7">
                        <w:rPr>
                          <w:rFonts w:ascii="Verdana" w:eastAsia="Verdana" w:hAnsi="Verdana" w:cs="Verdana"/>
                          <w:b/>
                          <w:noProof/>
                          <w:sz w:val="30"/>
                        </w:rPr>
                        <w:t>6</w:t>
                      </w:r>
                      <w:r w:rsidRPr="005D4F8F">
                        <w:rPr>
                          <w:rFonts w:ascii="Verdana" w:eastAsia="Verdana" w:hAnsi="Verdana" w:cs="Verdana"/>
                          <w:b/>
                          <w:noProof/>
                          <w:sz w:val="30"/>
                        </w:rPr>
                        <w:fldChar w:fldCharType="end"/>
                      </w:r>
                      <w:r w:rsidR="004606DE">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B370C7" w:rsidRPr="00B370C7">
                        <w:rPr>
                          <w:rFonts w:ascii="Verdana" w:eastAsia="Verdana" w:hAnsi="Verdana" w:cs="Verdana"/>
                          <w:b/>
                          <w:noProof/>
                          <w:sz w:val="30"/>
                        </w:rPr>
                        <w:t>6</w:t>
                      </w:r>
                      <w:r w:rsidRPr="005D4F8F">
                        <w:rPr>
                          <w:rFonts w:ascii="Verdana" w:eastAsia="Verdana" w:hAnsi="Verdana" w:cs="Verdana"/>
                          <w:b/>
                          <w:sz w:val="30"/>
                        </w:rPr>
                        <w:fldChar w:fldCharType="end"/>
                      </w:r>
                    </w:p>
                  </w:txbxContent>
                </v:textbox>
              </v:rect>
              <v:shape id="Shape 472" o:spid="_x0000_s1045" style="position:absolute;width:18332;height:1787;visibility:visible;mso-wrap-style:square;v-text-anchor:top" coordsize="1833271,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6ZsUA&#10;AADcAAAADwAAAGRycy9kb3ducmV2LnhtbESPQWsCMRSE74X+h/AK3mq2ItZujdKKgtBCcVvo9bF5&#10;Jks3L0sS1/XfN4LgcZiZb5jFanCt6CnExrOCp3EBgrj2umGj4Od7+zgHEROyxtYzKThThNXy/m6B&#10;pfYn3lNfJSMyhGOJCmxKXSllrC05jGPfEWfv4IPDlGUwUgc8Zbhr5aQoZtJhw3nBYkdrS/VfdXQK&#10;3j9ltf849NuXr+lvt9lZE+beKDV6GN5eQSQa0i18be+0gunzBC5n8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z/pmxQAAANwAAAAPAAAAAAAAAAAAAAAAAJgCAABkcnMv&#10;ZG93bnJldi54bWxQSwUGAAAAAAQABAD1AAAAigMAAAAA&#10;" path="m,l1833271,r,423214l,423214,,e" fillcolor="#ed462e" stroked="f" strokeweight="0">
                <v:stroke miterlimit="83231f" joinstyle="miter"/>
                <v:path arrowok="t" textboxrect="0,0,1833271,423214"/>
              </v:shape>
              <v:shape id="Shape 473" o:spid="_x0000_s1046" style="position:absolute;left:18332;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rn8UA&#10;AADcAAAADwAAAGRycy9kb3ducmV2LnhtbESP0WrCQBRE3wX/YblC3+pGDTZEVyktQglVrO0H3GSv&#10;STB7N2S3Sfr33ULBx2FmzjDb/Wga0VPnassKFvMIBHFhdc2lgq/Pw2MCwnlkjY1lUvBDDva76WSL&#10;qbYDf1B/8aUIEHYpKqi8b1MpXVGRQTe3LXHwrrYz6IPsSqk7HALcNHIZRWtpsOawUGFLLxUVt8u3&#10;UZCvEjx4GdfZ+/CanewxX8bnXKmH2fi8AeFp9Pfwf/tNK4ifVvB3Jhw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0yufxQAAANwAAAAPAAAAAAAAAAAAAAAAAJgCAABkcnMv&#10;ZG93bnJldi54bWxQSwUGAAAAAAQABAD1AAAAigMAAAAA&#10;" path="m,l1923707,r,423214l,423214,,e" fillcolor="#2c9cfb" stroked="f" strokeweight="0">
                <v:stroke miterlimit="83231f" joinstyle="miter"/>
                <v:path arrowok="t" textboxrect="0,0,1923707,423214"/>
              </v:shape>
              <v:shape id="Shape 474" o:spid="_x0000_s1047" style="position:absolute;left:37569;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SisQA&#10;AADcAAAADwAAAGRycy9kb3ducmV2LnhtbESPT4vCMBTE74LfIbwFL7Kmq6Ju1yiiCHr0z8Xbo3k2&#10;xealNlmt394IgsdhZn7DTOeNLcWNal84VvDTS0AQZ04XnCs4HtbfExA+IGssHZOCB3mYz9qtKaba&#10;3XlHt33IRYSwT1GBCaFKpfSZIYu+5yri6J1dbTFEWedS13iPcFvKfpKMpMWC44LBipaGssv+3ypY&#10;bAddk5xO3fPv+oqD1eWB2WSpVOerWfyBCNSET/jd3mgFw/EQXmfiEZ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vEorEAAAA3AAAAA8AAAAAAAAAAAAAAAAAmAIAAGRycy9k&#10;b3ducmV2LnhtbFBLBQYAAAAABAAEAPUAAACJAwAAAAA=&#10;" path="m,l1923707,r,423214l,423214,,e" fillcolor="#fbcc33" stroked="f" strokeweight="0">
                <v:stroke miterlimit="83231f" joinstyle="miter"/>
                <v:path arrowok="t" textboxrect="0,0,1923707,423214"/>
              </v:shape>
              <v:shape id="Shape 475" o:spid="_x0000_s1048" style="position:absolute;left:56806;width:18727;height:1787;visibility:visible;mso-wrap-style:square;v-text-anchor:top" coordsize="1798569,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mHccA&#10;AADcAAAADwAAAGRycy9kb3ducmV2LnhtbESPQWvCQBSE7wX/w/KE3upGsbWkriLGgJRc1F68PbOv&#10;STT7NuxuNe2v7xYKHoeZ+YaZL3vTiis531hWMB4lIIhLqxuuFHwc8qdXED4ga2wtk4Jv8rBcDB7m&#10;mGp74x1d96ESEcI+RQV1CF0qpS9rMuhHtiOO3qd1BkOUrpLa4S3CTSsnSfIiDTYcF2rsaF1Tedl/&#10;GQWT921mf7IiL6brU3HMNueDy89KPQ771RuIQH24h//bW61gOnuGvzPx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Oph3HAAAA3AAAAA8AAAAAAAAAAAAAAAAAmAIAAGRy&#10;cy9kb3ducmV2LnhtbFBLBQYAAAAABAAEAPUAAACMAwAAAAA=&#10;" path="m,l1798569,r,423214l,423214,,e" fillcolor="#2e7ac7" stroked="f" strokeweight="0">
                <v:stroke miterlimit="83231f" joinstyle="miter"/>
                <v:path arrowok="t" textboxrect="0,0,1798569,423214"/>
              </v:shape>
              <v:shape id="Shape 476" o:spid="_x0000_s1049" style="position:absolute;top:1788;width:75438;height:6122;visibility:visible;mso-wrap-style:square;v-text-anchor:top" coordsize="7479241,61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n3icQA&#10;AADcAAAADwAAAGRycy9kb3ducmV2LnhtbESPQWsCMRSE74X+h/AEb27WUtayGkUKUm9aLZTenpvX&#10;zdLNy5qk7vrvTUHocZiZb5jFarCtuJAPjWMF0ywHQVw53XCt4OO4mbyACBFZY+uYFFwpwGr5+LDA&#10;Urue3+lyiLVIEA4lKjAxdqWUoTJkMWSuI07et/MWY5K+ltpjn+C2lU95XkiLDacFgx29Gqp+Dr9W&#10;wbov/NnZ2dVs91+fvS5OYffmlRqPhvUcRKQh/ofv7a1W8Dwr4O9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Z94nEAAAA3AAAAA8AAAAAAAAAAAAAAAAAmAIAAGRycy9k&#10;b3ducmV2LnhtbFBLBQYAAAAABAAEAPUAAACJAwAAAAA=&#10;" path="m,l7479241,r,612280l,612280,,e" fillcolor="black [3213]" stroked="f" strokeweight="0">
                <v:stroke miterlimit="83231f" joinstyle="miter"/>
                <v:path arrowok="t" textboxrect="0,0,7479241,612280"/>
              </v:shape>
              <v:rect id="Rectangle 305" o:spid="_x0000_s1050" style="position:absolute;left:19430;top:2443;width:44673;height:5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E231FE" w:rsidRDefault="00807E27" w:rsidP="007B1BBF">
                          <w:pPr>
                            <w:spacing w:after="160"/>
                            <w:ind w:left="0"/>
                          </w:pPr>
                          <w:r>
                            <w:rPr>
                              <w:rFonts w:ascii="Verdana" w:eastAsia="Verdana" w:hAnsi="Verdana" w:cs="Verdana"/>
                              <w:b/>
                              <w:color w:val="FFFFFF"/>
                              <w:sz w:val="56"/>
                              <w:lang w:val="en-GB"/>
                            </w:rPr>
                            <w:t>Raspberry Pi Project</w:t>
                          </w:r>
                        </w:p>
                      </w:sdtContent>
                    </w:sdt>
                  </w:txbxContent>
                </v:textbox>
              </v:rect>
              <v:shape id="Shape 477" o:spid="_x0000_s1051" style="position:absolute;left:1238;top:18211;width:72771;height:458;visibility:visible;mso-wrap-style:square;v-text-anchor:top" coordsize="6303912,24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8w1cAA&#10;AADcAAAADwAAAGRycy9kb3ducmV2LnhtbESP0YrCMBRE3xf8h3AF39ZUEV2rUURUfNX1A67NtS02&#10;N6WJafXrjbCwj8PMnGGW685UIlDjSssKRsMEBHFmdcm5gsvv/vsHhPPIGivLpOBJDtar3tcSU21b&#10;PlE4+1xECLsUFRTe16mULivIoBvamjh6N9sY9FE2udQNthFuKjlOkqk0WHJcKLCmbUHZ/fwwCkII&#10;B/+6aGqzhO3uNG+v5S5XatDvNgsQnjr/H/5rH7WCyWwGnzPxCM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8w1cAAAADcAAAADwAAAAAAAAAAAAAAAACYAgAAZHJzL2Rvd25y&#10;ZXYueG1sUEsFBgAAAAAEAAQA9QAAAIUDAAAAAA==&#10;" path="m,l6303912,r,24905l,24905,,e" fillcolor="black [3213]" stroked="f" strokeweight="0">
                <v:stroke miterlimit="83231f" joinstyle="miter"/>
                <v:path arrowok="t" textboxrect="0,0,6303912,24905"/>
              </v:shape>
              <w10:wrap type="topAndBottom" anchorx="page" anchory="page"/>
            </v:group>
          </w:pict>
        </mc:Fallback>
      </mc:AlternateContent>
    </w:r>
    <w:r>
      <w:rPr>
        <w:noProof/>
      </w:rPr>
      <mc:AlternateContent>
        <mc:Choice Requires="wps">
          <w:drawing>
            <wp:anchor distT="0" distB="0" distL="114300" distR="114300" simplePos="0" relativeHeight="251672576" behindDoc="0" locked="0" layoutInCell="1" allowOverlap="1" wp14:anchorId="1FA666D4" wp14:editId="4DC38A03">
              <wp:simplePos x="0" y="0"/>
              <wp:positionH relativeFrom="column">
                <wp:posOffset>3597910</wp:posOffset>
              </wp:positionH>
              <wp:positionV relativeFrom="paragraph">
                <wp:posOffset>363220</wp:posOffset>
              </wp:positionV>
              <wp:extent cx="2903855" cy="328295"/>
              <wp:effectExtent l="0" t="0" r="0" b="0"/>
              <wp:wrapNone/>
              <wp:docPr id="15" name="Rectangle 15"/>
              <wp:cNvGraphicFramePr/>
              <a:graphic xmlns:a="http://schemas.openxmlformats.org/drawingml/2006/main">
                <a:graphicData uri="http://schemas.microsoft.com/office/word/2010/wordprocessingShape">
                  <wps:wsp>
                    <wps:cNvSpPr/>
                    <wps:spPr>
                      <a:xfrm>
                        <a:off x="0" y="0"/>
                        <a:ext cx="2903855" cy="328295"/>
                      </a:xfrm>
                      <a:prstGeom prst="rect">
                        <a:avLst/>
                      </a:prstGeom>
                      <a:ln>
                        <a:noFill/>
                      </a:ln>
                    </wps:spPr>
                    <wps:txbx>
                      <w:txbxContent>
                        <w:p w:rsidR="00E231FE" w:rsidRPr="005D4F8F" w:rsidRDefault="00E231FE" w:rsidP="004B3351">
                          <w:pPr>
                            <w:pStyle w:val="SushiHeaderTextBold"/>
                          </w:pPr>
                          <w:r w:rsidRPr="00B51634">
                            <w:t>I’m Learning</w:t>
                          </w:r>
                          <w:r w:rsidR="00AA0123">
                            <w:t xml:space="preserve"> about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1FA666D4" id="Rectangle 15" o:spid="_x0000_s1039" style="position:absolute;left:0;text-align:left;margin-left:283.3pt;margin-top:28.6pt;width:228.65pt;height:25.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" filled="f" stroked="f">
              <v:textbox inset="0,0,0,0">
                <w:txbxContent>
                  <w:p w:rsidR="00E231FE" w:rsidRPr="005D4F8F" w:rsidRDefault="00E231FE" w:rsidP="004B3351">
                    <w:pPr>
                      <w:pStyle w:val="SushiHeaderTextBold"/>
                    </w:pPr>
                    <w:r w:rsidRPr="00B51634">
                      <w:t>I’m Learning</w:t>
                    </w:r>
                    <w:r w:rsidR="00AA0123">
                      <w:t xml:space="preserve"> about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19286DE" wp14:editId="4D4CD8DA">
              <wp:simplePos x="0" y="0"/>
              <wp:positionH relativeFrom="column">
                <wp:posOffset>2733675</wp:posOffset>
              </wp:positionH>
              <wp:positionV relativeFrom="paragraph">
                <wp:posOffset>695325</wp:posOffset>
              </wp:positionV>
              <wp:extent cx="3780790" cy="328295"/>
              <wp:effectExtent l="0" t="0" r="0" b="0"/>
              <wp:wrapNone/>
              <wp:docPr id="14" name="Rectangle 14"/>
              <wp:cNvGraphicFramePr/>
              <a:graphic xmlns:a="http://schemas.openxmlformats.org/drawingml/2006/main">
                <a:graphicData uri="http://schemas.microsoft.com/office/word/2010/wordprocessingShape">
                  <wps:wsp>
                    <wps:cNvSpPr/>
                    <wps:spPr>
                      <a:xfrm>
                        <a:off x="0" y="0"/>
                        <a:ext cx="3780790" cy="328295"/>
                      </a:xfrm>
                      <a:prstGeom prst="rect">
                        <a:avLst/>
                      </a:prstGeom>
                      <a:ln>
                        <a:noFill/>
                      </a:ln>
                    </wps:spPr>
                    <wps:txbx>
                      <w:txbxContent>
                        <w:p w:rsidR="00E231FE" w:rsidRPr="005D4F8F" w:rsidRDefault="00303542" w:rsidP="004B3351">
                          <w:pPr>
                            <w:pStyle w:val="SushiHeaderTextBold"/>
                          </w:pPr>
                          <w:sdt>
                            <w:sdtPr>
                              <w:rPr>
                                <w:rStyle w:val="SushiHeaderTextChar"/>
                                <w:b w:val="0"/>
                              </w:rPr>
                              <w:alias w:val="Subject"/>
                              <w:tag w:val=""/>
                              <w:id w:val="259346977"/>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807E27">
                                <w:rPr>
                                  <w:rStyle w:val="SushiHeaderTextChar"/>
                                  <w:b w:val="0"/>
                                </w:rPr>
                                <w:t>Programming my Slot Car</w:t>
                              </w:r>
                            </w:sdtContent>
                          </w:sdt>
                        </w:p>
                        <w:p w:rsidR="00E231FE" w:rsidRPr="005D4F8F" w:rsidRDefault="00E231FE" w:rsidP="004B3351">
                          <w:pPr>
                            <w:pStyle w:val="SushiHeaderTextBold"/>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619286DE" id="Rectangle 14" o:spid="_x0000_s1040" style="position:absolute;left:0;text-align:left;margin-left:215.25pt;margin-top:54.75pt;width:297.7pt;height:25.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" filled="f" stroked="f">
              <v:textbox inset="0,0,0,0">
                <w:txbxContent>
                  <w:p w:rsidR="00E231FE" w:rsidRPr="005D4F8F" w:rsidRDefault="00937CAD" w:rsidP="004B3351">
                    <w:pPr>
                      <w:pStyle w:val="SushiHeaderTextBold"/>
                    </w:pPr>
                    <w:sdt>
                      <w:sdtPr>
                        <w:rPr>
                          <w:rStyle w:val="SushiHeaderTextChar"/>
                          <w:b w:val="0"/>
                        </w:rPr>
                        <w:alias w:val="Subject"/>
                        <w:tag w:val=""/>
                        <w:id w:val="259346977"/>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807E27">
                          <w:rPr>
                            <w:rStyle w:val="SushiHeaderTextChar"/>
                            <w:b w:val="0"/>
                          </w:rPr>
                          <w:t>Programming my Slot Car</w:t>
                        </w:r>
                      </w:sdtContent>
                    </w:sdt>
                  </w:p>
                  <w:p w:rsidR="00E231FE" w:rsidRPr="005D4F8F" w:rsidRDefault="00E231FE" w:rsidP="004B3351">
                    <w:pPr>
                      <w:pStyle w:val="SushiHeaderTextBold"/>
                    </w:pPr>
                  </w:p>
                </w:txbxContent>
              </v:textbox>
            </v:rect>
          </w:pict>
        </mc:Fallback>
      </mc:AlternateContent>
    </w:r>
    <w:r w:rsidR="00E231FE">
      <w:rPr>
        <w:noProof/>
      </w:rPr>
      <w:t xml:space="preserve"> </w:t>
    </w:r>
    <w:r w:rsidR="00E231FE" w:rsidRPr="005D4F8F">
      <w:rPr>
        <w:rFonts w:ascii="Calibri" w:eastAsia="Calibri" w:hAnsi="Calibri" w:cs="Calibri"/>
        <w:b/>
        <w:noProof/>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995F1D"/>
    <w:multiLevelType w:val="hybridMultilevel"/>
    <w:tmpl w:val="D660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3B"/>
    <w:rsid w:val="000B48B4"/>
    <w:rsid w:val="0012210A"/>
    <w:rsid w:val="001828B7"/>
    <w:rsid w:val="001841F6"/>
    <w:rsid w:val="001A01B6"/>
    <w:rsid w:val="001C0ECB"/>
    <w:rsid w:val="001C159D"/>
    <w:rsid w:val="001D0877"/>
    <w:rsid w:val="001F3CC4"/>
    <w:rsid w:val="00303542"/>
    <w:rsid w:val="003473BD"/>
    <w:rsid w:val="003A29D5"/>
    <w:rsid w:val="004229FC"/>
    <w:rsid w:val="004606DE"/>
    <w:rsid w:val="00497CDE"/>
    <w:rsid w:val="004B3351"/>
    <w:rsid w:val="004E2C24"/>
    <w:rsid w:val="004E3F3B"/>
    <w:rsid w:val="00502D0A"/>
    <w:rsid w:val="0054634C"/>
    <w:rsid w:val="005606A3"/>
    <w:rsid w:val="005A6FBF"/>
    <w:rsid w:val="005D4F8F"/>
    <w:rsid w:val="005E2444"/>
    <w:rsid w:val="00632916"/>
    <w:rsid w:val="00634178"/>
    <w:rsid w:val="006364A5"/>
    <w:rsid w:val="0067045B"/>
    <w:rsid w:val="00696104"/>
    <w:rsid w:val="007938CB"/>
    <w:rsid w:val="007B1BBF"/>
    <w:rsid w:val="007C4669"/>
    <w:rsid w:val="007E7CD3"/>
    <w:rsid w:val="007F4964"/>
    <w:rsid w:val="0080621E"/>
    <w:rsid w:val="00807E27"/>
    <w:rsid w:val="00820206"/>
    <w:rsid w:val="00852D9A"/>
    <w:rsid w:val="00863D41"/>
    <w:rsid w:val="008C105D"/>
    <w:rsid w:val="008C20C9"/>
    <w:rsid w:val="008C5C7A"/>
    <w:rsid w:val="009132F7"/>
    <w:rsid w:val="00937CAD"/>
    <w:rsid w:val="009550A9"/>
    <w:rsid w:val="009955C8"/>
    <w:rsid w:val="009A71FE"/>
    <w:rsid w:val="00A151B4"/>
    <w:rsid w:val="00A560E7"/>
    <w:rsid w:val="00A668CB"/>
    <w:rsid w:val="00AA0123"/>
    <w:rsid w:val="00AB7BB1"/>
    <w:rsid w:val="00B21447"/>
    <w:rsid w:val="00B3627C"/>
    <w:rsid w:val="00B370C7"/>
    <w:rsid w:val="00B51634"/>
    <w:rsid w:val="00B84D4F"/>
    <w:rsid w:val="00BF099E"/>
    <w:rsid w:val="00C159E2"/>
    <w:rsid w:val="00C42345"/>
    <w:rsid w:val="00C55421"/>
    <w:rsid w:val="00C82728"/>
    <w:rsid w:val="00CA4148"/>
    <w:rsid w:val="00CB3FBE"/>
    <w:rsid w:val="00CF6320"/>
    <w:rsid w:val="00CF6744"/>
    <w:rsid w:val="00D860A3"/>
    <w:rsid w:val="00D941B3"/>
    <w:rsid w:val="00DA5909"/>
    <w:rsid w:val="00DC4378"/>
    <w:rsid w:val="00E11BFB"/>
    <w:rsid w:val="00E231FE"/>
    <w:rsid w:val="00E45ACF"/>
    <w:rsid w:val="00E50B96"/>
    <w:rsid w:val="00E90ABD"/>
    <w:rsid w:val="00E91354"/>
    <w:rsid w:val="00F622B0"/>
    <w:rsid w:val="00F957B8"/>
    <w:rsid w:val="00FA69FE"/>
    <w:rsid w:val="00FB4CD7"/>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1A2579-8530-4FEE-80C6-34317116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BB1"/>
    <w:pPr>
      <w:spacing w:after="0"/>
      <w:ind w:left="-188"/>
    </w:pPr>
    <w:rPr>
      <w:rFonts w:ascii="Arial" w:eastAsia="Arial" w:hAnsi="Arial" w:cs="Arial"/>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BF"/>
    <w:pPr>
      <w:tabs>
        <w:tab w:val="center" w:pos="4680"/>
        <w:tab w:val="right" w:pos="9360"/>
      </w:tabs>
      <w:spacing w:line="240" w:lineRule="auto"/>
    </w:pPr>
  </w:style>
  <w:style w:type="character" w:customStyle="1" w:styleId="HeaderChar">
    <w:name w:val="Header Char"/>
    <w:basedOn w:val="DefaultParagraphFont"/>
    <w:link w:val="Header"/>
    <w:uiPriority w:val="99"/>
    <w:rsid w:val="007B1BBF"/>
    <w:rPr>
      <w:rFonts w:ascii="Arial" w:eastAsia="Arial" w:hAnsi="Arial" w:cs="Arial"/>
      <w:b/>
      <w:color w:val="61C93F"/>
      <w:sz w:val="24"/>
    </w:rPr>
  </w:style>
  <w:style w:type="paragraph" w:styleId="Footer">
    <w:name w:val="footer"/>
    <w:basedOn w:val="Normal"/>
    <w:link w:val="FooterChar"/>
    <w:uiPriority w:val="99"/>
    <w:unhideWhenUsed/>
    <w:rsid w:val="007B1BBF"/>
    <w:pPr>
      <w:tabs>
        <w:tab w:val="center" w:pos="4680"/>
        <w:tab w:val="right" w:pos="9360"/>
      </w:tabs>
      <w:spacing w:line="240" w:lineRule="auto"/>
    </w:pPr>
  </w:style>
  <w:style w:type="character" w:customStyle="1" w:styleId="FooterChar">
    <w:name w:val="Footer Char"/>
    <w:basedOn w:val="DefaultParagraphFont"/>
    <w:link w:val="Footer"/>
    <w:uiPriority w:val="99"/>
    <w:rsid w:val="007B1BBF"/>
    <w:rPr>
      <w:rFonts w:ascii="Arial" w:eastAsia="Arial" w:hAnsi="Arial" w:cs="Arial"/>
      <w:b/>
      <w:color w:val="61C93F"/>
      <w:sz w:val="24"/>
    </w:rPr>
  </w:style>
  <w:style w:type="character" w:styleId="PlaceholderText">
    <w:name w:val="Placeholder Text"/>
    <w:basedOn w:val="DefaultParagraphFont"/>
    <w:uiPriority w:val="99"/>
    <w:semiHidden/>
    <w:rsid w:val="00E91354"/>
    <w:rPr>
      <w:color w:val="808080"/>
    </w:rPr>
  </w:style>
  <w:style w:type="character" w:customStyle="1" w:styleId="SushiSectionNumber">
    <w:name w:val="Sushi Section Number"/>
    <w:basedOn w:val="DefaultParagraphFont"/>
    <w:uiPriority w:val="1"/>
    <w:qFormat/>
    <w:rsid w:val="005D4F8F"/>
    <w:rPr>
      <w:rFonts w:ascii="Verdana" w:eastAsia="Verdana" w:hAnsi="Verdana" w:cs="Verdana"/>
      <w:color w:val="FFFFFF" w:themeColor="background1"/>
      <w:sz w:val="32"/>
      <w:shd w:val="clear" w:color="auto" w:fill="000000" w:themeFill="text1"/>
    </w:rPr>
  </w:style>
  <w:style w:type="paragraph" w:customStyle="1" w:styleId="SushiSectionHighlight">
    <w:name w:val="Sushi Section Highlight"/>
    <w:basedOn w:val="Normal"/>
    <w:link w:val="SushiSectionHighlightChar"/>
    <w:autoRedefine/>
    <w:qFormat/>
    <w:rsid w:val="00AB7BB1"/>
    <w:rPr>
      <w:b/>
      <w:i/>
    </w:rPr>
  </w:style>
  <w:style w:type="character" w:customStyle="1" w:styleId="SushiSectionHighlightChar">
    <w:name w:val="Sushi Section Highlight Char"/>
    <w:basedOn w:val="DefaultParagraphFont"/>
    <w:link w:val="SushiSectionHighlight"/>
    <w:rsid w:val="00AB7BB1"/>
    <w:rPr>
      <w:rFonts w:ascii="Arial" w:eastAsia="Arial" w:hAnsi="Arial" w:cs="Arial"/>
      <w:b/>
      <w:i/>
      <w:color w:val="000000" w:themeColor="text1"/>
      <w:sz w:val="24"/>
    </w:rPr>
  </w:style>
  <w:style w:type="paragraph" w:customStyle="1" w:styleId="SushiNormal">
    <w:name w:val="Sushi Normal"/>
    <w:basedOn w:val="Normal"/>
    <w:link w:val="SushiNormalChar"/>
    <w:qFormat/>
    <w:rsid w:val="00AB7BB1"/>
    <w:pPr>
      <w:spacing w:after="160"/>
      <w:ind w:left="0"/>
    </w:pPr>
    <w:rPr>
      <w:color w:val="58595B"/>
    </w:rPr>
  </w:style>
  <w:style w:type="character" w:customStyle="1" w:styleId="SushiNormalChar">
    <w:name w:val="Sushi Normal Char"/>
    <w:basedOn w:val="DefaultParagraphFont"/>
    <w:link w:val="SushiNormal"/>
    <w:rsid w:val="00AB7BB1"/>
    <w:rPr>
      <w:rFonts w:ascii="Arial" w:eastAsia="Arial" w:hAnsi="Arial" w:cs="Arial"/>
      <w:color w:val="58595B"/>
      <w:sz w:val="24"/>
    </w:rPr>
  </w:style>
  <w:style w:type="paragraph" w:customStyle="1" w:styleId="SushiHeaderTextBold">
    <w:name w:val="Sushi Header Text Bold"/>
    <w:basedOn w:val="Normal"/>
    <w:link w:val="SushiHeaderTextBoldChar"/>
    <w:qFormat/>
    <w:rsid w:val="00B51634"/>
    <w:pPr>
      <w:spacing w:after="160"/>
      <w:ind w:left="0"/>
      <w:jc w:val="right"/>
    </w:pPr>
    <w:rPr>
      <w:rFonts w:ascii="Verdana" w:eastAsia="Verdana" w:hAnsi="Verdana" w:cs="Verdana"/>
      <w:b/>
      <w:sz w:val="32"/>
    </w:rPr>
  </w:style>
  <w:style w:type="paragraph" w:customStyle="1" w:styleId="SushiHeaderText">
    <w:name w:val="Sushi Header Text"/>
    <w:basedOn w:val="Normal"/>
    <w:link w:val="SushiHeaderTextChar"/>
    <w:qFormat/>
    <w:rsid w:val="00B51634"/>
    <w:pPr>
      <w:spacing w:after="160"/>
      <w:ind w:left="0"/>
      <w:jc w:val="right"/>
    </w:pPr>
    <w:rPr>
      <w:rFonts w:ascii="Verdana" w:eastAsia="Verdana" w:hAnsi="Verdana" w:cs="Verdana"/>
      <w:sz w:val="32"/>
      <w:lang w:val="en-GB"/>
    </w:rPr>
  </w:style>
  <w:style w:type="character" w:customStyle="1" w:styleId="SushiHeaderTextBoldChar">
    <w:name w:val="Sushi Header Text Bold Char"/>
    <w:basedOn w:val="DefaultParagraphFont"/>
    <w:link w:val="SushiHeaderTextBold"/>
    <w:rsid w:val="00B51634"/>
    <w:rPr>
      <w:rFonts w:ascii="Verdana" w:eastAsia="Verdana" w:hAnsi="Verdana" w:cs="Verdana"/>
      <w:b/>
      <w:color w:val="000000" w:themeColor="text1"/>
      <w:sz w:val="32"/>
    </w:rPr>
  </w:style>
  <w:style w:type="character" w:customStyle="1" w:styleId="SushiHeaderTextChar">
    <w:name w:val="Sushi Header Text Char"/>
    <w:basedOn w:val="DefaultParagraphFont"/>
    <w:link w:val="SushiHeaderText"/>
    <w:rsid w:val="00B51634"/>
    <w:rPr>
      <w:rFonts w:ascii="Verdana" w:eastAsia="Verdana" w:hAnsi="Verdana" w:cs="Verdana"/>
      <w:color w:val="000000" w:themeColor="text1"/>
      <w:sz w:val="32"/>
      <w:lang w:val="en-GB"/>
    </w:rPr>
  </w:style>
  <w:style w:type="character" w:customStyle="1" w:styleId="tag1">
    <w:name w:val="tag1"/>
    <w:basedOn w:val="DefaultParagraphFont"/>
    <w:rsid w:val="003A29D5"/>
    <w:rPr>
      <w:color w:val="800000"/>
    </w:rPr>
  </w:style>
  <w:style w:type="character" w:customStyle="1" w:styleId="pln1">
    <w:name w:val="pln1"/>
    <w:basedOn w:val="DefaultParagraphFont"/>
    <w:rsid w:val="003A29D5"/>
    <w:rPr>
      <w:color w:val="000000"/>
    </w:rPr>
  </w:style>
  <w:style w:type="character" w:customStyle="1" w:styleId="atn1">
    <w:name w:val="atn1"/>
    <w:basedOn w:val="DefaultParagraphFont"/>
    <w:rsid w:val="003A29D5"/>
    <w:rPr>
      <w:color w:val="FF0000"/>
    </w:rPr>
  </w:style>
  <w:style w:type="character" w:customStyle="1" w:styleId="pun1">
    <w:name w:val="pun1"/>
    <w:basedOn w:val="DefaultParagraphFont"/>
    <w:rsid w:val="003A29D5"/>
    <w:rPr>
      <w:color w:val="000000"/>
    </w:rPr>
  </w:style>
  <w:style w:type="character" w:customStyle="1" w:styleId="atv1">
    <w:name w:val="atv1"/>
    <w:basedOn w:val="DefaultParagraphFont"/>
    <w:rsid w:val="003A29D5"/>
    <w:rPr>
      <w:color w:val="0000FF"/>
    </w:rPr>
  </w:style>
  <w:style w:type="paragraph" w:customStyle="1" w:styleId="SushiCode">
    <w:name w:val="Sushi Code"/>
    <w:basedOn w:val="SushiNormal"/>
    <w:next w:val="SushiNormal"/>
    <w:qFormat/>
    <w:rsid w:val="003A29D5"/>
    <w:pPr>
      <w:shd w:val="clear" w:color="auto" w:fill="E7E6E6" w:themeFill="background2"/>
    </w:pPr>
    <w:rPr>
      <w:rFonts w:ascii="Consolas" w:hAnsi="Consolas"/>
      <w:sz w:val="18"/>
      <w:shd w:val="clear" w:color="auto" w:fill="EEEEEE"/>
    </w:rPr>
  </w:style>
  <w:style w:type="paragraph" w:customStyle="1" w:styleId="SushiCommand">
    <w:name w:val="Sushi Command"/>
    <w:basedOn w:val="SushiNormal"/>
    <w:next w:val="SushiNormal"/>
    <w:link w:val="SushiCommandChar"/>
    <w:qFormat/>
    <w:rsid w:val="003A29D5"/>
    <w:pPr>
      <w:shd w:val="clear" w:color="auto" w:fill="E7E6E6" w:themeFill="background2"/>
    </w:pPr>
    <w:rPr>
      <w:rFonts w:ascii="Courier New" w:eastAsia="Verdana" w:hAnsi="Courier New"/>
      <w:sz w:val="18"/>
      <w:szCs w:val="20"/>
    </w:rPr>
  </w:style>
  <w:style w:type="character" w:customStyle="1" w:styleId="SushiCommandChar">
    <w:name w:val="Sushi Command Char"/>
    <w:basedOn w:val="DefaultParagraphFont"/>
    <w:link w:val="SushiCommand"/>
    <w:rsid w:val="003A29D5"/>
    <w:rPr>
      <w:rFonts w:ascii="Courier New" w:eastAsia="Verdana" w:hAnsi="Courier New" w:cs="Arial"/>
      <w:color w:val="58595B"/>
      <w:sz w:val="18"/>
      <w:szCs w:val="20"/>
      <w:shd w:val="clear" w:color="auto" w:fill="E7E6E6" w:themeFill="background2"/>
    </w:rPr>
  </w:style>
  <w:style w:type="character" w:styleId="Hyperlink">
    <w:name w:val="Hyperlink"/>
    <w:basedOn w:val="DefaultParagraphFont"/>
    <w:uiPriority w:val="99"/>
    <w:unhideWhenUsed/>
    <w:rsid w:val="0012210A"/>
    <w:rPr>
      <w:color w:val="0563C1" w:themeColor="hyperlink"/>
      <w:u w:val="single"/>
    </w:rPr>
  </w:style>
  <w:style w:type="character" w:styleId="HTMLCode">
    <w:name w:val="HTML Code"/>
    <w:basedOn w:val="DefaultParagraphFont"/>
    <w:uiPriority w:val="99"/>
    <w:semiHidden/>
    <w:unhideWhenUsed/>
    <w:rsid w:val="001C0ECB"/>
    <w:rPr>
      <w:rFonts w:ascii="Courier New" w:eastAsia="Times New Roman" w:hAnsi="Courier New" w:cs="Courier New"/>
      <w:sz w:val="20"/>
      <w:szCs w:val="20"/>
    </w:rPr>
  </w:style>
  <w:style w:type="character" w:customStyle="1" w:styleId="apple-converted-space">
    <w:name w:val="apple-converted-space"/>
    <w:basedOn w:val="DefaultParagraphFont"/>
    <w:rsid w:val="00B21447"/>
  </w:style>
  <w:style w:type="character" w:styleId="FollowedHyperlink">
    <w:name w:val="FollowedHyperlink"/>
    <w:basedOn w:val="DefaultParagraphFont"/>
    <w:uiPriority w:val="99"/>
    <w:semiHidden/>
    <w:unhideWhenUsed/>
    <w:rsid w:val="00B21447"/>
    <w:rPr>
      <w:color w:val="954F72" w:themeColor="followedHyperlink"/>
      <w:u w:val="single"/>
    </w:rPr>
  </w:style>
  <w:style w:type="paragraph" w:styleId="BalloonText">
    <w:name w:val="Balloon Text"/>
    <w:basedOn w:val="Normal"/>
    <w:link w:val="BalloonTextChar"/>
    <w:uiPriority w:val="99"/>
    <w:semiHidden/>
    <w:unhideWhenUsed/>
    <w:rsid w:val="00C827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728"/>
    <w:rPr>
      <w:rFonts w:ascii="Segoe UI" w:eastAsia="Arial" w:hAnsi="Segoe UI" w:cs="Segoe UI"/>
      <w:color w:val="000000" w:themeColor="text1"/>
      <w:sz w:val="18"/>
      <w:szCs w:val="18"/>
    </w:rPr>
  </w:style>
  <w:style w:type="paragraph" w:styleId="ListParagraph">
    <w:name w:val="List Paragraph"/>
    <w:basedOn w:val="Normal"/>
    <w:uiPriority w:val="34"/>
    <w:qFormat/>
    <w:rsid w:val="00BF0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raspberrypi.org/documentation/usage/scratch/gpio/README.md" TargetMode="External"/><Relationship Id="rId2" Type="http://schemas.openxmlformats.org/officeDocument/2006/relationships/numbering" Target="numbering.xml"/><Relationship Id="rId16" Type="http://schemas.openxmlformats.org/officeDocument/2006/relationships/hyperlink" Target="https://cymplecy.wordpress.com/2013/03/19/scratch-gpio-develop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onixlabs.com/news/tutorial-l298n-dual-motor-controller-module-2a-and-arduino/"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r\Desktop\Community\SampleTemplate-BlackandWh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D4CA8-AB09-445A-AB5D-37A99DF2A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SampleTemplate-BlackandWhite.dotx</Template>
  <TotalTime>1312</TotalTime>
  <Pages>1</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Raspberry Pi Project</vt:lpstr>
    </vt:vector>
  </TitlesOfParts>
  <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 Project</dc:title>
  <dc:subject>Programming my Slot Car</dc:subject>
  <dc:creator>new</dc:creator>
  <cp:keywords/>
  <cp:lastModifiedBy>Francis Reed</cp:lastModifiedBy>
  <cp:revision>15</cp:revision>
  <cp:lastPrinted>2015-11-08T22:44:00Z</cp:lastPrinted>
  <dcterms:created xsi:type="dcterms:W3CDTF">2015-11-07T22:58:00Z</dcterms:created>
  <dcterms:modified xsi:type="dcterms:W3CDTF">2015-11-08T22:44:00Z</dcterms:modified>
</cp:coreProperties>
</file>