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45B" w:rsidRDefault="007B1BBF" w:rsidP="003A29D5">
      <w:pPr>
        <w:pStyle w:val="SushiNormal"/>
        <w:ind w:left="-288"/>
      </w:pPr>
      <w:bookmarkStart w:id="0" w:name="_GoBack"/>
      <w:bookmarkEnd w:id="0"/>
      <w:r w:rsidRPr="005D4F8F">
        <w:rPr>
          <w:rStyle w:val="SushiSectionNumber"/>
        </w:rPr>
        <w:t>1</w:t>
      </w:r>
      <w:r>
        <w:t xml:space="preserve"> </w:t>
      </w:r>
      <w:r w:rsidR="0067045B">
        <w:t>TightVNC is a remote control software that allows you to take control of a remote machine and use it just like you would if you were directly connected to it. First we need to install the TightVNC package on the Pi. Open a Terminal Window and execute the command:</w:t>
      </w:r>
    </w:p>
    <w:p w:rsidR="001C0ECB" w:rsidRDefault="001C0ECB" w:rsidP="001C0ECB">
      <w:pPr>
        <w:pStyle w:val="SushiCommand"/>
        <w:rPr>
          <w:rStyle w:val="HTMLCode"/>
          <w:rFonts w:eastAsia="Verdana"/>
          <w:color w:val="000000"/>
          <w:lang w:val="en"/>
        </w:rPr>
      </w:pPr>
      <w:r>
        <w:t xml:space="preserve">$ </w:t>
      </w:r>
      <w:r>
        <w:rPr>
          <w:rStyle w:val="HTMLCode"/>
          <w:rFonts w:eastAsia="Verdana"/>
          <w:color w:val="000000"/>
          <w:lang w:val="en"/>
        </w:rPr>
        <w:t>sudo apt-get update</w:t>
      </w:r>
    </w:p>
    <w:p w:rsidR="001C0ECB" w:rsidRDefault="001C0ECB" w:rsidP="001C0ECB">
      <w:pPr>
        <w:pStyle w:val="SushiCommand"/>
        <w:rPr>
          <w:rStyle w:val="HTMLCode"/>
          <w:rFonts w:eastAsia="Verdana"/>
          <w:color w:val="000000"/>
          <w:lang w:val="en"/>
        </w:rPr>
      </w:pPr>
      <w:r>
        <w:t xml:space="preserve">$ </w:t>
      </w:r>
      <w:r>
        <w:rPr>
          <w:rStyle w:val="HTMLCode"/>
          <w:rFonts w:eastAsia="Verdana"/>
          <w:color w:val="000000"/>
          <w:lang w:val="en"/>
        </w:rPr>
        <w:t>sudo apt-get install tightvncserver</w:t>
      </w:r>
    </w:p>
    <w:p w:rsidR="001C0ECB" w:rsidRPr="001C0ECB" w:rsidRDefault="001C0ECB" w:rsidP="001C0ECB">
      <w:pPr>
        <w:pStyle w:val="SushiNormal"/>
        <w:rPr>
          <w:lang w:val="en"/>
        </w:rPr>
      </w:pPr>
    </w:p>
    <w:p w:rsidR="00D860A3" w:rsidRDefault="00D860A3" w:rsidP="00D860A3">
      <w:pPr>
        <w:shd w:val="clear" w:color="auto" w:fill="D0CECE" w:themeFill="background2" w:themeFillShade="E6"/>
        <w:spacing w:after="188"/>
        <w:ind w:left="-217" w:right="-225" w:hanging="67"/>
      </w:pPr>
      <w:r w:rsidRPr="00D860A3">
        <w:rPr>
          <w:sz w:val="56"/>
          <w:szCs w:val="56"/>
        </w:rPr>
        <w:t>!</w:t>
      </w:r>
      <w:r>
        <w:t xml:space="preserve"> </w:t>
      </w:r>
      <w:r w:rsidR="001C0ECB">
        <w:t>apt-get update simply ensures the software repository information for your Linux distribution is up to date. You usually run this before trying to install any new software on your Pi</w:t>
      </w:r>
    </w:p>
    <w:p w:rsidR="00F622B0" w:rsidRDefault="00F622B0" w:rsidP="00F622B0">
      <w:pPr>
        <w:pStyle w:val="SushiNormal"/>
        <w:ind w:left="-288"/>
        <w:rPr>
          <w:rStyle w:val="SushiSectionNumber"/>
        </w:rPr>
      </w:pPr>
    </w:p>
    <w:p w:rsidR="00F622B0" w:rsidRDefault="00F622B0" w:rsidP="00F622B0">
      <w:pPr>
        <w:pStyle w:val="SushiNormal"/>
        <w:ind w:left="-288"/>
      </w:pPr>
      <w:r w:rsidRPr="00D860A3">
        <w:rPr>
          <w:rStyle w:val="SushiSectionNumber"/>
        </w:rPr>
        <w:t>2</w:t>
      </w:r>
      <w:r>
        <w:t xml:space="preserve"> When the installation is complete start the server. The first time your start VNC it will prompt you for a password. If you want to set a password for remote access now is the time to do it.</w:t>
      </w:r>
    </w:p>
    <w:p w:rsidR="00F622B0" w:rsidRDefault="00F622B0" w:rsidP="00F622B0">
      <w:pPr>
        <w:pStyle w:val="SushiCommand"/>
        <w:rPr>
          <w:rStyle w:val="HTMLCode"/>
          <w:rFonts w:eastAsia="Verdana"/>
          <w:color w:val="000000"/>
          <w:lang w:val="en"/>
        </w:rPr>
      </w:pPr>
      <w:r>
        <w:t xml:space="preserve">$ </w:t>
      </w:r>
      <w:r>
        <w:rPr>
          <w:rStyle w:val="HTMLCode"/>
          <w:rFonts w:eastAsia="Verdana"/>
          <w:color w:val="000000"/>
          <w:lang w:val="en"/>
        </w:rPr>
        <w:t>/usr/bin/tightvncserver</w:t>
      </w:r>
    </w:p>
    <w:p w:rsidR="00F622B0" w:rsidRDefault="00F622B0" w:rsidP="00F622B0">
      <w:pPr>
        <w:pStyle w:val="SushiNormal"/>
        <w:ind w:left="-288"/>
      </w:pPr>
    </w:p>
    <w:p w:rsidR="00F622B0" w:rsidRDefault="00F622B0" w:rsidP="00F622B0">
      <w:pPr>
        <w:pStyle w:val="SushiNormal"/>
        <w:ind w:left="-288"/>
      </w:pPr>
    </w:p>
    <w:p w:rsidR="00D860A3" w:rsidRDefault="00D860A3">
      <w:pPr>
        <w:spacing w:after="160"/>
        <w:ind w:left="0"/>
      </w:pPr>
      <w:r>
        <w:br w:type="page"/>
      </w:r>
    </w:p>
    <w:p w:rsidR="009132F7" w:rsidRDefault="00F622B0" w:rsidP="009132F7">
      <w:pPr>
        <w:pStyle w:val="SushiNormal"/>
        <w:ind w:left="-288"/>
      </w:pPr>
      <w:r>
        <w:rPr>
          <w:rStyle w:val="SushiSectionNumber"/>
        </w:rPr>
        <w:lastRenderedPageBreak/>
        <w:t>3</w:t>
      </w:r>
      <w:r w:rsidR="009132F7">
        <w:t xml:space="preserve"> </w:t>
      </w:r>
      <w:r>
        <w:t>Now y</w:t>
      </w:r>
      <w:r w:rsidR="001C0ECB">
        <w:t>ou will also ne</w:t>
      </w:r>
      <w:r>
        <w:t>ed to install a Tightvnc viewer</w:t>
      </w:r>
      <w:r w:rsidR="001C0ECB">
        <w:t xml:space="preserve"> on your Windows machine. Go to </w:t>
      </w:r>
    </w:p>
    <w:p w:rsidR="001C0ECB" w:rsidRDefault="00E45ACF" w:rsidP="009132F7">
      <w:pPr>
        <w:pStyle w:val="SushiNormal"/>
        <w:ind w:left="-288"/>
      </w:pPr>
      <w:hyperlink r:id="rId7" w:history="1">
        <w:r w:rsidR="001C0ECB" w:rsidRPr="00465EDD">
          <w:rPr>
            <w:rStyle w:val="Hyperlink"/>
          </w:rPr>
          <w:t>http://www.tightvnc.com/download.php</w:t>
        </w:r>
      </w:hyperlink>
      <w:r w:rsidR="001C0ECB">
        <w:t xml:space="preserve"> and download the appropriate installer. There is a java version which </w:t>
      </w:r>
      <w:r w:rsidR="00F622B0">
        <w:t xml:space="preserve">can be used on Apple machines, or you could choose to use that instead. </w:t>
      </w:r>
    </w:p>
    <w:p w:rsidR="00F622B0" w:rsidRDefault="00F622B0" w:rsidP="00F622B0">
      <w:pPr>
        <w:shd w:val="clear" w:color="auto" w:fill="D0CECE" w:themeFill="background2" w:themeFillShade="E6"/>
        <w:spacing w:after="188"/>
        <w:ind w:left="-217" w:right="-225" w:hanging="67"/>
      </w:pPr>
      <w:r w:rsidRPr="00D860A3">
        <w:rPr>
          <w:sz w:val="56"/>
          <w:szCs w:val="56"/>
        </w:rPr>
        <w:t>!</w:t>
      </w:r>
      <w:r>
        <w:t xml:space="preserve"> When installing the windows package you only need to install the Viewer feature and not the Server (unless you want someone to remotely control your own machine!)</w:t>
      </w:r>
    </w:p>
    <w:p w:rsidR="00F622B0" w:rsidRDefault="00F622B0" w:rsidP="009132F7">
      <w:pPr>
        <w:pStyle w:val="SushiNormal"/>
        <w:ind w:left="-288"/>
      </w:pPr>
    </w:p>
    <w:p w:rsidR="009A71FE" w:rsidRDefault="00E231FE" w:rsidP="009132F7">
      <w:pPr>
        <w:pStyle w:val="SushiNormal"/>
        <w:ind w:left="-288"/>
      </w:pPr>
      <w:r>
        <w:rPr>
          <w:noProof/>
        </w:rPr>
        <w:drawing>
          <wp:inline distT="0" distB="0" distL="0" distR="0" wp14:anchorId="1DCC7DB7" wp14:editId="11802AC9">
            <wp:extent cx="4876800" cy="381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FE" w:rsidRDefault="009A71FE">
      <w:pPr>
        <w:spacing w:after="160"/>
        <w:ind w:left="0"/>
        <w:rPr>
          <w:color w:val="58595B"/>
        </w:rPr>
      </w:pPr>
      <w:r>
        <w:br w:type="page"/>
      </w:r>
    </w:p>
    <w:p w:rsidR="00E231FE" w:rsidRDefault="00E231FE" w:rsidP="009132F7">
      <w:pPr>
        <w:pStyle w:val="SushiNormal"/>
        <w:ind w:left="-288"/>
      </w:pPr>
    </w:p>
    <w:p w:rsidR="009A71FE" w:rsidRDefault="006364A5" w:rsidP="009A71FE">
      <w:pPr>
        <w:pStyle w:val="SushiNormal"/>
        <w:ind w:left="-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7D1364" wp14:editId="455DC842">
                <wp:simplePos x="0" y="0"/>
                <wp:positionH relativeFrom="column">
                  <wp:posOffset>228600</wp:posOffset>
                </wp:positionH>
                <wp:positionV relativeFrom="paragraph">
                  <wp:posOffset>3938270</wp:posOffset>
                </wp:positionV>
                <wp:extent cx="5372100" cy="8382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838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31FE" w:rsidRPr="006364A5" w:rsidRDefault="00E231FE" w:rsidP="006364A5">
                            <w:pPr>
                              <w:spacing w:after="160"/>
                              <w:ind w:left="0"/>
                              <w:rPr>
                                <w:color w:val="6D6E70"/>
                              </w:rPr>
                            </w:pPr>
                            <w:r>
                              <w:rPr>
                                <w:color w:val="6D6E70"/>
                              </w:rPr>
                              <w:t>This shows the the Java client connection. A similar screen is displayed for the Windows client.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D1364" id="Rectangle 20" o:spid="_x0000_s1026" style="position:absolute;left:0;text-align:left;margin-left:18pt;margin-top:310.1pt;width:423pt;height:6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" filled="f" stroked="f">
                <v:textbox inset="0,0,0,0">
                  <w:txbxContent>
                    <w:p w:rsidR="00E231FE" w:rsidRPr="006364A5" w:rsidRDefault="00E231FE" w:rsidP="006364A5">
                      <w:pPr>
                        <w:spacing w:after="160"/>
                        <w:ind w:left="0"/>
                        <w:rPr>
                          <w:color w:val="6D6E70"/>
                        </w:rPr>
                      </w:pPr>
                      <w:r>
                        <w:rPr>
                          <w:color w:val="6D6E70"/>
                        </w:rPr>
                        <w:t xml:space="preserve">This shows the </w:t>
                      </w:r>
                      <w:proofErr w:type="spellStart"/>
                      <w:r>
                        <w:rPr>
                          <w:color w:val="6D6E70"/>
                        </w:rPr>
                        <w:t>the</w:t>
                      </w:r>
                      <w:proofErr w:type="spellEnd"/>
                      <w:r>
                        <w:rPr>
                          <w:color w:val="6D6E70"/>
                        </w:rPr>
                        <w:t xml:space="preserve"> Java client connection. A similar screen is displayed for the Windows client.</w:t>
                      </w:r>
                    </w:p>
                  </w:txbxContent>
                </v:textbox>
              </v:rect>
            </w:pict>
          </mc:Fallback>
        </mc:AlternateContent>
      </w:r>
      <w:r w:rsidR="00E231FE" w:rsidRPr="00E231FE">
        <w:rPr>
          <w:noProof/>
        </w:rPr>
        <w:t xml:space="preserve"> </w:t>
      </w:r>
      <w:r w:rsidR="009A71FE">
        <w:rPr>
          <w:rStyle w:val="SushiSectionNumber"/>
        </w:rPr>
        <w:t>3</w:t>
      </w:r>
      <w:r w:rsidR="009A71FE">
        <w:t xml:space="preserve"> Now run the TightVNC viewer program (it will be in Programs:TightVNC)</w:t>
      </w:r>
    </w:p>
    <w:p w:rsidR="009132F7" w:rsidRDefault="009A71FE" w:rsidP="00B51634">
      <w:pPr>
        <w:spacing w:after="188"/>
        <w:ind w:left="-217" w:right="-225" w:firstLine="2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6857F7" wp14:editId="4F03884E">
                <wp:simplePos x="0" y="0"/>
                <wp:positionH relativeFrom="column">
                  <wp:posOffset>4694555</wp:posOffset>
                </wp:positionH>
                <wp:positionV relativeFrom="paragraph">
                  <wp:posOffset>473710</wp:posOffset>
                </wp:positionV>
                <wp:extent cx="1594567" cy="120534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567" cy="12053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31FE" w:rsidRPr="00E50B96" w:rsidRDefault="00E231FE" w:rsidP="00E50B96">
                            <w:pPr>
                              <w:spacing w:after="160"/>
                              <w:ind w:left="0"/>
                              <w:rPr>
                                <w:b/>
                                <w:color w:val="6D6E70"/>
                              </w:rPr>
                            </w:pPr>
                            <w:r w:rsidRPr="00E50B96">
                              <w:rPr>
                                <w:b/>
                                <w:color w:val="6D6E70"/>
                              </w:rPr>
                              <w:t>Enter the IP Address for your Pi and make sure the default port of 5901 is used!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857F7" id="Rectangle 16" o:spid="_x0000_s1027" style="position:absolute;left:0;text-align:left;margin-left:369.65pt;margin-top:37.3pt;width:125.55pt;height:9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" filled="f" stroked="f">
                <v:textbox inset="0,0,0,0">
                  <w:txbxContent>
                    <w:p w:rsidR="00E231FE" w:rsidRPr="00E50B96" w:rsidRDefault="00E231FE" w:rsidP="00E50B96">
                      <w:pPr>
                        <w:spacing w:after="160"/>
                        <w:ind w:left="0"/>
                        <w:rPr>
                          <w:b/>
                          <w:color w:val="6D6E70"/>
                        </w:rPr>
                      </w:pPr>
                      <w:r w:rsidRPr="00E50B96">
                        <w:rPr>
                          <w:b/>
                          <w:color w:val="6D6E70"/>
                        </w:rPr>
                        <w:t>Enter the IP Address for your Pi and make sure the default port of 5901 is used!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284C0859" wp14:editId="07E9151A">
            <wp:simplePos x="0" y="0"/>
            <wp:positionH relativeFrom="column">
              <wp:posOffset>228600</wp:posOffset>
            </wp:positionH>
            <wp:positionV relativeFrom="paragraph">
              <wp:posOffset>236855</wp:posOffset>
            </wp:positionV>
            <wp:extent cx="4238625" cy="30289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0ECB">
        <w:rPr>
          <w:noProof/>
        </w:rPr>
        <mc:AlternateContent>
          <mc:Choice Requires="wps">
            <w:drawing>
              <wp:inline distT="0" distB="0" distL="0" distR="0" wp14:anchorId="59903086" wp14:editId="0BA25DC6">
                <wp:extent cx="6429375" cy="4772025"/>
                <wp:effectExtent l="0" t="0" r="28575" b="28575"/>
                <wp:docPr id="44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4772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8917" h="2576957">
                              <a:moveTo>
                                <a:pt x="0" y="2576957"/>
                              </a:moveTo>
                              <a:lnTo>
                                <a:pt x="5858917" y="2576957"/>
                              </a:lnTo>
                              <a:lnTo>
                                <a:pt x="585891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61C93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E231FE" w:rsidRDefault="00E231FE" w:rsidP="009132F7">
                            <w:pPr>
                              <w:ind w:left="0"/>
                              <w:jc w:val="center"/>
                            </w:pPr>
                          </w:p>
                          <w:p w:rsidR="00E231FE" w:rsidRDefault="00E231FE" w:rsidP="009132F7">
                            <w:pPr>
                              <w:ind w:left="0"/>
                              <w:jc w:val="center"/>
                            </w:pPr>
                          </w:p>
                          <w:p w:rsidR="00E231FE" w:rsidRPr="00F622B0" w:rsidRDefault="00E231FE" w:rsidP="009132F7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9903086" id="Shape 9" o:spid="_x0000_s1028" style="width:506.25pt;height:3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858917,25769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" adj="-11796480,,5400" path="m,2576957r5858917,l5858917,,,,,2576957xe" filled="f" strokecolor="black [3213]" strokeweight=".5pt">
                <v:stroke miterlimit="83231f" joinstyle="miter"/>
                <v:formulas/>
                <v:path arrowok="t" o:connecttype="custom" textboxrect="0,0,5858917,2576957"/>
                <v:textbox>
                  <w:txbxContent>
                    <w:p w:rsidR="00E231FE" w:rsidRDefault="00E231FE" w:rsidP="009132F7">
                      <w:pPr>
                        <w:ind w:left="0"/>
                        <w:jc w:val="center"/>
                      </w:pPr>
                    </w:p>
                    <w:p w:rsidR="00E231FE" w:rsidRDefault="00E231FE" w:rsidP="009132F7">
                      <w:pPr>
                        <w:ind w:left="0"/>
                        <w:jc w:val="center"/>
                      </w:pPr>
                    </w:p>
                    <w:p w:rsidR="00E231FE" w:rsidRPr="00F622B0" w:rsidRDefault="00E231FE" w:rsidP="009132F7">
                      <w:pPr>
                        <w:ind w:left="0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50B96" w:rsidRDefault="00E50B96">
      <w:pPr>
        <w:spacing w:after="160"/>
        <w:ind w:left="0"/>
      </w:pPr>
      <w:r>
        <w:br w:type="page"/>
      </w:r>
    </w:p>
    <w:p w:rsidR="00497CDE" w:rsidRPr="00497CDE" w:rsidRDefault="009A71FE" w:rsidP="00E50B96">
      <w:pPr>
        <w:spacing w:after="188"/>
        <w:ind w:left="-217" w:right="-225"/>
        <w:rPr>
          <w:rStyle w:val="SushiNormalChar"/>
        </w:rPr>
      </w:pPr>
      <w:r>
        <w:rPr>
          <w:rStyle w:val="SushiSectionNumber"/>
        </w:rPr>
        <w:lastRenderedPageBreak/>
        <w:t>4</w:t>
      </w:r>
      <w:r w:rsidR="00497CDE">
        <w:rPr>
          <w:rStyle w:val="SushiNormalChar"/>
        </w:rPr>
        <w:t xml:space="preserve"> </w:t>
      </w:r>
      <w:r w:rsidR="00E50B96">
        <w:rPr>
          <w:rStyle w:val="SushiNormalChar"/>
        </w:rPr>
        <w:t>Your Pi Desktop should no</w:t>
      </w:r>
      <w:r w:rsidR="00FA69FE">
        <w:rPr>
          <w:rStyle w:val="SushiNormalChar"/>
        </w:rPr>
        <w:t>w be displayed and you have full control of your Pi without a monitor, keyboard or mouse!</w:t>
      </w:r>
    </w:p>
    <w:p w:rsidR="00497CDE" w:rsidRDefault="00E50B96" w:rsidP="00497CDE">
      <w:pPr>
        <w:spacing w:after="188"/>
        <w:ind w:left="-217" w:right="-225" w:firstLine="217"/>
        <w:rPr>
          <w:rStyle w:val="SushiNormalChar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5731510" cy="4451350"/>
            <wp:effectExtent l="0" t="0" r="254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CD3">
        <w:rPr>
          <w:rFonts w:ascii="Verdana" w:eastAsia="Verdana" w:hAnsi="Verdana" w:cs="Verdana"/>
          <w:noProof/>
          <w:color w:val="FFFFFF" w:themeColor="background1"/>
          <w:sz w:val="32"/>
        </w:rPr>
        <mc:AlternateContent>
          <mc:Choice Requires="wps">
            <w:drawing>
              <wp:inline distT="0" distB="0" distL="0" distR="0">
                <wp:extent cx="5943600" cy="4638675"/>
                <wp:effectExtent l="0" t="0" r="19050" b="28575"/>
                <wp:docPr id="32" name="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638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8695" h="4119461">
                              <a:moveTo>
                                <a:pt x="0" y="4119461"/>
                              </a:moveTo>
                              <a:lnTo>
                                <a:pt x="5868695" y="4119461"/>
                              </a:lnTo>
                              <a:lnTo>
                                <a:pt x="58686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 cap="flat">
                          <a:solidFill>
                            <a:schemeClr val="tx1"/>
                          </a:solidFill>
                          <a:miter lim="127000"/>
                        </a:ln>
                      </wps:spPr>
                      <wps:style>
                        <a:lnRef idx="1">
                          <a:srgbClr val="61C93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BEF5616" id="Shape 32" o:spid="_x0000_s1026" style="width:468pt;height:36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5868695,411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" path="m,4119461r5868695,l5868695,,,,,4119461xe" filled="f" strokecolor="black [3213]" strokeweight=".5pt">
                <v:stroke miterlimit="83231f" joinstyle="miter"/>
                <v:path arrowok="t" textboxrect="0,0,5868695,4119461"/>
                <w10:anchorlock/>
              </v:shape>
            </w:pict>
          </mc:Fallback>
        </mc:AlternateContent>
      </w:r>
    </w:p>
    <w:p w:rsidR="00E50B96" w:rsidRDefault="00E50B96" w:rsidP="00E50B96">
      <w:pPr>
        <w:ind w:left="19" w:right="-236"/>
      </w:pPr>
    </w:p>
    <w:p w:rsidR="00E50B96" w:rsidRDefault="00E50B96" w:rsidP="00E50B96">
      <w:pPr>
        <w:ind w:left="19" w:right="-236"/>
      </w:pPr>
      <w:r>
        <w:t>More information about installing and using TightVNC can be found at</w:t>
      </w:r>
    </w:p>
    <w:p w:rsidR="00E50B96" w:rsidRDefault="00E50B96" w:rsidP="00E50B96">
      <w:pPr>
        <w:ind w:left="19" w:right="-236"/>
      </w:pPr>
    </w:p>
    <w:p w:rsidR="00F622B0" w:rsidRDefault="00E45ACF" w:rsidP="003A29D5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hyperlink r:id="rId11" w:history="1">
        <w:r w:rsidR="00E50B96" w:rsidRPr="00465EDD">
          <w:rPr>
            <w:rStyle w:val="Hyperlink"/>
          </w:rPr>
          <w:t>http://www.penguintutor.com/linux/tightvnc</w:t>
        </w:r>
      </w:hyperlink>
    </w:p>
    <w:p w:rsidR="00E50B96" w:rsidRDefault="00E50B96" w:rsidP="003A29D5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:rsidR="00E50B96" w:rsidRDefault="00E45ACF" w:rsidP="003A29D5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hyperlink r:id="rId12" w:history="1">
        <w:r w:rsidR="00E50B96" w:rsidRPr="00465EDD">
          <w:rPr>
            <w:rStyle w:val="Hyperlink"/>
          </w:rPr>
          <w:t>http://www.tightvnc.com/faq.php</w:t>
        </w:r>
      </w:hyperlink>
    </w:p>
    <w:p w:rsidR="00E50B96" w:rsidRDefault="00E50B96" w:rsidP="003A29D5">
      <w:pPr>
        <w:ind w:left="0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</w:p>
    <w:p w:rsidR="003A29D5" w:rsidRPr="00A151B4" w:rsidRDefault="003A29D5" w:rsidP="00A151B4">
      <w:pPr>
        <w:pStyle w:val="SushiNormal"/>
        <w:rPr>
          <w:rStyle w:val="SushiSectionNumber"/>
        </w:rPr>
      </w:pPr>
    </w:p>
    <w:sectPr w:rsidR="003A29D5" w:rsidRPr="00A151B4" w:rsidSect="001F3CC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ACF" w:rsidRDefault="00E45ACF" w:rsidP="007B1BBF">
      <w:pPr>
        <w:spacing w:line="240" w:lineRule="auto"/>
      </w:pPr>
      <w:r>
        <w:separator/>
      </w:r>
    </w:p>
  </w:endnote>
  <w:endnote w:type="continuationSeparator" w:id="0">
    <w:p w:rsidR="00E45ACF" w:rsidRDefault="00E45ACF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123" w:rsidRDefault="00AA01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1FE" w:rsidRDefault="004606DE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12D8388" wp14:editId="7A1BE054">
              <wp:simplePos x="0" y="0"/>
              <wp:positionH relativeFrom="column">
                <wp:posOffset>-914400</wp:posOffset>
              </wp:positionH>
              <wp:positionV relativeFrom="paragraph">
                <wp:posOffset>361950</wp:posOffset>
              </wp:positionV>
              <wp:extent cx="1833245" cy="380365"/>
              <wp:effectExtent l="0" t="0" r="0" b="635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3803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62B1DA" id="Shape 472" o:spid="_x0000_s1026" style="position:absolute;margin-left:-1in;margin-top:28.5pt;width:144.35pt;height:29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97DE42" wp14:editId="163634FD">
              <wp:simplePos x="0" y="0"/>
              <wp:positionH relativeFrom="column">
                <wp:posOffset>918845</wp:posOffset>
              </wp:positionH>
              <wp:positionV relativeFrom="paragraph">
                <wp:posOffset>361950</wp:posOffset>
              </wp:positionV>
              <wp:extent cx="1923415" cy="378460"/>
              <wp:effectExtent l="0" t="0" r="635" b="254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37846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9D16E5" id="Shape 473" o:spid="_x0000_s1026" style="position:absolute;margin-left:72.35pt;margin-top:28.5pt;width:151.45pt;height:29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25C274F" wp14:editId="545CF7B6">
              <wp:simplePos x="0" y="0"/>
              <wp:positionH relativeFrom="column">
                <wp:posOffset>2842260</wp:posOffset>
              </wp:positionH>
              <wp:positionV relativeFrom="paragraph">
                <wp:posOffset>361950</wp:posOffset>
              </wp:positionV>
              <wp:extent cx="1923415" cy="378460"/>
              <wp:effectExtent l="0" t="0" r="635" b="254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37846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695B9" id="Shape 474" o:spid="_x0000_s1026" style="position:absolute;margin-left:223.8pt;margin-top:28.5pt;width:151.45pt;height:2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3ABEB7" wp14:editId="21B33099">
              <wp:simplePos x="0" y="0"/>
              <wp:positionH relativeFrom="column">
                <wp:posOffset>4765675</wp:posOffset>
              </wp:positionH>
              <wp:positionV relativeFrom="paragraph">
                <wp:posOffset>362426</wp:posOffset>
              </wp:positionV>
              <wp:extent cx="1872615" cy="380683"/>
              <wp:effectExtent l="0" t="0" r="0" b="635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380683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F0CEF4" id="Shape 475" o:spid="_x0000_s1026" style="position:absolute;margin-left:375.25pt;margin-top:28.55pt;width:147.45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4F6C3A2E" wp14:editId="0600DA5F">
          <wp:simplePos x="0" y="0"/>
          <wp:positionH relativeFrom="column">
            <wp:posOffset>6105525</wp:posOffset>
          </wp:positionH>
          <wp:positionV relativeFrom="paragraph">
            <wp:posOffset>-24765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31FE">
      <w:rPr>
        <w:noProof/>
      </w:rPr>
      <w:drawing>
        <wp:anchor distT="0" distB="0" distL="114300" distR="114300" simplePos="0" relativeHeight="251665408" behindDoc="0" locked="0" layoutInCell="1" allowOverlap="1" wp14:anchorId="2FD25A66" wp14:editId="33E2B5CD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231FE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123" w:rsidRDefault="00AA01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ACF" w:rsidRDefault="00E45ACF" w:rsidP="007B1BBF">
      <w:pPr>
        <w:spacing w:line="240" w:lineRule="auto"/>
      </w:pPr>
      <w:r>
        <w:separator/>
      </w:r>
    </w:p>
  </w:footnote>
  <w:footnote w:type="continuationSeparator" w:id="0">
    <w:p w:rsidR="00E45ACF" w:rsidRDefault="00E45ACF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123" w:rsidRDefault="00AA01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1FE" w:rsidRDefault="004606DE">
    <w:pPr>
      <w:pStyle w:val="Header"/>
    </w:pPr>
    <w:r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1E805C" wp14:editId="072F067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1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10"/>
                        <a:chOff x="0" y="0"/>
                        <a:chExt cx="7553325" cy="186691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115050" y="1524635"/>
                          <a:ext cx="1301028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231FE" w:rsidRPr="005D4F8F" w:rsidRDefault="00E231FE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 w:rsidR="004606DE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CA4148" w:rsidRPr="00CA4148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4606DE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CA4148" w:rsidRPr="00CA4148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4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2181225" y="250718"/>
                          <a:ext cx="3696800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231FE" w:rsidRDefault="00E231FE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Raspberry Pi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23825" y="1821191"/>
                          <a:ext cx="727710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21E805C" id="Group 369" o:spid="_x0000_s1029" style="position:absolute;left:0;text-align:left;margin-left:0;margin-top:0;width:594.75pt;height:147pt;z-index:251659264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30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31" style="position:absolute;left:61150;top:15246;width:13010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E231FE" w:rsidRPr="005D4F8F" w:rsidRDefault="00E231FE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 w:rsidR="004606DE"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CA4148" w:rsidRPr="00CA4148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4606DE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CA4148" w:rsidRPr="00CA4148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4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2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3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4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5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6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7" style="position:absolute;left:21812;top:2507;width:36968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E231FE" w:rsidRDefault="00E231FE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Raspberry Pi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8" style="position:absolute;left:1238;top:18211;width:72771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FA666D4" wp14:editId="4DC38A03">
              <wp:simplePos x="0" y="0"/>
              <wp:positionH relativeFrom="column">
                <wp:posOffset>3597910</wp:posOffset>
              </wp:positionH>
              <wp:positionV relativeFrom="paragraph">
                <wp:posOffset>363220</wp:posOffset>
              </wp:positionV>
              <wp:extent cx="2903855" cy="328295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E231FE" w:rsidRPr="005D4F8F" w:rsidRDefault="00E231FE" w:rsidP="004B3351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 w:rsidR="00AA0123"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FA666D4" id="Rectangle 15" o:spid="_x0000_s1039" style="position:absolute;left:0;text-align:left;margin-left:283.3pt;margin-top:28.6pt;width:228.6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" filled="f" stroked="f">
              <v:textbox inset="0,0,0,0">
                <w:txbxContent>
                  <w:p w:rsidR="00E231FE" w:rsidRPr="005D4F8F" w:rsidRDefault="00E231FE" w:rsidP="004B3351">
                    <w:pPr>
                      <w:pStyle w:val="SushiHeaderTextBold"/>
                    </w:pPr>
                    <w:r w:rsidRPr="00B51634">
                      <w:t>I’m Learning</w:t>
                    </w:r>
                    <w:r w:rsidR="00AA0123"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19286DE" wp14:editId="4D4CD8DA">
              <wp:simplePos x="0" y="0"/>
              <wp:positionH relativeFrom="column">
                <wp:posOffset>2733675</wp:posOffset>
              </wp:positionH>
              <wp:positionV relativeFrom="paragraph">
                <wp:posOffset>695325</wp:posOffset>
              </wp:positionV>
              <wp:extent cx="3780790" cy="32829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80790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E231FE" w:rsidRPr="005D4F8F" w:rsidRDefault="00E45ACF" w:rsidP="004B3351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2593469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E231FE">
                                <w:rPr>
                                  <w:rStyle w:val="SushiHeaderTextChar"/>
                                  <w:b w:val="0"/>
                                </w:rPr>
                                <w:t>Remote Access with TightVNC</w:t>
                              </w:r>
                            </w:sdtContent>
                          </w:sdt>
                        </w:p>
                        <w:p w:rsidR="00E231FE" w:rsidRPr="005D4F8F" w:rsidRDefault="00E231FE" w:rsidP="004B3351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19286DE" id="Rectangle 14" o:spid="_x0000_s1040" style="position:absolute;left:0;text-align:left;margin-left:215.25pt;margin-top:54.75pt;width:297.7pt;height:25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" filled="f" stroked="f">
              <v:textbox inset="0,0,0,0">
                <w:txbxContent>
                  <w:p w:rsidR="00E231FE" w:rsidRPr="005D4F8F" w:rsidRDefault="00C159E2" w:rsidP="004B3351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259346977"/>
                        <w:placeholder>
                          <w:docPart w:val="AEB539A9DC534AC28E08883952CCA6D0"/>
                        </w:placeholder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E231FE">
                          <w:rPr>
                            <w:rStyle w:val="SushiHeaderTextChar"/>
                            <w:b w:val="0"/>
                          </w:rPr>
                          <w:t xml:space="preserve">Remote Access with </w:t>
                        </w:r>
                        <w:proofErr w:type="spellStart"/>
                        <w:r w:rsidR="00E231FE">
                          <w:rPr>
                            <w:rStyle w:val="SushiHeaderTextChar"/>
                            <w:b w:val="0"/>
                          </w:rPr>
                          <w:t>TightVNC</w:t>
                        </w:r>
                        <w:proofErr w:type="spellEnd"/>
                      </w:sdtContent>
                    </w:sdt>
                  </w:p>
                  <w:p w:rsidR="00E231FE" w:rsidRPr="005D4F8F" w:rsidRDefault="00E231FE" w:rsidP="004B3351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  <w:r w:rsidR="00E231FE">
      <w:rPr>
        <w:noProof/>
      </w:rPr>
      <w:t xml:space="preserve"> </w:t>
    </w:r>
    <w:r w:rsidR="00E231FE" w:rsidRPr="005D4F8F">
      <w:rPr>
        <w:rFonts w:ascii="Calibri" w:eastAsia="Calibri" w:hAnsi="Calibri" w:cs="Calibri"/>
        <w:b/>
        <w:noProof/>
        <w:sz w:val="22"/>
      </w:rPr>
      <w:t xml:space="preserve">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123" w:rsidRDefault="00AA01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3B"/>
    <w:rsid w:val="000B48B4"/>
    <w:rsid w:val="0012210A"/>
    <w:rsid w:val="001841F6"/>
    <w:rsid w:val="001A01B6"/>
    <w:rsid w:val="001C0ECB"/>
    <w:rsid w:val="001C159D"/>
    <w:rsid w:val="001D0877"/>
    <w:rsid w:val="001F3CC4"/>
    <w:rsid w:val="003A29D5"/>
    <w:rsid w:val="004229FC"/>
    <w:rsid w:val="004606DE"/>
    <w:rsid w:val="00497CDE"/>
    <w:rsid w:val="004B3351"/>
    <w:rsid w:val="004E3F3B"/>
    <w:rsid w:val="0054634C"/>
    <w:rsid w:val="005A6FBF"/>
    <w:rsid w:val="005D4F8F"/>
    <w:rsid w:val="005E2444"/>
    <w:rsid w:val="00632916"/>
    <w:rsid w:val="00634178"/>
    <w:rsid w:val="006364A5"/>
    <w:rsid w:val="0067045B"/>
    <w:rsid w:val="007938CB"/>
    <w:rsid w:val="007B1BBF"/>
    <w:rsid w:val="007E7CD3"/>
    <w:rsid w:val="00852D9A"/>
    <w:rsid w:val="00863D41"/>
    <w:rsid w:val="008C105D"/>
    <w:rsid w:val="009132F7"/>
    <w:rsid w:val="009955C8"/>
    <w:rsid w:val="009A71FE"/>
    <w:rsid w:val="00A151B4"/>
    <w:rsid w:val="00A560E7"/>
    <w:rsid w:val="00A668CB"/>
    <w:rsid w:val="00AA0123"/>
    <w:rsid w:val="00AB7BB1"/>
    <w:rsid w:val="00B51634"/>
    <w:rsid w:val="00B84D4F"/>
    <w:rsid w:val="00C159E2"/>
    <w:rsid w:val="00C55421"/>
    <w:rsid w:val="00CA4148"/>
    <w:rsid w:val="00CB3FBE"/>
    <w:rsid w:val="00CF6320"/>
    <w:rsid w:val="00CF6744"/>
    <w:rsid w:val="00D860A3"/>
    <w:rsid w:val="00DC4378"/>
    <w:rsid w:val="00E11BFB"/>
    <w:rsid w:val="00E231FE"/>
    <w:rsid w:val="00E45ACF"/>
    <w:rsid w:val="00E50B96"/>
    <w:rsid w:val="00E90ABD"/>
    <w:rsid w:val="00E91354"/>
    <w:rsid w:val="00F622B0"/>
    <w:rsid w:val="00FA69FE"/>
    <w:rsid w:val="00FB4CD7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1A2579-8530-4FEE-80C6-3431711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3A29D5"/>
    <w:rPr>
      <w:color w:val="800000"/>
    </w:rPr>
  </w:style>
  <w:style w:type="character" w:customStyle="1" w:styleId="pln1">
    <w:name w:val="pln1"/>
    <w:basedOn w:val="DefaultParagraphFont"/>
    <w:rsid w:val="003A29D5"/>
    <w:rPr>
      <w:color w:val="000000"/>
    </w:rPr>
  </w:style>
  <w:style w:type="character" w:customStyle="1" w:styleId="atn1">
    <w:name w:val="atn1"/>
    <w:basedOn w:val="DefaultParagraphFont"/>
    <w:rsid w:val="003A29D5"/>
    <w:rPr>
      <w:color w:val="FF0000"/>
    </w:rPr>
  </w:style>
  <w:style w:type="character" w:customStyle="1" w:styleId="pun1">
    <w:name w:val="pun1"/>
    <w:basedOn w:val="DefaultParagraphFont"/>
    <w:rsid w:val="003A29D5"/>
    <w:rPr>
      <w:color w:val="000000"/>
    </w:rPr>
  </w:style>
  <w:style w:type="character" w:customStyle="1" w:styleId="atv1">
    <w:name w:val="atv1"/>
    <w:basedOn w:val="DefaultParagraphFont"/>
    <w:rsid w:val="003A29D5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3A29D5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3A29D5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3A29D5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Hyperlink">
    <w:name w:val="Hyperlink"/>
    <w:basedOn w:val="DefaultParagraphFont"/>
    <w:uiPriority w:val="99"/>
    <w:unhideWhenUsed/>
    <w:rsid w:val="0012210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0E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tightvnc.com/download.php" TargetMode="External"/><Relationship Id="rId12" Type="http://schemas.openxmlformats.org/officeDocument/2006/relationships/hyperlink" Target="http://www.tightvnc.com/faq.php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penguintutor.com/linux/tightvn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esktop\Community\SampleTemplate-BlackandWh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EB488-FD48-4EFE-A538-73C420DBC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1933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Raspberry Pi</vt:lpstr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Raspberry Pi</dc:title>
  <dc:subject>Remote Access with TightVNC</dc:subject>
  <dc:creator>new</dc:creator>
  <cp:keywords/>
  <cp:lastModifiedBy>Francis Reed</cp:lastModifiedBy>
  <cp:revision>12</cp:revision>
  <cp:lastPrinted>2015-11-07T22:56:00Z</cp:lastPrinted>
  <dcterms:created xsi:type="dcterms:W3CDTF">2015-11-06T12:22:00Z</dcterms:created>
  <dcterms:modified xsi:type="dcterms:W3CDTF">2015-11-07T22:56:00Z</dcterms:modified>
</cp:coreProperties>
</file>