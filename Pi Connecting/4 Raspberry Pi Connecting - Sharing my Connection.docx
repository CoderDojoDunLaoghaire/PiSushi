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F51" w:rsidRDefault="00C12F51" w:rsidP="00C12F51">
      <w:pPr>
        <w:pStyle w:val="SushiNormal"/>
        <w:ind w:left="-288"/>
      </w:pPr>
      <w:bookmarkStart w:id="0" w:name="_GoBack"/>
      <w:bookmarkEnd w:id="0"/>
      <w:r w:rsidRPr="005D4F8F">
        <w:rPr>
          <w:rStyle w:val="SushiSectionNumber"/>
        </w:rPr>
        <w:t>1</w:t>
      </w:r>
      <w:r>
        <w:t xml:space="preserve"> </w:t>
      </w:r>
      <w:r w:rsidR="00DB513C">
        <w:t>If your Pi does not have a Wifi Dongle then you can still connect it to your Wifi network using your PC as a Bridge. This will allow the Pi to send traffic through the Ethernet port to the PC and then out onto your Wifi network – effectively using the PC as a “Bridge”</w:t>
      </w:r>
    </w:p>
    <w:p w:rsidR="00DB513C" w:rsidRDefault="00DB513C" w:rsidP="00C12F51">
      <w:pPr>
        <w:pStyle w:val="SushiNormal"/>
        <w:ind w:left="-288"/>
      </w:pPr>
    </w:p>
    <w:p w:rsidR="00DB513C" w:rsidRPr="00346B90" w:rsidRDefault="00DB513C" w:rsidP="00C12F51">
      <w:pPr>
        <w:pStyle w:val="SushiNormal"/>
        <w:ind w:left="-288"/>
        <w:rPr>
          <w:i/>
        </w:rPr>
      </w:pPr>
      <w:r w:rsidRPr="00346B90">
        <w:rPr>
          <w:i/>
        </w:rPr>
        <w:t xml:space="preserve">You can use this method as an alternative to </w:t>
      </w:r>
      <w:r w:rsidR="0071523A">
        <w:rPr>
          <w:i/>
        </w:rPr>
        <w:t>setting a Static IP address on both the Pi and the Lan Connection.</w:t>
      </w:r>
    </w:p>
    <w:p w:rsidR="00DB513C" w:rsidRDefault="00DB513C" w:rsidP="00C12F51">
      <w:pPr>
        <w:pStyle w:val="SushiNormal"/>
        <w:ind w:left="-288"/>
      </w:pPr>
    </w:p>
    <w:p w:rsidR="00DB513C" w:rsidRDefault="00DB513C" w:rsidP="00DB513C">
      <w:pPr>
        <w:pStyle w:val="SushiNormal"/>
        <w:ind w:left="-288"/>
      </w:pPr>
      <w:r>
        <w:rPr>
          <w:rStyle w:val="SushiSectionNumber"/>
        </w:rPr>
        <w:t>2</w:t>
      </w:r>
      <w:r>
        <w:t xml:space="preserve"> Go to the Control Panel and Open the Network and Sharing Centre</w:t>
      </w:r>
    </w:p>
    <w:p w:rsidR="00DB513C" w:rsidRDefault="00DB513C" w:rsidP="00DB513C">
      <w:pPr>
        <w:pStyle w:val="SushiNormal"/>
        <w:ind w:left="-288"/>
      </w:pPr>
    </w:p>
    <w:p w:rsidR="00DB513C" w:rsidRDefault="009963BB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7A5CFB97" wp14:editId="49949E60">
            <wp:extent cx="5731510" cy="4370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DB513C">
      <w:pPr>
        <w:spacing w:after="160"/>
        <w:ind w:left="0"/>
        <w:rPr>
          <w:color w:val="58595B"/>
        </w:rPr>
      </w:pPr>
      <w:r>
        <w:br w:type="page"/>
      </w:r>
    </w:p>
    <w:p w:rsidR="00DB513C" w:rsidRDefault="00346B90" w:rsidP="00DB513C">
      <w:pPr>
        <w:pStyle w:val="SushiNormal"/>
        <w:ind w:left="-288"/>
      </w:pPr>
      <w:r>
        <w:rPr>
          <w:rStyle w:val="SushiSectionNumber"/>
        </w:rPr>
        <w:lastRenderedPageBreak/>
        <w:t>3</w:t>
      </w:r>
      <w:r>
        <w:t xml:space="preserve"> </w:t>
      </w:r>
      <w:r w:rsidR="00DB513C">
        <w:t xml:space="preserve">Now click on </w:t>
      </w:r>
      <w:r w:rsidR="00E04CBF">
        <w:t xml:space="preserve">the </w:t>
      </w:r>
      <w:r w:rsidR="00E04CBF" w:rsidRPr="00E04CBF">
        <w:rPr>
          <w:b/>
        </w:rPr>
        <w:t>Wireless</w:t>
      </w:r>
      <w:r w:rsidR="00E04CBF">
        <w:t xml:space="preserve"> connection you are using to connect to the Internet, click on </w:t>
      </w:r>
      <w:r w:rsidR="00E04CBF" w:rsidRPr="00E04CBF">
        <w:rPr>
          <w:b/>
        </w:rPr>
        <w:t>Properties</w:t>
      </w:r>
      <w:r w:rsidR="00E04CBF">
        <w:t xml:space="preserve"> and then click the </w:t>
      </w:r>
      <w:r w:rsidR="00E04CBF" w:rsidRPr="00E04CBF">
        <w:rPr>
          <w:b/>
        </w:rPr>
        <w:t>Sharing</w:t>
      </w:r>
      <w:r w:rsidR="00E04CBF">
        <w:t xml:space="preserve"> tab.</w:t>
      </w:r>
    </w:p>
    <w:p w:rsidR="00DB513C" w:rsidRDefault="00DB513C" w:rsidP="00DB513C">
      <w:pPr>
        <w:pStyle w:val="SushiNormal"/>
        <w:ind w:left="-288"/>
      </w:pPr>
    </w:p>
    <w:p w:rsidR="00DB513C" w:rsidRDefault="00E04CBF" w:rsidP="00DB513C">
      <w:pPr>
        <w:pStyle w:val="SushiNormal"/>
        <w:ind w:left="-288"/>
      </w:pPr>
      <w:r>
        <w:rPr>
          <w:noProof/>
        </w:rPr>
        <w:drawing>
          <wp:inline distT="0" distB="0" distL="0" distR="0" wp14:anchorId="5FB3FE0F" wp14:editId="3432081E">
            <wp:extent cx="4943475" cy="447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Pr="009963BB" w:rsidRDefault="009963BB" w:rsidP="009963BB">
      <w:pPr>
        <w:spacing w:after="160"/>
        <w:ind w:left="0"/>
        <w:rPr>
          <w:color w:val="58595B"/>
        </w:rPr>
      </w:pPr>
      <w:r>
        <w:br w:type="page"/>
      </w:r>
    </w:p>
    <w:p w:rsidR="00DB513C" w:rsidRDefault="00346B90" w:rsidP="00E04CBF">
      <w:pPr>
        <w:pStyle w:val="SushiNormal"/>
        <w:ind w:left="-288"/>
      </w:pPr>
      <w:r>
        <w:rPr>
          <w:rStyle w:val="SushiSectionNumber"/>
        </w:rPr>
        <w:lastRenderedPageBreak/>
        <w:t>4</w:t>
      </w:r>
      <w:r>
        <w:t xml:space="preserve"> </w:t>
      </w:r>
      <w:r w:rsidR="00E04CBF">
        <w:t xml:space="preserve">Now allow sharing </w:t>
      </w:r>
      <w:r w:rsidR="009963BB">
        <w:t xml:space="preserve">the Wifi connection </w:t>
      </w:r>
      <w:r w:rsidR="00E04CBF">
        <w:t xml:space="preserve">with the </w:t>
      </w:r>
      <w:r w:rsidR="00E04CBF" w:rsidRPr="009963BB">
        <w:rPr>
          <w:b/>
        </w:rPr>
        <w:t>Local Area Connection</w:t>
      </w:r>
    </w:p>
    <w:p w:rsidR="00E04CBF" w:rsidRDefault="00E04CBF" w:rsidP="00E04CBF">
      <w:pPr>
        <w:pStyle w:val="SushiNormal"/>
        <w:ind w:left="-288"/>
      </w:pPr>
    </w:p>
    <w:p w:rsidR="00E04CBF" w:rsidRDefault="00E04CBF" w:rsidP="00E04CBF">
      <w:pPr>
        <w:pStyle w:val="SushiNormal"/>
        <w:ind w:left="-288"/>
      </w:pPr>
      <w:r>
        <w:rPr>
          <w:noProof/>
        </w:rPr>
        <w:drawing>
          <wp:inline distT="0" distB="0" distL="0" distR="0" wp14:anchorId="1956D10B" wp14:editId="7CE87CB0">
            <wp:extent cx="3562350" cy="4448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3C" w:rsidRDefault="009963BB" w:rsidP="00C12F51">
      <w:pPr>
        <w:pStyle w:val="SushiNormal"/>
        <w:ind w:left="-288"/>
      </w:pPr>
      <w:r>
        <w:t>By default windows will manage</w:t>
      </w:r>
      <w:r w:rsidR="00E04CBF">
        <w:t xml:space="preserve"> a private network to the Local Area Network and will automatically</w:t>
      </w:r>
      <w:r>
        <w:t xml:space="preserve"> provide a </w:t>
      </w:r>
      <w:r w:rsidRPr="009963BB">
        <w:rPr>
          <w:b/>
        </w:rPr>
        <w:t>private</w:t>
      </w:r>
      <w:r w:rsidR="00E04CBF">
        <w:t xml:space="preserve"> IP Address to the Pi </w:t>
      </w:r>
      <w:r>
        <w:t xml:space="preserve">(or any device) </w:t>
      </w:r>
      <w:r w:rsidR="00E04CBF">
        <w:t>connected to it.</w:t>
      </w:r>
    </w:p>
    <w:p w:rsidR="00E04CBF" w:rsidRDefault="00E04CBF" w:rsidP="00C12F51">
      <w:pPr>
        <w:pStyle w:val="SushiNormal"/>
        <w:ind w:left="-288"/>
      </w:pPr>
      <w:r>
        <w:rPr>
          <w:noProof/>
        </w:rPr>
        <w:lastRenderedPageBreak/>
        <w:drawing>
          <wp:inline distT="0" distB="0" distL="0" distR="0" wp14:anchorId="01C04D5F" wp14:editId="3E3CCFBE">
            <wp:extent cx="3886200" cy="4381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BF" w:rsidRDefault="00E04CBF" w:rsidP="00C12F51">
      <w:pPr>
        <w:pStyle w:val="SushiNormal"/>
        <w:ind w:left="-288"/>
      </w:pPr>
    </w:p>
    <w:p w:rsidR="00E04CBF" w:rsidRDefault="00442BD2" w:rsidP="00C12F51">
      <w:pPr>
        <w:pStyle w:val="SushiNormal"/>
        <w:ind w:left="-288"/>
      </w:pPr>
      <w:r>
        <w:t xml:space="preserve">The </w:t>
      </w:r>
      <w:r w:rsidR="00E04CBF">
        <w:t>Pi Address</w:t>
      </w:r>
      <w:r w:rsidR="009963BB">
        <w:t xml:space="preserve"> will be dynamically allocated from the same IP Range.</w:t>
      </w:r>
      <w:r>
        <w:t xml:space="preserve"> To find out what address it has been given you can run this command</w:t>
      </w:r>
      <w:r w:rsidR="009963BB">
        <w:t xml:space="preserve"> in a Command Prompt</w:t>
      </w:r>
    </w:p>
    <w:p w:rsidR="00442BD2" w:rsidRDefault="00442BD2" w:rsidP="009963BB">
      <w:pPr>
        <w:pStyle w:val="SushiCommand"/>
      </w:pPr>
      <w:r>
        <w:t>arp -a</w:t>
      </w:r>
    </w:p>
    <w:p w:rsidR="00E04CBF" w:rsidRDefault="00E04CBF" w:rsidP="00C12F51">
      <w:pPr>
        <w:pStyle w:val="SushiNormal"/>
        <w:ind w:left="-288"/>
      </w:pPr>
    </w:p>
    <w:p w:rsidR="00442BD2" w:rsidRDefault="00442BD2" w:rsidP="00C12F51">
      <w:pPr>
        <w:pStyle w:val="SushiNormal"/>
        <w:ind w:left="-288"/>
      </w:pPr>
      <w:r>
        <w:rPr>
          <w:noProof/>
        </w:rPr>
        <w:lastRenderedPageBreak/>
        <w:drawing>
          <wp:inline distT="0" distB="0" distL="0" distR="0" wp14:anchorId="7C8B7E3A" wp14:editId="6AC1DDD7">
            <wp:extent cx="5731510" cy="29381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BD2" w:rsidRDefault="009963BB" w:rsidP="00C12F51">
      <w:pPr>
        <w:pStyle w:val="SushiNormal"/>
        <w:ind w:left="-288"/>
      </w:pPr>
      <w:r>
        <w:t xml:space="preserve">Loo at </w:t>
      </w:r>
      <w:r w:rsidR="00442BD2">
        <w:t>the list to find the MAC Address of your Pi.</w:t>
      </w:r>
      <w:r>
        <w:t xml:space="preserve"> You can then remotely access your Pi! </w:t>
      </w:r>
    </w:p>
    <w:p w:rsidR="00442BD2" w:rsidRDefault="009963BB" w:rsidP="00C12F51">
      <w:pPr>
        <w:pStyle w:val="SushiNormal"/>
        <w:ind w:left="-288"/>
      </w:pPr>
      <w:r>
        <w:rPr>
          <w:rStyle w:val="SushiSectionNumber"/>
        </w:rPr>
        <w:t>4</w:t>
      </w:r>
      <w:r>
        <w:t xml:space="preserve"> </w:t>
      </w:r>
      <w:r w:rsidR="00442BD2">
        <w:t xml:space="preserve">Finally, when using this method you may need to set the DNS address manually on the </w:t>
      </w:r>
      <w:r>
        <w:t>network preferences on the Pi if you want to surf the internet or download additional content to the Pi.</w:t>
      </w:r>
    </w:p>
    <w:p w:rsidR="00442BD2" w:rsidRDefault="00442BD2" w:rsidP="009963BB">
      <w:pPr>
        <w:pStyle w:val="SushiNormal"/>
        <w:ind w:left="-288"/>
      </w:pPr>
      <w:r>
        <w:rPr>
          <w:noProof/>
        </w:rPr>
        <w:drawing>
          <wp:inline distT="0" distB="0" distL="0" distR="0" wp14:anchorId="25AE28C7" wp14:editId="7F5079BD">
            <wp:extent cx="2914650" cy="3000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BD2" w:rsidSect="001F3CC4">
      <w:headerReference w:type="default" r:id="rId13"/>
      <w:footerReference w:type="default" r:id="rId14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C84" w:rsidRDefault="000B5C84" w:rsidP="007B1BBF">
      <w:pPr>
        <w:spacing w:line="240" w:lineRule="auto"/>
      </w:pPr>
      <w:r>
        <w:separator/>
      </w:r>
    </w:p>
  </w:endnote>
  <w:endnote w:type="continuationSeparator" w:id="0">
    <w:p w:rsidR="000B5C84" w:rsidRDefault="000B5C84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5A0EC5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014C68" wp14:editId="41DD1D9A">
              <wp:simplePos x="0" y="0"/>
              <wp:positionH relativeFrom="column">
                <wp:posOffset>-914400</wp:posOffset>
              </wp:positionH>
              <wp:positionV relativeFrom="paragraph">
                <wp:posOffset>324404</wp:posOffset>
              </wp:positionV>
              <wp:extent cx="7549515" cy="462801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9515" cy="462801"/>
                        <a:chOff x="0" y="-68949"/>
                        <a:chExt cx="7549553" cy="316627"/>
                      </a:xfrm>
                    </wpg:grpSpPr>
                    <wps:wsp>
                      <wps:cNvPr id="4" name="Shape 472"/>
                      <wps:cNvSpPr/>
                      <wps:spPr>
                        <a:xfrm>
                          <a:off x="0" y="-68838"/>
                          <a:ext cx="1833245" cy="316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" name="Shape 473"/>
                      <wps:cNvSpPr/>
                      <wps:spPr>
                        <a:xfrm>
                          <a:off x="1828800" y="-68838"/>
                          <a:ext cx="1923415" cy="3161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" name="Shape 474"/>
                      <wps:cNvSpPr/>
                      <wps:spPr>
                        <a:xfrm>
                          <a:off x="3752850" y="-68838"/>
                          <a:ext cx="1923415" cy="3161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" name="Shape 475"/>
                      <wps:cNvSpPr/>
                      <wps:spPr>
                        <a:xfrm>
                          <a:off x="5676900" y="-68949"/>
                          <a:ext cx="1872653" cy="3166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A2C75FA" id="Group 9" o:spid="_x0000_s1026" style="position:absolute;margin-left:-1in;margin-top:25.55pt;width:594.45pt;height:36.45pt;z-index:251664384;mso-height-relative:margin" coordorigin=",-689" coordsize="75495,3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">
              <v:shape id="Shape 472" o:spid="_x0000_s1027" style="position:absolute;top:-688;width:18332;height:3160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G08IA&#10;AADaAAAADwAAAGRycy9kb3ducmV2LnhtbESPQWsCMRSE7wX/Q3hCbzWrSNGtUbRUECwUt4VeH5tn&#10;srh5WZK4bv+9KRR6HGbmG2a1GVwregqx8axgOilAENdeN2wUfH3unxYgYkLW2HomBT8UYbMePayw&#10;1P7GJ+qrZESGcCxRgU2pK6WMtSWHceI74uydfXCYsgxG6oC3DHetnBXFs3TYcF6w2NGrpfpSXZ2C&#10;3busTsdzv19+zL+7t4M1YeGNUo/jYfsCItGQ/sN/7YNWMIPfK/k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B4bTwgAAANoAAAAPAAAAAAAAAAAAAAAAAJgCAABkcnMvZG93&#10;bnJldi54bWxQSwUGAAAAAAQABAD1AAAAhw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28" style="position:absolute;left:1828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ZucIA&#10;AADaAAAADwAAAGRycy9kb3ducmV2LnhtbESP3YrCMBSE7xd8h3AE79bUH5bSNYoogoiKP/sAp83Z&#10;tmxzUppo69sbQdjLYWa+YWaLzlTiTo0rLSsYDSMQxJnVJecKfq6bzxiE88gaK8uk4EEOFvPexwwT&#10;bVs+0/3icxEg7BJUUHhfJ1K6rCCDbmhr4uD92sagD7LJpW6wDXBTyXEUfUmDJYeFAmtaFZT9XW5G&#10;QTqJcePltNzt2/XuaA/peHpKlRr0u+U3CE+d/w+/21utYAKvK+EG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RBm5wgAAANoAAAAPAAAAAAAAAAAAAAAAAJgCAABkcnMvZG93&#10;bnJldi54bWxQSwUGAAAAAAQABAD1AAAAhw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29" style="position:absolute;left:37528;top:-688;width:19234;height:3160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kt3cEA&#10;AADaAAAADwAAAGRycy9kb3ducmV2LnhtbESPzarCMBSE94LvEI5wN6LpVRGtRhFF0KU/G3eH5tgU&#10;m5Pa5Gp9+xtBcDnMzDfMfNnYUjyo9oVjBb/9BARx5nTBuYLzadubgPABWWPpmBS8yMNy0W7NMdXu&#10;yQd6HEMuIoR9igpMCFUqpc8MWfR9VxFH7+pqiyHKOpe6xmeE21IOkmQsLRYcFwxWtDaU3Y5/VsFq&#10;P+ya5HLpXqfbOw43txdmk7VSP51mNQMRqAnf8Ke90wpG8L4Sb4B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5Ld3BAAAA2gAAAA8AAAAAAAAAAAAAAAAAmAIAAGRycy9kb3du&#10;cmV2LnhtbFBLBQYAAAAABAAEAPUAAACG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0" style="position:absolute;left:56769;top:-689;width:18726;height:3165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8kF8QA&#10;AADaAAAADwAAAGRycy9kb3ducmV2LnhtbESPQWvCQBSE70L/w/IK3nRT0VJSVymmAZFc1F56e82+&#10;JrHZt2F31eivd4WCx2FmvmHmy9604kTON5YVvIwTEMSl1Q1XCr72+egNhA/IGlvLpOBCHpaLp8Ec&#10;U23PvKXTLlQiQtinqKAOoUul9GVNBv3YdsTR+7XOYIjSVVI7PEe4aeUkSV6lwYbjQo0drWoq/3ZH&#10;o2CyWWf2mhV5MV39FN/Z52Hv8oNSw+f+4x1EoD48wv/ttVYwg/uVeAP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fJBfEAAAA2gAAAA8AAAAAAAAAAAAAAAAAmAIAAGRycy9k&#10;b3ducmV2LnhtbFBLBQYAAAAABAAEAPUAAACJAwAAAAA=&#10;" path="m,l1798569,r,423214l,423214,,e" fillcolor="#2e7ac7" stroked="f" strokeweight="0">
                <v:stroke miterlimit="83231f" joinstyle="miter"/>
                <v:path arrowok="t" textboxrect="0,0,1798569,423214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0" locked="0" layoutInCell="1" allowOverlap="1" wp14:anchorId="5AACA7D1" wp14:editId="2CAED9C3">
          <wp:simplePos x="0" y="0"/>
          <wp:positionH relativeFrom="column">
            <wp:posOffset>6105525</wp:posOffset>
          </wp:positionH>
          <wp:positionV relativeFrom="paragraph">
            <wp:posOffset>-63500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 wp14:anchorId="4AE4E9B4" wp14:editId="4AE66C64">
          <wp:simplePos x="0" y="0"/>
          <wp:positionH relativeFrom="column">
            <wp:posOffset>-892810</wp:posOffset>
          </wp:positionH>
          <wp:positionV relativeFrom="bottomMargin">
            <wp:posOffset>-38100</wp:posOffset>
          </wp:positionV>
          <wp:extent cx="1696720" cy="424180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720" cy="424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C84" w:rsidRDefault="000B5C84" w:rsidP="007B1BBF">
      <w:pPr>
        <w:spacing w:line="240" w:lineRule="auto"/>
      </w:pPr>
      <w:r>
        <w:separator/>
      </w:r>
    </w:p>
  </w:footnote>
  <w:footnote w:type="continuationSeparator" w:id="0">
    <w:p w:rsidR="000B5C84" w:rsidRDefault="000B5C84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97" w:rsidRDefault="009A50AD" w:rsidP="00510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78AF77E" wp14:editId="29459170">
              <wp:simplePos x="0" y="0"/>
              <wp:positionH relativeFrom="column">
                <wp:posOffset>2066926</wp:posOffset>
              </wp:positionH>
              <wp:positionV relativeFrom="paragraph">
                <wp:posOffset>695325</wp:posOffset>
              </wp:positionV>
              <wp:extent cx="4452620" cy="328295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2620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0B5C84" w:rsidP="00510297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25934697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963BB">
                                <w:rPr>
                                  <w:rStyle w:val="SushiHeaderTextChar"/>
                                  <w:b w:val="0"/>
                                </w:rPr>
                                <w:t>sharing my Internet connection</w:t>
                              </w:r>
                            </w:sdtContent>
                          </w:sdt>
                        </w:p>
                        <w:p w:rsidR="00510297" w:rsidRPr="005D4F8F" w:rsidRDefault="00510297" w:rsidP="00510297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78AF77E" id="Rectangle 14" o:spid="_x0000_s1026" style="position:absolute;left:0;text-align:left;margin-left:162.75pt;margin-top:54.75pt;width:350.6pt;height:25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" filled="f" stroked="f">
              <v:textbox inset="0,0,0,0">
                <w:txbxContent>
                  <w:p w:rsidR="00510297" w:rsidRPr="005D4F8F" w:rsidRDefault="000B5C84" w:rsidP="00510297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25934697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963BB">
                          <w:rPr>
                            <w:rStyle w:val="SushiHeaderTextChar"/>
                            <w:b w:val="0"/>
                          </w:rPr>
                          <w:t>sharing my Internet connection</w:t>
                        </w:r>
                      </w:sdtContent>
                    </w:sdt>
                  </w:p>
                  <w:p w:rsidR="00510297" w:rsidRPr="005D4F8F" w:rsidRDefault="00510297" w:rsidP="00510297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  <w:r w:rsidR="005A0EC5" w:rsidRPr="005D4F8F">
      <w:rPr>
        <w:rFonts w:ascii="Calibri" w:eastAsia="Calibri" w:hAnsi="Calibri" w:cs="Calibri"/>
        <w:b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2ED2EA3B" wp14:editId="6C70AE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307455" y="1524959"/>
                          <a:ext cx="1130935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510297" w:rsidRPr="005D4F8F" w:rsidRDefault="00510297" w:rsidP="00510297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 w:rsidR="004C6C84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963BB" w:rsidRPr="009963BB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4C6C84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9963BB" w:rsidRPr="009963BB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5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81225" y="250718"/>
                          <a:ext cx="369680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10297" w:rsidRDefault="00510297" w:rsidP="00510297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Raspberry Pi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71080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D2EA3B" id="Group 369" o:spid="_x0000_s1027" style="position:absolute;left:0;text-align:left;margin-left:0;margin-top:0;width:594.75pt;height:147pt;z-index:251668480;mso-position-horizontal:left;mso-position-horizontal-relative:page;mso-position-vertical:top;mso-position-vertical-relative:page;mso-width-relative:margin" coordsize="75533,1866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3" o:spid="_x0000_s1029" style="position:absolute;left:63074;top:15249;width:11309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510297" w:rsidRPr="005D4F8F" w:rsidRDefault="00510297" w:rsidP="00510297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 w:rsidR="004C6C84"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963BB" w:rsidRPr="009963BB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4C6C84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9963BB" w:rsidRPr="009963BB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5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0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1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2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3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4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5" style="position:absolute;left:21812;top:2507;width:36968;height:5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510297" w:rsidRDefault="00510297" w:rsidP="00510297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Raspberry Pi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6" style="position:absolute;left:1143;top:18211;width:73710;height:458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5A0EC5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728155" wp14:editId="75D8816D">
              <wp:simplePos x="0" y="0"/>
              <wp:positionH relativeFrom="column">
                <wp:posOffset>3625215</wp:posOffset>
              </wp:positionH>
              <wp:positionV relativeFrom="paragraph">
                <wp:posOffset>367665</wp:posOffset>
              </wp:positionV>
              <wp:extent cx="2903855" cy="32829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510297" w:rsidRPr="005D4F8F" w:rsidRDefault="00510297" w:rsidP="00510297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 w:rsidR="00C12F51"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A728155" id="Rectangle 15" o:spid="_x0000_s1037" style="position:absolute;left:0;text-align:left;margin-left:285.45pt;margin-top:28.95pt;width:228.6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" filled="f" stroked="f">
              <v:textbox inset="0,0,0,0">
                <w:txbxContent>
                  <w:p w:rsidR="00510297" w:rsidRPr="005D4F8F" w:rsidRDefault="00510297" w:rsidP="00510297">
                    <w:pPr>
                      <w:pStyle w:val="SushiHeaderTextBold"/>
                    </w:pPr>
                    <w:r w:rsidRPr="00B51634">
                      <w:t>I’m Learning</w:t>
                    </w:r>
                    <w:r w:rsidR="00C12F51"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510297">
      <w:rPr>
        <w:noProof/>
      </w:rPr>
      <w:t xml:space="preserve"> </w:t>
    </w:r>
    <w:r w:rsidR="00510297" w:rsidRPr="005D4F8F">
      <w:rPr>
        <w:rFonts w:ascii="Calibri" w:eastAsia="Calibri" w:hAnsi="Calibri" w:cs="Calibri"/>
        <w:b/>
        <w:noProof/>
        <w:sz w:val="22"/>
      </w:rPr>
      <w:t xml:space="preserve">  </w:t>
    </w:r>
  </w:p>
  <w:p w:rsidR="007B1BBF" w:rsidRPr="00510297" w:rsidRDefault="007B1BBF" w:rsidP="00510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3B"/>
    <w:rsid w:val="0000678F"/>
    <w:rsid w:val="000435E1"/>
    <w:rsid w:val="000B48B4"/>
    <w:rsid w:val="000B5C84"/>
    <w:rsid w:val="0012210A"/>
    <w:rsid w:val="001841F6"/>
    <w:rsid w:val="001A01B6"/>
    <w:rsid w:val="001E3C87"/>
    <w:rsid w:val="001F3CC4"/>
    <w:rsid w:val="00233AC2"/>
    <w:rsid w:val="00265F9B"/>
    <w:rsid w:val="002A0B56"/>
    <w:rsid w:val="00346B90"/>
    <w:rsid w:val="003A29D5"/>
    <w:rsid w:val="00442BD2"/>
    <w:rsid w:val="00472E29"/>
    <w:rsid w:val="00497CDE"/>
    <w:rsid w:val="004A1BB2"/>
    <w:rsid w:val="004C6C84"/>
    <w:rsid w:val="004E3F3B"/>
    <w:rsid w:val="004E687B"/>
    <w:rsid w:val="00510297"/>
    <w:rsid w:val="0054634C"/>
    <w:rsid w:val="005A0EC5"/>
    <w:rsid w:val="005A6FBF"/>
    <w:rsid w:val="005D4F8F"/>
    <w:rsid w:val="005E2444"/>
    <w:rsid w:val="00632916"/>
    <w:rsid w:val="0071523A"/>
    <w:rsid w:val="007201A8"/>
    <w:rsid w:val="007B1BBF"/>
    <w:rsid w:val="007E7CD3"/>
    <w:rsid w:val="00852D9A"/>
    <w:rsid w:val="00855E28"/>
    <w:rsid w:val="00863D41"/>
    <w:rsid w:val="008C105D"/>
    <w:rsid w:val="009132F7"/>
    <w:rsid w:val="00972D35"/>
    <w:rsid w:val="009740D9"/>
    <w:rsid w:val="009955C8"/>
    <w:rsid w:val="009963BB"/>
    <w:rsid w:val="009A50AD"/>
    <w:rsid w:val="00A151B4"/>
    <w:rsid w:val="00A560E7"/>
    <w:rsid w:val="00A668CB"/>
    <w:rsid w:val="00AB7BB1"/>
    <w:rsid w:val="00B51634"/>
    <w:rsid w:val="00B84D4F"/>
    <w:rsid w:val="00C12F51"/>
    <w:rsid w:val="00C55421"/>
    <w:rsid w:val="00CF6320"/>
    <w:rsid w:val="00CF6744"/>
    <w:rsid w:val="00D31519"/>
    <w:rsid w:val="00D860A3"/>
    <w:rsid w:val="00DB513C"/>
    <w:rsid w:val="00DC4378"/>
    <w:rsid w:val="00E04CBF"/>
    <w:rsid w:val="00E87578"/>
    <w:rsid w:val="00E90ABD"/>
    <w:rsid w:val="00E91354"/>
    <w:rsid w:val="00F433EC"/>
    <w:rsid w:val="00F536C2"/>
    <w:rsid w:val="00F561D2"/>
    <w:rsid w:val="00FB4CD7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1A2579-8530-4FEE-80C6-3431711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3A29D5"/>
    <w:rPr>
      <w:color w:val="800000"/>
    </w:rPr>
  </w:style>
  <w:style w:type="character" w:customStyle="1" w:styleId="pln1">
    <w:name w:val="pln1"/>
    <w:basedOn w:val="DefaultParagraphFont"/>
    <w:rsid w:val="003A29D5"/>
    <w:rPr>
      <w:color w:val="000000"/>
    </w:rPr>
  </w:style>
  <w:style w:type="character" w:customStyle="1" w:styleId="atn1">
    <w:name w:val="atn1"/>
    <w:basedOn w:val="DefaultParagraphFont"/>
    <w:rsid w:val="003A29D5"/>
    <w:rPr>
      <w:color w:val="FF0000"/>
    </w:rPr>
  </w:style>
  <w:style w:type="character" w:customStyle="1" w:styleId="pun1">
    <w:name w:val="pun1"/>
    <w:basedOn w:val="DefaultParagraphFont"/>
    <w:rsid w:val="003A29D5"/>
    <w:rPr>
      <w:color w:val="000000"/>
    </w:rPr>
  </w:style>
  <w:style w:type="character" w:customStyle="1" w:styleId="atv1">
    <w:name w:val="atv1"/>
    <w:basedOn w:val="DefaultParagraphFont"/>
    <w:rsid w:val="003A29D5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3A29D5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3A29D5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3A29D5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Hyperlink">
    <w:name w:val="Hyperlink"/>
    <w:basedOn w:val="DefaultParagraphFont"/>
    <w:uiPriority w:val="99"/>
    <w:unhideWhenUsed/>
    <w:rsid w:val="001221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esktop\Community\SampleTemplate-BlackandWhi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5DD9E-5AFC-44F0-9305-10E840112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0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Raspberry Pi</vt:lpstr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Raspberry Pi</dc:title>
  <dc:subject>sharing my Internet connection</dc:subject>
  <dc:creator>new</dc:creator>
  <cp:keywords/>
  <cp:lastModifiedBy>Francis Reed</cp:lastModifiedBy>
  <cp:revision>2</cp:revision>
  <cp:lastPrinted>2015-11-17T17:10:00Z</cp:lastPrinted>
  <dcterms:created xsi:type="dcterms:W3CDTF">2015-11-18T12:39:00Z</dcterms:created>
  <dcterms:modified xsi:type="dcterms:W3CDTF">2015-11-18T12:39:00Z</dcterms:modified>
</cp:coreProperties>
</file>