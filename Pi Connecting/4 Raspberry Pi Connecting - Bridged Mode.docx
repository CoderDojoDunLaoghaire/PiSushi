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F51" w:rsidRDefault="00C12F51" w:rsidP="00C12F51">
      <w:pPr>
        <w:pStyle w:val="SushiNormal"/>
        <w:ind w:left="-288"/>
      </w:pPr>
      <w:bookmarkStart w:id="0" w:name="_GoBack"/>
      <w:bookmarkEnd w:id="0"/>
      <w:r w:rsidRPr="005D4F8F">
        <w:rPr>
          <w:rStyle w:val="SushiSectionNumber"/>
        </w:rPr>
        <w:t>1</w:t>
      </w:r>
      <w:r>
        <w:t xml:space="preserve"> </w:t>
      </w:r>
      <w:r w:rsidR="00DB513C">
        <w:t xml:space="preserve">If your Pi does not have a </w:t>
      </w:r>
      <w:proofErr w:type="spellStart"/>
      <w:r w:rsidR="00DB513C">
        <w:t>Wifi</w:t>
      </w:r>
      <w:proofErr w:type="spellEnd"/>
      <w:r w:rsidR="00DB513C">
        <w:t xml:space="preserve"> Dongle then you can still connect it to your </w:t>
      </w:r>
      <w:proofErr w:type="spellStart"/>
      <w:r w:rsidR="00DB513C">
        <w:t>Wifi</w:t>
      </w:r>
      <w:proofErr w:type="spellEnd"/>
      <w:r w:rsidR="00DB513C">
        <w:t xml:space="preserve"> network using your PC as a Bridge. This will allow the Pi to send traffic through the Ethernet port to the PC and then out onto your </w:t>
      </w:r>
      <w:proofErr w:type="spellStart"/>
      <w:r w:rsidR="00DB513C">
        <w:t>Wifi</w:t>
      </w:r>
      <w:proofErr w:type="spellEnd"/>
      <w:r w:rsidR="00DB513C">
        <w:t xml:space="preserve"> network – effectively using the PC as a “Bridge”</w:t>
      </w:r>
    </w:p>
    <w:p w:rsidR="00DB513C" w:rsidRDefault="00DB513C" w:rsidP="00C12F51">
      <w:pPr>
        <w:pStyle w:val="SushiNormal"/>
        <w:ind w:left="-288"/>
      </w:pPr>
    </w:p>
    <w:p w:rsidR="00DB513C" w:rsidRPr="00346B90" w:rsidRDefault="00DB513C" w:rsidP="00C12F51">
      <w:pPr>
        <w:pStyle w:val="SushiNormal"/>
        <w:ind w:left="-288"/>
        <w:rPr>
          <w:i/>
        </w:rPr>
      </w:pPr>
      <w:r w:rsidRPr="00346B90">
        <w:rPr>
          <w:i/>
        </w:rPr>
        <w:t xml:space="preserve">You can use this method as an alternative to </w:t>
      </w:r>
      <w:r w:rsidR="0071523A">
        <w:rPr>
          <w:i/>
        </w:rPr>
        <w:t>setting a Static IP address on both the Pi and the Lan Connection.</w:t>
      </w:r>
    </w:p>
    <w:p w:rsidR="00DB513C" w:rsidRDefault="00DB513C" w:rsidP="00C12F51">
      <w:pPr>
        <w:pStyle w:val="SushiNormal"/>
        <w:ind w:left="-288"/>
      </w:pPr>
    </w:p>
    <w:p w:rsidR="00DB513C" w:rsidRDefault="00DB513C" w:rsidP="00DB513C">
      <w:pPr>
        <w:pStyle w:val="SushiNormal"/>
        <w:ind w:left="-288"/>
      </w:pPr>
      <w:r>
        <w:rPr>
          <w:rStyle w:val="SushiSectionNumber"/>
        </w:rPr>
        <w:t>2</w:t>
      </w:r>
      <w:r>
        <w:t xml:space="preserve"> Go to the Control Panel and Open the Network and Sharing Centre</w:t>
      </w:r>
    </w:p>
    <w:p w:rsidR="00DB513C" w:rsidRDefault="00DB513C" w:rsidP="00DB513C">
      <w:pPr>
        <w:pStyle w:val="SushiNormal"/>
        <w:ind w:left="-288"/>
      </w:pPr>
    </w:p>
    <w:p w:rsidR="00DB513C" w:rsidRDefault="00DB513C" w:rsidP="00DB513C">
      <w:pPr>
        <w:pStyle w:val="SushiNormal"/>
        <w:ind w:left="-288"/>
      </w:pPr>
      <w:r>
        <w:rPr>
          <w:noProof/>
        </w:rPr>
        <w:drawing>
          <wp:inline distT="0" distB="0" distL="0" distR="0" wp14:anchorId="3B698404" wp14:editId="32FF5672">
            <wp:extent cx="5731510" cy="4291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C" w:rsidRDefault="00DB513C">
      <w:pPr>
        <w:spacing w:after="160"/>
        <w:ind w:left="0"/>
        <w:rPr>
          <w:color w:val="58595B"/>
        </w:rPr>
      </w:pPr>
      <w:r>
        <w:br w:type="page"/>
      </w:r>
    </w:p>
    <w:p w:rsidR="00DB513C" w:rsidRDefault="00346B90" w:rsidP="00DB513C">
      <w:pPr>
        <w:pStyle w:val="SushiNormal"/>
        <w:ind w:left="-288"/>
      </w:pPr>
      <w:r>
        <w:rPr>
          <w:rStyle w:val="SushiSectionNumber"/>
        </w:rPr>
        <w:lastRenderedPageBreak/>
        <w:t>3</w:t>
      </w:r>
      <w:r>
        <w:t xml:space="preserve"> </w:t>
      </w:r>
      <w:r w:rsidR="00DB513C">
        <w:t>Now click on Change Adapter Settings to return a list of adapters on your PC.</w:t>
      </w:r>
    </w:p>
    <w:p w:rsidR="00DB513C" w:rsidRDefault="00DB513C" w:rsidP="00DB513C">
      <w:pPr>
        <w:pStyle w:val="SushiNormal"/>
        <w:ind w:left="-288"/>
      </w:pPr>
    </w:p>
    <w:p w:rsidR="00DB513C" w:rsidRDefault="00DB513C" w:rsidP="00DB513C">
      <w:pPr>
        <w:pStyle w:val="SushiNormal"/>
        <w:ind w:left="-288"/>
      </w:pPr>
      <w:r>
        <w:rPr>
          <w:noProof/>
        </w:rPr>
        <w:drawing>
          <wp:inline distT="0" distB="0" distL="0" distR="0" wp14:anchorId="35EB421A" wp14:editId="30B9BD96">
            <wp:extent cx="5731510" cy="218948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C" w:rsidRDefault="00DB513C" w:rsidP="00DB513C">
      <w:pPr>
        <w:pStyle w:val="SushiNormal"/>
        <w:ind w:left="-288"/>
      </w:pPr>
    </w:p>
    <w:p w:rsidR="00DB513C" w:rsidRDefault="00346B90" w:rsidP="00DB513C">
      <w:pPr>
        <w:pStyle w:val="SushiNormal"/>
        <w:ind w:left="-288"/>
      </w:pPr>
      <w:r>
        <w:rPr>
          <w:rStyle w:val="SushiSectionNumber"/>
        </w:rPr>
        <w:t>4</w:t>
      </w:r>
      <w:r>
        <w:t xml:space="preserve"> </w:t>
      </w:r>
      <w:r w:rsidR="00DB513C">
        <w:t xml:space="preserve">Now </w:t>
      </w:r>
      <w:r w:rsidR="00DB513C" w:rsidRPr="00DB513C">
        <w:rPr>
          <w:b/>
        </w:rPr>
        <w:t>hold down</w:t>
      </w:r>
      <w:r w:rsidR="00DB513C">
        <w:t xml:space="preserve"> the </w:t>
      </w:r>
      <w:proofErr w:type="spellStart"/>
      <w:r w:rsidR="00DB513C">
        <w:t>Cntrl</w:t>
      </w:r>
      <w:proofErr w:type="spellEnd"/>
      <w:r w:rsidR="00DB513C">
        <w:t xml:space="preserve">-Key </w:t>
      </w:r>
      <w:r w:rsidR="00DB513C" w:rsidRPr="00DB513C">
        <w:rPr>
          <w:i/>
        </w:rPr>
        <w:t xml:space="preserve">while </w:t>
      </w:r>
      <w:r w:rsidR="00DB513C">
        <w:t xml:space="preserve">you </w:t>
      </w:r>
      <w:r w:rsidR="00DB513C" w:rsidRPr="00DB513C">
        <w:rPr>
          <w:b/>
        </w:rPr>
        <w:t xml:space="preserve">right-click </w:t>
      </w:r>
      <w:r w:rsidR="00DB513C">
        <w:t>the Local Area Connection (which is where the Pi will be connected) and the Wireless Network Connection (which connects to your Router and the outside world)</w:t>
      </w:r>
    </w:p>
    <w:p w:rsidR="00DB513C" w:rsidRDefault="00DB513C" w:rsidP="00DB513C">
      <w:pPr>
        <w:pStyle w:val="SushiNormal"/>
        <w:ind w:left="-288"/>
      </w:pPr>
      <w:r>
        <w:t xml:space="preserve">This highlights the connections you want to bridge. </w:t>
      </w:r>
    </w:p>
    <w:p w:rsidR="00DB513C" w:rsidRDefault="00DB513C" w:rsidP="00DB513C">
      <w:pPr>
        <w:pStyle w:val="SushiNormal"/>
        <w:ind w:left="-288"/>
      </w:pPr>
      <w:r>
        <w:rPr>
          <w:noProof/>
        </w:rPr>
        <w:drawing>
          <wp:inline distT="0" distB="0" distL="0" distR="0" wp14:anchorId="16C8CB79" wp14:editId="5506F8A0">
            <wp:extent cx="4562475" cy="2602724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5072" cy="26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C" w:rsidRDefault="00DB513C" w:rsidP="00DB513C">
      <w:pPr>
        <w:pStyle w:val="SushiNormal"/>
        <w:ind w:left="-288"/>
      </w:pPr>
    </w:p>
    <w:p w:rsidR="00346B90" w:rsidRDefault="00346B90" w:rsidP="00DB513C">
      <w:pPr>
        <w:pStyle w:val="SushiNormal"/>
        <w:ind w:left="-288"/>
      </w:pPr>
      <w:r>
        <w:t xml:space="preserve">This creates a new Network Bridge. </w:t>
      </w:r>
    </w:p>
    <w:p w:rsidR="00346B90" w:rsidRDefault="00346B90" w:rsidP="00346B90">
      <w:pPr>
        <w:pStyle w:val="SushiNormal"/>
        <w:ind w:left="-288"/>
      </w:pPr>
      <w:r>
        <w:rPr>
          <w:rStyle w:val="SushiSectionNumber"/>
        </w:rPr>
        <w:lastRenderedPageBreak/>
        <w:t>4</w:t>
      </w:r>
      <w:r>
        <w:t xml:space="preserve"> Now right-click to bring up the menu that has the Bridge Connection option and click </w:t>
      </w:r>
      <w:r w:rsidRPr="00DB513C">
        <w:rPr>
          <w:b/>
        </w:rPr>
        <w:t>Bridge connections</w:t>
      </w:r>
    </w:p>
    <w:p w:rsidR="00346B90" w:rsidRDefault="00346B90" w:rsidP="00DB513C">
      <w:pPr>
        <w:pStyle w:val="SushiNormal"/>
        <w:ind w:left="-288"/>
        <w:rPr>
          <w:noProof/>
        </w:rPr>
      </w:pPr>
    </w:p>
    <w:p w:rsidR="00DB513C" w:rsidRDefault="00346B90" w:rsidP="00DB513C">
      <w:pPr>
        <w:pStyle w:val="SushiNormal"/>
        <w:ind w:left="-288"/>
      </w:pPr>
      <w:r>
        <w:rPr>
          <w:noProof/>
        </w:rPr>
        <w:drawing>
          <wp:inline distT="0" distB="0" distL="0" distR="0" wp14:anchorId="63C5446D" wp14:editId="1EEAD897">
            <wp:extent cx="5731510" cy="232664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C" w:rsidRDefault="00DB513C" w:rsidP="00C12F51">
      <w:pPr>
        <w:pStyle w:val="SushiNormal"/>
        <w:ind w:left="-288"/>
      </w:pPr>
    </w:p>
    <w:p w:rsidR="00DB513C" w:rsidRDefault="00346B90" w:rsidP="00C12F51">
      <w:pPr>
        <w:pStyle w:val="SushiNormal"/>
        <w:ind w:left="-288"/>
      </w:pPr>
      <w:r>
        <w:t xml:space="preserve">Both machines should now have an IP address supplied by your router, with the </w:t>
      </w:r>
      <w:proofErr w:type="spellStart"/>
      <w:r>
        <w:t>Wifi</w:t>
      </w:r>
      <w:proofErr w:type="spellEnd"/>
      <w:r>
        <w:t xml:space="preserve"> network connection of the PC providing access to the outside world with your Pi!</w:t>
      </w:r>
    </w:p>
    <w:p w:rsidR="00346B90" w:rsidRDefault="00346B90" w:rsidP="00C12F51">
      <w:pPr>
        <w:pStyle w:val="SushiNormal"/>
        <w:ind w:left="-288"/>
      </w:pPr>
    </w:p>
    <w:p w:rsidR="00346B90" w:rsidRDefault="00346B90" w:rsidP="00C12F51">
      <w:pPr>
        <w:pStyle w:val="SushiNormal"/>
        <w:ind w:left="-288"/>
      </w:pPr>
    </w:p>
    <w:sectPr w:rsidR="00346B90" w:rsidSect="001F3CC4">
      <w:headerReference w:type="default" r:id="rId11"/>
      <w:footerReference w:type="default" r:id="rId12"/>
      <w:pgSz w:w="11906" w:h="16838"/>
      <w:pgMar w:top="1440" w:right="1440" w:bottom="1027" w:left="1440" w:header="720" w:footer="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78F" w:rsidRDefault="0000678F" w:rsidP="007B1BBF">
      <w:pPr>
        <w:spacing w:line="240" w:lineRule="auto"/>
      </w:pPr>
      <w:r>
        <w:separator/>
      </w:r>
    </w:p>
  </w:endnote>
  <w:endnote w:type="continuationSeparator" w:id="0">
    <w:p w:rsidR="0000678F" w:rsidRDefault="0000678F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BF" w:rsidRDefault="005A0EC5" w:rsidP="00863D41">
    <w:pPr>
      <w:pStyle w:val="Footer"/>
      <w:tabs>
        <w:tab w:val="clear" w:pos="4680"/>
        <w:tab w:val="clear" w:pos="9360"/>
        <w:tab w:val="right" w:pos="9026"/>
      </w:tabs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9014C68" wp14:editId="41DD1D9A">
              <wp:simplePos x="0" y="0"/>
              <wp:positionH relativeFrom="column">
                <wp:posOffset>-914400</wp:posOffset>
              </wp:positionH>
              <wp:positionV relativeFrom="paragraph">
                <wp:posOffset>324404</wp:posOffset>
              </wp:positionV>
              <wp:extent cx="7549515" cy="462801"/>
              <wp:effectExtent l="0" t="0" r="0" b="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9515" cy="462801"/>
                        <a:chOff x="0" y="-68949"/>
                        <a:chExt cx="7549553" cy="316627"/>
                      </a:xfrm>
                    </wpg:grpSpPr>
                    <wps:wsp>
                      <wps:cNvPr id="4" name="Shape 472"/>
                      <wps:cNvSpPr/>
                      <wps:spPr>
                        <a:xfrm>
                          <a:off x="0" y="-68838"/>
                          <a:ext cx="1833245" cy="316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" name="Shape 473"/>
                      <wps:cNvSpPr/>
                      <wps:spPr>
                        <a:xfrm>
                          <a:off x="1828800" y="-68838"/>
                          <a:ext cx="1923415" cy="316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" name="Shape 474"/>
                      <wps:cNvSpPr/>
                      <wps:spPr>
                        <a:xfrm>
                          <a:off x="3752850" y="-68838"/>
                          <a:ext cx="1923415" cy="3161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" name="Shape 475"/>
                      <wps:cNvSpPr/>
                      <wps:spPr>
                        <a:xfrm>
                          <a:off x="5676900" y="-68949"/>
                          <a:ext cx="1872653" cy="316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2C75FA" id="Group 9" o:spid="_x0000_s1026" style="position:absolute;margin-left:-1in;margin-top:25.55pt;width:594.45pt;height:36.45pt;z-index:251664384;mso-height-relative:margin" coordorigin=",-689" coordsize="75495,3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">
              <v:shape id="Shape 472" o:spid="_x0000_s1027" style="position:absolute;top:-688;width:18332;height:3160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eG08IA&#10;AADaAAAADwAAAGRycy9kb3ducmV2LnhtbESPQWsCMRSE7wX/Q3hCbzWrSNGtUbRUECwUt4VeH5tn&#10;srh5WZK4bv+9KRR6HGbmG2a1GVwregqx8axgOilAENdeN2wUfH3unxYgYkLW2HomBT8UYbMePayw&#10;1P7GJ+qrZESGcCxRgU2pK6WMtSWHceI74uydfXCYsgxG6oC3DHetnBXFs3TYcF6w2NGrpfpSXZ2C&#10;3busTsdzv19+zL+7t4M1YeGNUo/jYfsCItGQ/sN/7YNWMIPfK/k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B4bTwgAAANoAAAAPAAAAAAAAAAAAAAAAAJgCAABkcnMvZG93&#10;bnJldi54bWxQSwUGAAAAAAQABAD1AAAAhw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28" style="position:absolute;left:18288;top:-688;width:19234;height:3160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ZucIA&#10;AADaAAAADwAAAGRycy9kb3ducmV2LnhtbESP3YrCMBSE7xd8h3AE79bUH5bSNYoogoiKP/sAp83Z&#10;tmxzUppo69sbQdjLYWa+YWaLzlTiTo0rLSsYDSMQxJnVJecKfq6bzxiE88gaK8uk4EEOFvPexwwT&#10;bVs+0/3icxEg7BJUUHhfJ1K6rCCDbmhr4uD92sagD7LJpW6wDXBTyXEUfUmDJYeFAmtaFZT9XW5G&#10;QTqJcePltNzt2/XuaA/peHpKlRr0u+U3CE+d/w+/21utYAKvK+EG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RBm5wgAAANoAAAAPAAAAAAAAAAAAAAAAAJgCAABkcnMvZG93&#10;bnJldi54bWxQSwUGAAAAAAQABAD1AAAAhw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29" style="position:absolute;left:37528;top:-688;width:19234;height:3160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kt3cEA&#10;AADaAAAADwAAAGRycy9kb3ducmV2LnhtbESPzarCMBSE94LvEI5wN6LpVRGtRhFF0KU/G3eH5tgU&#10;m5Pa5Gp9+xtBcDnMzDfMfNnYUjyo9oVjBb/9BARx5nTBuYLzadubgPABWWPpmBS8yMNy0W7NMdXu&#10;yQd6HEMuIoR9igpMCFUqpc8MWfR9VxFH7+pqiyHKOpe6xmeE21IOkmQsLRYcFwxWtDaU3Y5/VsFq&#10;P+ya5HLpXqfbOw43txdmk7VSP51mNQMRqAnf8Ke90wpG8L4Sb4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5Ld3BAAAA2gAAAA8AAAAAAAAAAAAAAAAAmAIAAGRycy9kb3du&#10;cmV2LnhtbFBLBQYAAAAABAAEAPUAAACG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0" style="position:absolute;left:56769;top:-689;width:18726;height:3165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8kF8QA&#10;AADaAAAADwAAAGRycy9kb3ducmV2LnhtbESPQWvCQBSE70L/w/IK3nRT0VJSVymmAZFc1F56e82+&#10;JrHZt2F31eivd4WCx2FmvmHmy9604kTON5YVvIwTEMSl1Q1XCr72+egNhA/IGlvLpOBCHpaLp8Ec&#10;U23PvKXTLlQiQtinqKAOoUul9GVNBv3YdsTR+7XOYIjSVVI7PEe4aeUkSV6lwYbjQo0drWoq/3ZH&#10;o2CyWWf2mhV5MV39FN/Z52Hv8oNSw+f+4x1EoD48wv/ttVYwg/uVe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fJBfEAAAA2gAAAA8AAAAAAAAAAAAAAAAAmAIAAGRycy9k&#10;b3ducmV2LnhtbFBLBQYAAAAABAAEAPUAAACJAwAAAAA=&#10;" path="m,l1798569,r,423214l,423214,,e" fillcolor="#2e7ac7" stroked="f" strokeweight="0">
                <v:stroke miterlimit="83231f" joinstyle="miter"/>
                <v:path arrowok="t" textboxrect="0,0,1798569,423214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1" wp14:anchorId="5AACA7D1" wp14:editId="2CAED9C3">
          <wp:simplePos x="0" y="0"/>
          <wp:positionH relativeFrom="column">
            <wp:posOffset>6105525</wp:posOffset>
          </wp:positionH>
          <wp:positionV relativeFrom="paragraph">
            <wp:posOffset>-63500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1" wp14:anchorId="4AE4E9B4" wp14:editId="4AE66C64">
          <wp:simplePos x="0" y="0"/>
          <wp:positionH relativeFrom="column">
            <wp:posOffset>-892810</wp:posOffset>
          </wp:positionH>
          <wp:positionV relativeFrom="bottomMargin">
            <wp:posOffset>-38100</wp:posOffset>
          </wp:positionV>
          <wp:extent cx="1696720" cy="424180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6720" cy="424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3D4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78F" w:rsidRDefault="0000678F" w:rsidP="007B1BBF">
      <w:pPr>
        <w:spacing w:line="240" w:lineRule="auto"/>
      </w:pPr>
      <w:r>
        <w:separator/>
      </w:r>
    </w:p>
  </w:footnote>
  <w:footnote w:type="continuationSeparator" w:id="0">
    <w:p w:rsidR="0000678F" w:rsidRDefault="0000678F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297" w:rsidRDefault="009A50AD" w:rsidP="00510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78AF77E" wp14:editId="29459170">
              <wp:simplePos x="0" y="0"/>
              <wp:positionH relativeFrom="column">
                <wp:posOffset>2066926</wp:posOffset>
              </wp:positionH>
              <wp:positionV relativeFrom="paragraph">
                <wp:posOffset>695325</wp:posOffset>
              </wp:positionV>
              <wp:extent cx="4452620" cy="328295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2620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510297" w:rsidRPr="005D4F8F" w:rsidRDefault="0000678F" w:rsidP="00510297">
                          <w:pPr>
                            <w:pStyle w:val="SushiHeaderTextBold"/>
                          </w:pPr>
                          <w:sdt>
                            <w:sdtPr>
                              <w:rPr>
                                <w:rStyle w:val="SushiHeaderTextChar"/>
                                <w:b w:val="0"/>
                              </w:rPr>
                              <w:alias w:val="Subject"/>
                              <w:tag w:val=""/>
                              <w:id w:val="25934697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SushiHeaderTextChar"/>
                              </w:rPr>
                            </w:sdtEndPr>
                            <w:sdtContent>
                              <w:proofErr w:type="gramStart"/>
                              <w:r w:rsidR="00F433EC">
                                <w:rPr>
                                  <w:rStyle w:val="SushiHeaderTextChar"/>
                                  <w:b w:val="0"/>
                                </w:rPr>
                                <w:t>connecting</w:t>
                              </w:r>
                              <w:proofErr w:type="gramEnd"/>
                              <w:r w:rsidR="00F433EC">
                                <w:rPr>
                                  <w:rStyle w:val="SushiHeaderTextChar"/>
                                  <w:b w:val="0"/>
                                </w:rPr>
                                <w:t xml:space="preserve"> via a Bridge</w:t>
                              </w:r>
                            </w:sdtContent>
                          </w:sdt>
                        </w:p>
                        <w:p w:rsidR="00510297" w:rsidRPr="005D4F8F" w:rsidRDefault="00510297" w:rsidP="00510297">
                          <w:pPr>
                            <w:pStyle w:val="SushiHeaderTextBold"/>
                          </w:pP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78AF77E" id="Rectangle 14" o:spid="_x0000_s1026" style="position:absolute;left:0;text-align:left;margin-left:162.75pt;margin-top:54.75pt;width:350.6pt;height:25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" filled="f" stroked="f">
              <v:textbox inset="0,0,0,0">
                <w:txbxContent>
                  <w:p w:rsidR="00510297" w:rsidRPr="005D4F8F" w:rsidRDefault="0000678F" w:rsidP="00510297">
                    <w:pPr>
                      <w:pStyle w:val="SushiHeaderTextBold"/>
                    </w:pPr>
                    <w:sdt>
                      <w:sdtPr>
                        <w:rPr>
                          <w:rStyle w:val="SushiHeaderTextChar"/>
                          <w:b w:val="0"/>
                        </w:rPr>
                        <w:alias w:val="Subject"/>
                        <w:tag w:val=""/>
                        <w:id w:val="25934697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SushiHeaderTextChar"/>
                        </w:rPr>
                      </w:sdtEndPr>
                      <w:sdtContent>
                        <w:proofErr w:type="gramStart"/>
                        <w:r w:rsidR="00F433EC">
                          <w:rPr>
                            <w:rStyle w:val="SushiHeaderTextChar"/>
                            <w:b w:val="0"/>
                          </w:rPr>
                          <w:t>connecting</w:t>
                        </w:r>
                        <w:proofErr w:type="gramEnd"/>
                        <w:r w:rsidR="00F433EC">
                          <w:rPr>
                            <w:rStyle w:val="SushiHeaderTextChar"/>
                            <w:b w:val="0"/>
                          </w:rPr>
                          <w:t xml:space="preserve"> via a Bridge</w:t>
                        </w:r>
                      </w:sdtContent>
                    </w:sdt>
                  </w:p>
                  <w:p w:rsidR="00510297" w:rsidRPr="005D4F8F" w:rsidRDefault="00510297" w:rsidP="00510297">
                    <w:pPr>
                      <w:pStyle w:val="SushiHeaderTextBold"/>
                    </w:pPr>
                  </w:p>
                </w:txbxContent>
              </v:textbox>
            </v:rect>
          </w:pict>
        </mc:Fallback>
      </mc:AlternateContent>
    </w:r>
    <w:r w:rsidR="005A0EC5" w:rsidRPr="005D4F8F">
      <w:rPr>
        <w:rFonts w:ascii="Calibri" w:eastAsia="Calibri" w:hAnsi="Calibri" w:cs="Calibri"/>
        <w:b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2ED2EA3B" wp14:editId="6C70AE2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6900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6900"/>
                        <a:chOff x="0" y="0"/>
                        <a:chExt cx="7553325" cy="1866900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808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Rectangle 13"/>
                      <wps:cNvSpPr/>
                      <wps:spPr>
                        <a:xfrm>
                          <a:off x="6307455" y="1524959"/>
                          <a:ext cx="1130935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10297" w:rsidRPr="005D4F8F" w:rsidRDefault="00510297" w:rsidP="00510297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Card</w:t>
                            </w:r>
                            <w:r w:rsidR="004C6C84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F433EC" w:rsidRPr="00F433EC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3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 w:rsidR="004C6C84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F433EC" w:rsidRPr="00F433EC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3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2181225" y="250718"/>
                          <a:ext cx="3696800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10297" w:rsidRDefault="00510297" w:rsidP="00510297">
                                <w:pPr>
                                  <w:spacing w:after="160"/>
                                  <w:ind w:left="0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Raspberry Pi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114300" y="1821181"/>
                          <a:ext cx="7371080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ED2EA3B" id="Group 369" o:spid="_x0000_s1027" style="position:absolute;left:0;text-align:left;margin-left:0;margin-top:0;width:594.75pt;height:147pt;z-index:251668480;mso-position-horizontal:left;mso-position-horizontal-relative:page;mso-position-vertical:top;mso-position-vertical-relative:page;mso-width-relative:margin" coordsize="75533,186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8" type="#_x0000_t75" style="position:absolute;left:6280;top:9081;width:28124;height:7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MNe/AAAA2gAAAA8AAABkcnMvZG93bnJldi54bWxET82KwjAQvgv7DmEW9qbpelCppmXZRZQV&#10;D7Y+wNiMbbWZlCba+vbmIHj8+P5X6WAacafO1ZYVfE8iEMSF1TWXCo75erwA4TyyxsYyKXiQgzT5&#10;GK0w1rbnA90zX4oQwi5GBZX3bSylKyoy6Ca2JQ7c2XYGfYBdKXWHfQg3jZxG0UwarDk0VNjSb0XF&#10;NbsZBft2R309/zsdNpferG22y7f/c6W+PoefJQhPg3+LX+6tVhC2hivhBsjk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EDDXvwAAANoAAAAPAAAAAAAAAAAAAAAAAJ8CAABk&#10;cnMvZG93bnJldi54bWxQSwUGAAAAAAQABAD3AAAAiwMAAAAA&#10;">
                <v:imagedata r:id="rId2" o:title=""/>
              </v:shape>
              <v:rect id="Rectangle 13" o:spid="_x0000_s1029" style="position:absolute;left:63074;top:15249;width:11309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510297" w:rsidRPr="005D4F8F" w:rsidRDefault="00510297" w:rsidP="00510297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Card</w:t>
                      </w:r>
                      <w:r w:rsidR="004C6C84">
                        <w:rPr>
                          <w:rFonts w:ascii="Verdana" w:eastAsia="Verdana" w:hAnsi="Verdana" w:cs="Verdana"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F433EC" w:rsidRPr="00F433EC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3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 w:rsidR="004C6C84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F433EC" w:rsidRPr="00F433EC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3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30" style="position:absolute;width:18332;height:1787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6ZsUA&#10;AADcAAAADwAAAGRycy9kb3ducmV2LnhtbESPQWsCMRSE74X+h/AK3mq2ItZujdKKgtBCcVvo9bF5&#10;Jks3L0sS1/XfN4LgcZiZb5jFanCt6CnExrOCp3EBgrj2umGj4Od7+zgHEROyxtYzKThThNXy/m6B&#10;pfYn3lNfJSMyhGOJCmxKXSllrC05jGPfEWfv4IPDlGUwUgc8Zbhr5aQoZtJhw3nBYkdrS/VfdXQK&#10;3j9ltf849NuXr+lvt9lZE+beKDV6GN5eQSQa0i18be+0gunzBC5n8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/pmxQAAANwAAAAPAAAAAAAAAAAAAAAAAJgCAABkcnMv&#10;ZG93bnJldi54bWxQSwUGAAAAAAQABAD1AAAAig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1" style="position:absolute;left:18332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rn8UA&#10;AADcAAAADwAAAGRycy9kb3ducmV2LnhtbESP0WrCQBRE3wX/YblC3+pGDTZEVyktQglVrO0H3GSv&#10;STB7N2S3Sfr33ULBx2FmzjDb/Wga0VPnassKFvMIBHFhdc2lgq/Pw2MCwnlkjY1lUvBDDva76WSL&#10;qbYDf1B/8aUIEHYpKqi8b1MpXVGRQTe3LXHwrrYz6IPsSqk7HALcNHIZRWtpsOawUGFLLxUVt8u3&#10;UZCvEjx4GdfZ+/CanewxX8bnXKmH2fi8AeFp9Pfwf/tNK4ifVv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yufxQAAANwAAAAPAAAAAAAAAAAAAAAAAJgCAABkcnMv&#10;ZG93bnJldi54bWxQSwUGAAAAAAQABAD1AAAAig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2" style="position:absolute;left:37569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SisQA&#10;AADcAAAADwAAAGRycy9kb3ducmV2LnhtbESPT4vCMBTE74LfIbwFL7Kmq6Ju1yiiCHr0z8Xbo3k2&#10;xealNlmt394IgsdhZn7DTOeNLcWNal84VvDTS0AQZ04XnCs4HtbfExA+IGssHZOCB3mYz9qtKaba&#10;3XlHt33IRYSwT1GBCaFKpfSZIYu+5yri6J1dbTFEWedS13iPcFvKfpKMpMWC44LBipaGssv+3ypY&#10;bAddk5xO3fPv+oqD1eWB2WSpVOerWfyBCNSET/jd3mgFw/EQ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EorEAAAA3AAAAA8AAAAAAAAAAAAAAAAAmAIAAGRycy9k&#10;b3ducmV2LnhtbFBLBQYAAAAABAAEAPUAAACJ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3" style="position:absolute;left:56806;width:18727;height:1787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mHccA&#10;AADcAAAADwAAAGRycy9kb3ducmV2LnhtbESPQWvCQBSE7wX/w/KE3upGsbWkriLGgJRc1F68PbOv&#10;STT7NuxuNe2v7xYKHoeZ+YaZL3vTiis531hWMB4lIIhLqxuuFHwc8qdXED4ga2wtk4Jv8rBcDB7m&#10;mGp74x1d96ESEcI+RQV1CF0qpS9rMuhHtiOO3qd1BkOUrpLa4S3CTSsnSfIiDTYcF2rsaF1Tedl/&#10;GQWT921mf7IiL6brU3HMNueDy89KPQ771RuIQH24h//bW61gOnuG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Oph3HAAAA3AAAAA8AAAAAAAAAAAAAAAAAmAIAAGRy&#10;cy9kb3ducmV2LnhtbFBLBQYAAAAABAAEAPUAAACMAw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4" style="position:absolute;top:1788;width:75438;height:6122;visibility:visible;mso-wrap-style:square;v-text-anchor:top" coordsize="7479241,61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icQA&#10;AADcAAAADwAAAGRycy9kb3ducmV2LnhtbESPQWsCMRSE74X+h/AEb27WUtayGkUKUm9aLZTenpvX&#10;zdLNy5qk7vrvTUHocZiZb5jFarCtuJAPjWMF0ywHQVw53XCt4OO4mbyACBFZY+uYFFwpwGr5+LDA&#10;Urue3+lyiLVIEA4lKjAxdqWUoTJkMWSuI07et/MWY5K+ltpjn+C2lU95XkiLDacFgx29Gqp+Dr9W&#10;wbov/NnZ2dVs91+fvS5OYffmlRqPhvUcRKQh/ofv7a1W8Dwr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Z94nEAAAA3AAAAA8AAAAAAAAAAAAAAAAAmAIAAGRycy9k&#10;b3ducmV2LnhtbFBLBQYAAAAABAAEAPUAAACJAw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5" style="position:absolute;left:21812;top:2507;width:36968;height:5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510297" w:rsidRDefault="00510297" w:rsidP="00510297">
                          <w:pPr>
                            <w:spacing w:after="160"/>
                            <w:ind w:left="0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Raspberry Pi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6" style="position:absolute;left:1143;top:18211;width:73710;height:458;visibility:visible;mso-wrap-style:square;v-text-anchor:top" coordsize="6303912,24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1cAA&#10;AADcAAAADwAAAGRycy9kb3ducmV2LnhtbESP0YrCMBRE3xf8h3AF39ZUEV2rUURUfNX1A67NtS02&#10;N6WJafXrjbCwj8PMnGGW685UIlDjSssKRsMEBHFmdcm5gsvv/vsHhPPIGivLpOBJDtar3tcSU21b&#10;PlE4+1xECLsUFRTe16mULivIoBvamjh6N9sY9FE2udQNthFuKjlOkqk0WHJcKLCmbUHZ/fwwCkII&#10;B/+6aGqzhO3uNG+v5S5XatDvNgsQnjr/H/5rH7WCyWwGn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8w1cAAAADcAAAADwAAAAAAAAAAAAAAAACYAgAAZHJzL2Rvd25y&#10;ZXYueG1sUEsFBgAAAAAEAAQA9QAAAIUD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  <w:r w:rsidR="005A0EC5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728155" wp14:editId="75D8816D">
              <wp:simplePos x="0" y="0"/>
              <wp:positionH relativeFrom="column">
                <wp:posOffset>3625215</wp:posOffset>
              </wp:positionH>
              <wp:positionV relativeFrom="paragraph">
                <wp:posOffset>367665</wp:posOffset>
              </wp:positionV>
              <wp:extent cx="2903855" cy="328295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855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510297" w:rsidRPr="005D4F8F" w:rsidRDefault="00510297" w:rsidP="00510297">
                          <w:pPr>
                            <w:pStyle w:val="SushiHeaderTextBold"/>
                          </w:pPr>
                          <w:r w:rsidRPr="00B51634">
                            <w:t xml:space="preserve">I’m </w:t>
                          </w:r>
                          <w:proofErr w:type="gramStart"/>
                          <w:r w:rsidRPr="00B51634">
                            <w:t>Learning</w:t>
                          </w:r>
                          <w:proofErr w:type="gramEnd"/>
                          <w:r w:rsidR="00C12F51">
                            <w:t xml:space="preserve"> about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A728155" id="Rectangle 15" o:spid="_x0000_s1048" style="position:absolute;left:0;text-align:left;margin-left:285.45pt;margin-top:28.95pt;width:228.65pt;height:25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" filled="f" stroked="f">
              <v:textbox inset="0,0,0,0">
                <w:txbxContent>
                  <w:p w:rsidR="00510297" w:rsidRPr="005D4F8F" w:rsidRDefault="00510297" w:rsidP="00510297">
                    <w:pPr>
                      <w:pStyle w:val="SushiHeaderTextBold"/>
                    </w:pPr>
                    <w:r w:rsidRPr="00B51634">
                      <w:t>I’m Learning</w:t>
                    </w:r>
                    <w:r w:rsidR="00C12F51">
                      <w:t xml:space="preserve"> about</w:t>
                    </w:r>
                  </w:p>
                </w:txbxContent>
              </v:textbox>
            </v:rect>
          </w:pict>
        </mc:Fallback>
      </mc:AlternateContent>
    </w:r>
    <w:r w:rsidR="00510297">
      <w:rPr>
        <w:noProof/>
      </w:rPr>
      <w:t xml:space="preserve"> </w:t>
    </w:r>
    <w:r w:rsidR="00510297" w:rsidRPr="005D4F8F">
      <w:rPr>
        <w:rFonts w:ascii="Calibri" w:eastAsia="Calibri" w:hAnsi="Calibri" w:cs="Calibri"/>
        <w:b/>
        <w:noProof/>
        <w:sz w:val="22"/>
      </w:rPr>
      <w:t xml:space="preserve">  </w:t>
    </w:r>
  </w:p>
  <w:p w:rsidR="007B1BBF" w:rsidRPr="00510297" w:rsidRDefault="007B1BBF" w:rsidP="005102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3B"/>
    <w:rsid w:val="0000678F"/>
    <w:rsid w:val="000435E1"/>
    <w:rsid w:val="000B48B4"/>
    <w:rsid w:val="0012210A"/>
    <w:rsid w:val="001841F6"/>
    <w:rsid w:val="001A01B6"/>
    <w:rsid w:val="001E3C87"/>
    <w:rsid w:val="001F3CC4"/>
    <w:rsid w:val="00233AC2"/>
    <w:rsid w:val="00265F9B"/>
    <w:rsid w:val="002A0B56"/>
    <w:rsid w:val="00346B90"/>
    <w:rsid w:val="003A29D5"/>
    <w:rsid w:val="00472E29"/>
    <w:rsid w:val="00497CDE"/>
    <w:rsid w:val="004A1BB2"/>
    <w:rsid w:val="004C6C84"/>
    <w:rsid w:val="004E3F3B"/>
    <w:rsid w:val="004E687B"/>
    <w:rsid w:val="00510297"/>
    <w:rsid w:val="0054634C"/>
    <w:rsid w:val="005A0EC5"/>
    <w:rsid w:val="005A6FBF"/>
    <w:rsid w:val="005D4F8F"/>
    <w:rsid w:val="005E2444"/>
    <w:rsid w:val="00632916"/>
    <w:rsid w:val="0071523A"/>
    <w:rsid w:val="007201A8"/>
    <w:rsid w:val="007B1BBF"/>
    <w:rsid w:val="007E7CD3"/>
    <w:rsid w:val="00852D9A"/>
    <w:rsid w:val="00855E28"/>
    <w:rsid w:val="00863D41"/>
    <w:rsid w:val="008C105D"/>
    <w:rsid w:val="009132F7"/>
    <w:rsid w:val="00972D35"/>
    <w:rsid w:val="009740D9"/>
    <w:rsid w:val="009955C8"/>
    <w:rsid w:val="009A50AD"/>
    <w:rsid w:val="00A151B4"/>
    <w:rsid w:val="00A560E7"/>
    <w:rsid w:val="00A668CB"/>
    <w:rsid w:val="00AB7BB1"/>
    <w:rsid w:val="00B51634"/>
    <w:rsid w:val="00B84D4F"/>
    <w:rsid w:val="00C12F51"/>
    <w:rsid w:val="00C55421"/>
    <w:rsid w:val="00CF6320"/>
    <w:rsid w:val="00CF6744"/>
    <w:rsid w:val="00D31519"/>
    <w:rsid w:val="00D860A3"/>
    <w:rsid w:val="00DB513C"/>
    <w:rsid w:val="00DC4378"/>
    <w:rsid w:val="00E87578"/>
    <w:rsid w:val="00E90ABD"/>
    <w:rsid w:val="00E91354"/>
    <w:rsid w:val="00F433EC"/>
    <w:rsid w:val="00F561D2"/>
    <w:rsid w:val="00FB4CD7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1A2579-8530-4FEE-80C6-34317116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character" w:customStyle="1" w:styleId="tag1">
    <w:name w:val="tag1"/>
    <w:basedOn w:val="DefaultParagraphFont"/>
    <w:rsid w:val="003A29D5"/>
    <w:rPr>
      <w:color w:val="800000"/>
    </w:rPr>
  </w:style>
  <w:style w:type="character" w:customStyle="1" w:styleId="pln1">
    <w:name w:val="pln1"/>
    <w:basedOn w:val="DefaultParagraphFont"/>
    <w:rsid w:val="003A29D5"/>
    <w:rPr>
      <w:color w:val="000000"/>
    </w:rPr>
  </w:style>
  <w:style w:type="character" w:customStyle="1" w:styleId="atn1">
    <w:name w:val="atn1"/>
    <w:basedOn w:val="DefaultParagraphFont"/>
    <w:rsid w:val="003A29D5"/>
    <w:rPr>
      <w:color w:val="FF0000"/>
    </w:rPr>
  </w:style>
  <w:style w:type="character" w:customStyle="1" w:styleId="pun1">
    <w:name w:val="pun1"/>
    <w:basedOn w:val="DefaultParagraphFont"/>
    <w:rsid w:val="003A29D5"/>
    <w:rPr>
      <w:color w:val="000000"/>
    </w:rPr>
  </w:style>
  <w:style w:type="character" w:customStyle="1" w:styleId="atv1">
    <w:name w:val="atv1"/>
    <w:basedOn w:val="DefaultParagraphFont"/>
    <w:rsid w:val="003A29D5"/>
    <w:rPr>
      <w:color w:val="0000FF"/>
    </w:rPr>
  </w:style>
  <w:style w:type="paragraph" w:customStyle="1" w:styleId="SushiCode">
    <w:name w:val="Sushi Code"/>
    <w:basedOn w:val="SushiNormal"/>
    <w:next w:val="SushiNormal"/>
    <w:qFormat/>
    <w:rsid w:val="003A29D5"/>
    <w:pPr>
      <w:shd w:val="clear" w:color="auto" w:fill="E7E6E6" w:themeFill="background2"/>
    </w:pPr>
    <w:rPr>
      <w:rFonts w:ascii="Consolas" w:hAnsi="Consolas"/>
      <w:sz w:val="18"/>
      <w:shd w:val="clear" w:color="auto" w:fill="EEEEEE"/>
    </w:rPr>
  </w:style>
  <w:style w:type="paragraph" w:customStyle="1" w:styleId="SushiCommand">
    <w:name w:val="Sushi Command"/>
    <w:basedOn w:val="SushiNormal"/>
    <w:next w:val="SushiNormal"/>
    <w:link w:val="SushiCommandChar"/>
    <w:qFormat/>
    <w:rsid w:val="003A29D5"/>
    <w:pPr>
      <w:shd w:val="clear" w:color="auto" w:fill="E7E6E6" w:themeFill="background2"/>
    </w:pPr>
    <w:rPr>
      <w:rFonts w:ascii="Courier New" w:eastAsia="Verdana" w:hAnsi="Courier New"/>
      <w:sz w:val="18"/>
      <w:szCs w:val="20"/>
    </w:rPr>
  </w:style>
  <w:style w:type="character" w:customStyle="1" w:styleId="SushiCommandChar">
    <w:name w:val="Sushi Command Char"/>
    <w:basedOn w:val="DefaultParagraphFont"/>
    <w:link w:val="SushiCommand"/>
    <w:rsid w:val="003A29D5"/>
    <w:rPr>
      <w:rFonts w:ascii="Courier New" w:eastAsia="Verdana" w:hAnsi="Courier New" w:cs="Arial"/>
      <w:color w:val="58595B"/>
      <w:sz w:val="18"/>
      <w:szCs w:val="20"/>
      <w:shd w:val="clear" w:color="auto" w:fill="E7E6E6" w:themeFill="background2"/>
    </w:rPr>
  </w:style>
  <w:style w:type="character" w:styleId="Hyperlink">
    <w:name w:val="Hyperlink"/>
    <w:basedOn w:val="DefaultParagraphFont"/>
    <w:uiPriority w:val="99"/>
    <w:unhideWhenUsed/>
    <w:rsid w:val="001221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r\Desktop\Community\SampleTemplate-BlackandWh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BC070-8CB3-4E2E-9D30-9DF272248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SampleTemplate-BlackandWhite.dotx</Template>
  <TotalTime>14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Raspberry Pi</vt:lpstr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Raspberry Pi</dc:title>
  <dc:subject>connecting via a Bridge</dc:subject>
  <dc:creator>new</dc:creator>
  <cp:keywords/>
  <cp:lastModifiedBy>Francis Reed</cp:lastModifiedBy>
  <cp:revision>5</cp:revision>
  <cp:lastPrinted>2015-11-17T17:10:00Z</cp:lastPrinted>
  <dcterms:created xsi:type="dcterms:W3CDTF">2015-11-17T16:55:00Z</dcterms:created>
  <dcterms:modified xsi:type="dcterms:W3CDTF">2015-11-17T17:10:00Z</dcterms:modified>
</cp:coreProperties>
</file>