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F51" w:rsidRDefault="00C12F51" w:rsidP="00C12F51">
      <w:pPr>
        <w:pStyle w:val="SushiNormal"/>
        <w:ind w:left="-288"/>
      </w:pPr>
      <w:bookmarkStart w:id="0" w:name="_GoBack"/>
      <w:bookmarkEnd w:id="0"/>
      <w:r w:rsidRPr="005D4F8F">
        <w:rPr>
          <w:rStyle w:val="SushiSectionNumber"/>
        </w:rPr>
        <w:t>1</w:t>
      </w:r>
      <w:r>
        <w:t xml:space="preserve"> IP Addresses are the way in which computers talk to each other. Every machine on the internet can be identified by its unique or Public IP Address. When we connect machines together we do this in a Network. Each computer in your network will have a unique IP address, and this will be within a range of numbers determined by a subnet mask. To find out the IP address of your machine you can open a Command Prompt and type the command</w:t>
      </w:r>
    </w:p>
    <w:p w:rsidR="00C12F51" w:rsidRDefault="00E87578" w:rsidP="00C12F51">
      <w:pPr>
        <w:pStyle w:val="SushiCommand"/>
      </w:pPr>
      <w:r>
        <w:t>ip</w:t>
      </w:r>
      <w:r w:rsidR="001E3C87">
        <w:t>config</w:t>
      </w:r>
    </w:p>
    <w:p w:rsidR="005A0EC5" w:rsidRPr="005A0EC5" w:rsidRDefault="005A0EC5" w:rsidP="005A0EC5">
      <w:pPr>
        <w:pStyle w:val="SushiNormal"/>
      </w:pPr>
    </w:p>
    <w:p w:rsidR="00C12F51" w:rsidRDefault="005A0EC5">
      <w:pPr>
        <w:spacing w:after="160"/>
        <w:ind w:left="0"/>
        <w:rPr>
          <w:rStyle w:val="SushiSectionNumber"/>
        </w:rPr>
      </w:pPr>
      <w:r>
        <w:rPr>
          <w:noProof/>
        </w:rPr>
        <w:drawing>
          <wp:anchor distT="0" distB="0" distL="114300" distR="114300" simplePos="0" relativeHeight="251685888" behindDoc="0" locked="0" layoutInCell="1" allowOverlap="1" wp14:anchorId="5BD057E3" wp14:editId="62C8807F">
            <wp:simplePos x="0" y="0"/>
            <wp:positionH relativeFrom="column">
              <wp:posOffset>47625</wp:posOffset>
            </wp:positionH>
            <wp:positionV relativeFrom="paragraph">
              <wp:posOffset>60960</wp:posOffset>
            </wp:positionV>
            <wp:extent cx="5731510" cy="2336165"/>
            <wp:effectExtent l="0" t="0" r="2540" b="69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336165"/>
                    </a:xfrm>
                    <a:prstGeom prst="rect">
                      <a:avLst/>
                    </a:prstGeom>
                  </pic:spPr>
                </pic:pic>
              </a:graphicData>
            </a:graphic>
          </wp:anchor>
        </w:drawing>
      </w:r>
      <w:r w:rsidR="00E87578">
        <w:rPr>
          <w:rFonts w:ascii="Calibri" w:eastAsia="Calibri" w:hAnsi="Calibri" w:cs="Calibri"/>
          <w:b/>
          <w:noProof/>
          <w:color w:val="000000"/>
          <w:sz w:val="22"/>
        </w:rPr>
        <mc:AlternateContent>
          <mc:Choice Requires="wpg">
            <w:drawing>
              <wp:inline distT="0" distB="0" distL="0" distR="0" wp14:anchorId="652DDB31" wp14:editId="2B3EE26F">
                <wp:extent cx="6048375" cy="3581400"/>
                <wp:effectExtent l="0" t="0" r="28575" b="19050"/>
                <wp:docPr id="20" name="Group 20"/>
                <wp:cNvGraphicFramePr/>
                <a:graphic xmlns:a="http://schemas.openxmlformats.org/drawingml/2006/main">
                  <a:graphicData uri="http://schemas.microsoft.com/office/word/2010/wordprocessingGroup">
                    <wpg:wgp>
                      <wpg:cNvGrpSpPr/>
                      <wpg:grpSpPr>
                        <a:xfrm>
                          <a:off x="0" y="0"/>
                          <a:ext cx="6048375" cy="3581400"/>
                          <a:chOff x="152999" y="144478"/>
                          <a:chExt cx="5858917" cy="2576957"/>
                        </a:xfrm>
                      </wpg:grpSpPr>
                      <wps:wsp>
                        <wps:cNvPr id="21" name="Shape 9"/>
                        <wps:cNvSpPr/>
                        <wps:spPr>
                          <a:xfrm>
                            <a:off x="152999" y="144478"/>
                            <a:ext cx="5858917" cy="2576957"/>
                          </a:xfrm>
                          <a:custGeom>
                            <a:avLst/>
                            <a:gdLst/>
                            <a:ahLst/>
                            <a:cxnLst/>
                            <a:rect l="0" t="0" r="0" b="0"/>
                            <a:pathLst>
                              <a:path w="5858917" h="2576957">
                                <a:moveTo>
                                  <a:pt x="0" y="2576957"/>
                                </a:moveTo>
                                <a:lnTo>
                                  <a:pt x="5858917" y="2576957"/>
                                </a:lnTo>
                                <a:lnTo>
                                  <a:pt x="5858917" y="0"/>
                                </a:lnTo>
                                <a:lnTo>
                                  <a:pt x="0" y="0"/>
                                </a:lnTo>
                                <a:close/>
                              </a:path>
                            </a:pathLst>
                          </a:custGeom>
                          <a:ln w="6350" cap="flat">
                            <a:solidFill>
                              <a:schemeClr val="tx1"/>
                            </a:solidFill>
                            <a:miter lim="127000"/>
                          </a:ln>
                        </wps:spPr>
                        <wps:style>
                          <a:lnRef idx="1">
                            <a:srgbClr val="61C93F"/>
                          </a:lnRef>
                          <a:fillRef idx="0">
                            <a:srgbClr val="000000">
                              <a:alpha val="0"/>
                            </a:srgbClr>
                          </a:fillRef>
                          <a:effectRef idx="0">
                            <a:scrgbClr r="0" g="0" b="0"/>
                          </a:effectRef>
                          <a:fontRef idx="none"/>
                        </wps:style>
                        <wps:txbx>
                          <w:txbxContent>
                            <w:p w:rsidR="00E87578" w:rsidRDefault="00E87578" w:rsidP="00E87578">
                              <w:pPr>
                                <w:ind w:left="0"/>
                                <w:jc w:val="center"/>
                              </w:pPr>
                            </w:p>
                          </w:txbxContent>
                        </wps:txbx>
                        <wps:bodyPr/>
                      </wps:wsp>
                      <wps:wsp>
                        <wps:cNvPr id="22" name="Rectangle 22"/>
                        <wps:cNvSpPr/>
                        <wps:spPr>
                          <a:xfrm>
                            <a:off x="681497" y="2030351"/>
                            <a:ext cx="4506518" cy="578753"/>
                          </a:xfrm>
                          <a:prstGeom prst="rect">
                            <a:avLst/>
                          </a:prstGeom>
                          <a:ln>
                            <a:noFill/>
                          </a:ln>
                        </wps:spPr>
                        <wps:txbx>
                          <w:txbxContent>
                            <w:p w:rsidR="00E87578" w:rsidRDefault="00E87578" w:rsidP="00E87578">
                              <w:pPr>
                                <w:spacing w:after="160"/>
                                <w:ind w:left="0"/>
                                <w:rPr>
                                  <w:b/>
                                  <w:i/>
                                  <w:color w:val="6D6E70"/>
                                </w:rPr>
                              </w:pPr>
                              <w:r w:rsidRPr="009132F7">
                                <w:rPr>
                                  <w:i/>
                                  <w:color w:val="6D6E70"/>
                                </w:rPr>
                                <w:t xml:space="preserve">Look for the </w:t>
                              </w:r>
                              <w:r>
                                <w:rPr>
                                  <w:i/>
                                  <w:color w:val="6D6E70"/>
                                </w:rPr>
                                <w:t xml:space="preserve">tag </w:t>
                              </w:r>
                              <w:r>
                                <w:rPr>
                                  <w:b/>
                                  <w:i/>
                                  <w:color w:val="6D6E70"/>
                                </w:rPr>
                                <w:t>IPv4 Address</w:t>
                              </w:r>
                            </w:p>
                            <w:p w:rsidR="00E87578" w:rsidRPr="009132F7" w:rsidRDefault="00E87578" w:rsidP="00E87578">
                              <w:pPr>
                                <w:spacing w:after="160"/>
                                <w:ind w:left="0"/>
                                <w:rPr>
                                  <w:i/>
                                </w:rPr>
                              </w:pPr>
                              <w:r>
                                <w:rPr>
                                  <w:i/>
                                  <w:color w:val="6D6E70"/>
                                </w:rPr>
                                <w:t xml:space="preserve">If your Pi is connected to the same network it will have a similar address. When you know its IP Address you will be able to connect to it. </w:t>
                              </w:r>
                            </w:p>
                          </w:txbxContent>
                        </wps:txbx>
                        <wps:bodyPr horzOverflow="overflow" vert="horz" lIns="0" tIns="0" rIns="0" bIns="0" rtlCol="0">
                          <a:noAutofit/>
                        </wps:bodyPr>
                      </wps:wsp>
                    </wpg:wgp>
                  </a:graphicData>
                </a:graphic>
              </wp:inline>
            </w:drawing>
          </mc:Choice>
          <mc:Fallback>
            <w:pict>
              <v:group w14:anchorId="652DDB31" id="Group 20" o:spid="_x0000_s1026" style="width:476.25pt;height:282pt;mso-position-horizontal-relative:char;mso-position-vertical-relative:line" coordorigin="1529,1444" coordsize="58589,2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">
                <v:shape id="Shape 9" o:spid="_x0000_s1027" style="position:absolute;left:1529;top:1444;width:58590;height:25770;visibility:visible;mso-wrap-style:square;v-text-anchor:top" coordsize="5858917,25769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GYIcUA&#10;AADbAAAADwAAAGRycy9kb3ducmV2LnhtbESPT2vCQBTE70K/w/IK3nRjCiVEN0FLrZ4qphU8PrIv&#10;f9rs25BdNf32XaHQ4zAzv2FW+Wg6caXBtZYVLOYRCOLS6pZrBZ8f21kCwnlkjZ1lUvBDDvLsYbLC&#10;VNsbH+la+FoECLsUFTTe96mUrmzIoJvbnjh4lR0M+iCHWuoBbwFuOhlH0bM02HJYaLCnl4bK7+Ji&#10;FGyTr+K0qd67c1wdXt927inZHFmp6eO4XoLwNPr/8F97rxXEC7h/C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ZghxQAAANsAAAAPAAAAAAAAAAAAAAAAAJgCAABkcnMv&#10;ZG93bnJldi54bWxQSwUGAAAAAAQABAD1AAAAigMAAAAA&#10;" adj="-11796480,,5400" path="m,2576957r5858917,l5858917,,,,,2576957xe" filled="f" strokecolor="black [3213]" strokeweight=".5pt">
                  <v:stroke miterlimit="83231f" joinstyle="miter"/>
                  <v:formulas/>
                  <v:path arrowok="t" o:connecttype="custom" textboxrect="0,0,5858917,2576957"/>
                  <v:textbox>
                    <w:txbxContent>
                      <w:p w:rsidR="00E87578" w:rsidRDefault="00E87578" w:rsidP="00E87578">
                        <w:pPr>
                          <w:ind w:left="0"/>
                          <w:jc w:val="center"/>
                        </w:pPr>
                      </w:p>
                    </w:txbxContent>
                  </v:textbox>
                </v:shape>
                <v:rect id="Rectangle 22" o:spid="_x0000_s1028" style="position:absolute;left:6814;top:20303;width:45066;height:5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E87578" w:rsidRDefault="00E87578" w:rsidP="00E87578">
                        <w:pPr>
                          <w:spacing w:after="160"/>
                          <w:ind w:left="0"/>
                          <w:rPr>
                            <w:b/>
                            <w:i/>
                            <w:color w:val="6D6E70"/>
                          </w:rPr>
                        </w:pPr>
                        <w:r w:rsidRPr="009132F7">
                          <w:rPr>
                            <w:i/>
                            <w:color w:val="6D6E70"/>
                          </w:rPr>
                          <w:t xml:space="preserve">Look for the </w:t>
                        </w:r>
                        <w:r>
                          <w:rPr>
                            <w:i/>
                            <w:color w:val="6D6E70"/>
                          </w:rPr>
                          <w:t xml:space="preserve">tag </w:t>
                        </w:r>
                        <w:r>
                          <w:rPr>
                            <w:b/>
                            <w:i/>
                            <w:color w:val="6D6E70"/>
                          </w:rPr>
                          <w:t>IPv4 Address</w:t>
                        </w:r>
                      </w:p>
                      <w:p w:rsidR="00E87578" w:rsidRPr="009132F7" w:rsidRDefault="00E87578" w:rsidP="00E87578">
                        <w:pPr>
                          <w:spacing w:after="160"/>
                          <w:ind w:left="0"/>
                          <w:rPr>
                            <w:i/>
                          </w:rPr>
                        </w:pPr>
                        <w:r>
                          <w:rPr>
                            <w:i/>
                            <w:color w:val="6D6E70"/>
                          </w:rPr>
                          <w:t xml:space="preserve">If your Pi is connected to the same network it will have a similar address. When you know its IP Address you will be able to connect to it. </w:t>
                        </w:r>
                      </w:p>
                    </w:txbxContent>
                  </v:textbox>
                </v:rect>
                <w10:anchorlock/>
              </v:group>
            </w:pict>
          </mc:Fallback>
        </mc:AlternateContent>
      </w:r>
      <w:r w:rsidR="00C12F51">
        <w:rPr>
          <w:rStyle w:val="SushiSectionNumber"/>
        </w:rPr>
        <w:br w:type="page"/>
      </w:r>
    </w:p>
    <w:p w:rsidR="003A29D5" w:rsidRDefault="00E87578" w:rsidP="003A29D5">
      <w:pPr>
        <w:pStyle w:val="SushiNormal"/>
        <w:ind w:left="-288"/>
      </w:pPr>
      <w:r>
        <w:rPr>
          <w:rStyle w:val="SushiSectionNumber"/>
        </w:rPr>
        <w:lastRenderedPageBreak/>
        <w:t>2</w:t>
      </w:r>
      <w:r w:rsidR="007B1BBF">
        <w:t xml:space="preserve"> </w:t>
      </w:r>
      <w:r w:rsidR="00C12F51">
        <w:t xml:space="preserve">To </w:t>
      </w:r>
      <w:r w:rsidR="00D860A3">
        <w:t>f</w:t>
      </w:r>
      <w:r w:rsidR="009132F7">
        <w:t>ind out your Pi</w:t>
      </w:r>
      <w:r w:rsidR="00B84D4F">
        <w:t>’s</w:t>
      </w:r>
      <w:r w:rsidR="003A29D5">
        <w:t xml:space="preserve"> </w:t>
      </w:r>
      <w:r w:rsidR="00C12F51">
        <w:rPr>
          <w:b/>
        </w:rPr>
        <w:t>Internet Protocol (IP)</w:t>
      </w:r>
      <w:r w:rsidR="003A29D5" w:rsidRPr="00B84D4F">
        <w:rPr>
          <w:b/>
        </w:rPr>
        <w:t xml:space="preserve"> Address</w:t>
      </w:r>
      <w:r w:rsidR="00C12F51">
        <w:t xml:space="preserve"> you will need to open a terminal window.</w:t>
      </w:r>
      <w:r w:rsidR="00B84D4F">
        <w:t xml:space="preserve"> T</w:t>
      </w:r>
      <w:r w:rsidR="003A29D5">
        <w:t xml:space="preserve">he first time you </w:t>
      </w:r>
      <w:r w:rsidR="00B84D4F">
        <w:t>try to do this you will</w:t>
      </w:r>
      <w:r w:rsidR="003A29D5">
        <w:t xml:space="preserve"> need to do this </w:t>
      </w:r>
      <w:r w:rsidR="00B84D4F">
        <w:t>with</w:t>
      </w:r>
      <w:r w:rsidR="003A29D5">
        <w:t xml:space="preserve"> a monitor, mouse and keybo</w:t>
      </w:r>
      <w:r w:rsidR="00B84D4F">
        <w:t>ard (because you will not know the IP Address of your Pi</w:t>
      </w:r>
      <w:r w:rsidR="00D860A3">
        <w:t>!)</w:t>
      </w:r>
      <w:r w:rsidR="00B84D4F">
        <w:t xml:space="preserve">. You will need to open a </w:t>
      </w:r>
      <w:r w:rsidR="003A29D5" w:rsidRPr="00B84D4F">
        <w:rPr>
          <w:b/>
        </w:rPr>
        <w:t>Terminal</w:t>
      </w:r>
      <w:r w:rsidR="003A29D5">
        <w:t xml:space="preserve"> and get to the command prompt</w:t>
      </w:r>
      <w:r w:rsidR="00B84D4F">
        <w:t xml:space="preserve"> on the Pi</w:t>
      </w:r>
      <w:r w:rsidR="003A29D5">
        <w:t>.</w:t>
      </w:r>
      <w:r w:rsidR="009132F7">
        <w:t xml:space="preserve"> </w:t>
      </w:r>
      <w:r w:rsidR="00B84D4F">
        <w:t>Once you have a Pi command prompt</w:t>
      </w:r>
      <w:r w:rsidR="00D860A3">
        <w:t>,</w:t>
      </w:r>
      <w:r w:rsidR="00B84D4F">
        <w:t xml:space="preserve"> </w:t>
      </w:r>
      <w:r w:rsidR="009132F7">
        <w:t>run the command:</w:t>
      </w:r>
    </w:p>
    <w:p w:rsidR="003A29D5" w:rsidRDefault="003A29D5" w:rsidP="003A29D5">
      <w:pPr>
        <w:pStyle w:val="SushiCommand"/>
      </w:pPr>
      <w:r>
        <w:t>$ sudo ifconfig –a</w:t>
      </w:r>
    </w:p>
    <w:p w:rsidR="003A29D5" w:rsidRDefault="00B84D4F" w:rsidP="003A29D5">
      <w:pPr>
        <w:spacing w:after="188"/>
        <w:ind w:left="-217" w:right="-225" w:firstLine="217"/>
      </w:pPr>
      <w:r>
        <w:rPr>
          <w:rFonts w:ascii="Calibri" w:eastAsia="Calibri" w:hAnsi="Calibri" w:cs="Calibri"/>
          <w:b/>
          <w:noProof/>
          <w:color w:val="000000"/>
          <w:sz w:val="22"/>
        </w:rPr>
        <mc:AlternateContent>
          <mc:Choice Requires="wpg">
            <w:drawing>
              <wp:anchor distT="0" distB="0" distL="114300" distR="114300" simplePos="0" relativeHeight="251672576" behindDoc="0" locked="0" layoutInCell="1" allowOverlap="1" wp14:anchorId="66EDEDA8" wp14:editId="50C339CB">
                <wp:simplePos x="0" y="0"/>
                <wp:positionH relativeFrom="column">
                  <wp:posOffset>133350</wp:posOffset>
                </wp:positionH>
                <wp:positionV relativeFrom="paragraph">
                  <wp:posOffset>164465</wp:posOffset>
                </wp:positionV>
                <wp:extent cx="5446395" cy="1104900"/>
                <wp:effectExtent l="0" t="0" r="1905" b="0"/>
                <wp:wrapNone/>
                <wp:docPr id="52" name="Group 52"/>
                <wp:cNvGraphicFramePr/>
                <a:graphic xmlns:a="http://schemas.openxmlformats.org/drawingml/2006/main">
                  <a:graphicData uri="http://schemas.microsoft.com/office/word/2010/wordprocessingGroup">
                    <wpg:wgp>
                      <wpg:cNvGrpSpPr/>
                      <wpg:grpSpPr>
                        <a:xfrm>
                          <a:off x="0" y="0"/>
                          <a:ext cx="5446395" cy="1104900"/>
                          <a:chOff x="0" y="0"/>
                          <a:chExt cx="5446395" cy="110490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46395" cy="1104900"/>
                          </a:xfrm>
                          <a:prstGeom prst="rect">
                            <a:avLst/>
                          </a:prstGeom>
                        </pic:spPr>
                      </pic:pic>
                      <wps:wsp>
                        <wps:cNvPr id="38" name="Oval 38"/>
                        <wps:cNvSpPr/>
                        <wps:spPr>
                          <a:xfrm>
                            <a:off x="571500" y="203200"/>
                            <a:ext cx="1733550" cy="25717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826EB1" id="Group 52" o:spid="_x0000_s1026" style="position:absolute;margin-left:10.5pt;margin-top:12.95pt;width:428.85pt;height:87pt;z-index:251672576" coordsize="54463,11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4463;height:11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csnAAAAA2gAAAA8AAABkcnMvZG93bnJldi54bWxET0uLwjAQvgv7H8IseClr6h5EukYR2cU9&#10;+ih4HZuxLW0mpYlt9dcbQfA0fHzPWawGU4uOWldaVjCdxCCIM6tLzhWkx7+vOQjnkTXWlknBjRys&#10;lh+jBSba9ryn7uBzEULYJaig8L5JpHRZQQbdxDbEgbvY1qAPsM2lbrEP4aaW33E8kwZLDg0FNrQp&#10;KKsOV6Og2/7u7uWaTlXP19s530dVGkVKjT+H9Q8IT4N/i1/ufx3mw/OV55XL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f5yycAAAADaAAAADwAAAAAAAAAAAAAAAACfAgAA&#10;ZHJzL2Rvd25yZXYueG1sUEsFBgAAAAAEAAQA9wAAAIwDAAAAAA==&#10;">
                  <v:imagedata r:id="rId9" o:title=""/>
                  <v:path arrowok="t"/>
                </v:shape>
                <v:oval id="Oval 38" o:spid="_x0000_s1028" style="position:absolute;left:5715;top:2032;width:17335;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QmEMYA&#10;AADbAAAADwAAAGRycy9kb3ducmV2LnhtbESPTWsCQQyG70L/w5BCbzqrpUVWR7FCoYW2+HXwGHfi&#10;7NqdzLIz6ra/vjkUPIY375M803nna3WhNlaBDQwHGSjiItiKnYHd9rU/BhUTssU6MBn4oQjz2V1v&#10;irkNV17TZZOcEgjHHA2UKTW51rEoyWMchIZYsmNoPSYZW6dti1eB+1qPsuxZe6xYLpTY0LKk4ntz&#10;9kLZ/26rw8dxtE7Lz/eze1q9nL6cMQ/33WICKlGXbsv/7Tdr4FGeFRfxAD3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QmEMYAAADbAAAADwAAAAAAAAAAAAAAAACYAgAAZHJz&#10;L2Rvd25yZXYueG1sUEsFBgAAAAAEAAQA9QAAAIsDAAAAAA==&#10;" filled="f" strokecolor="#ffc000 [3207]" strokeweight="1pt">
                  <v:stroke joinstyle="miter"/>
                </v:oval>
              </v:group>
            </w:pict>
          </mc:Fallback>
        </mc:AlternateContent>
      </w:r>
      <w:r w:rsidR="003A29D5">
        <w:rPr>
          <w:rFonts w:ascii="Calibri" w:eastAsia="Calibri" w:hAnsi="Calibri" w:cs="Calibri"/>
          <w:b/>
          <w:noProof/>
          <w:color w:val="000000"/>
          <w:sz w:val="22"/>
        </w:rPr>
        <mc:AlternateContent>
          <mc:Choice Requires="wpg">
            <w:drawing>
              <wp:inline distT="0" distB="0" distL="0" distR="0" wp14:anchorId="0CE9C67F" wp14:editId="7F70B094">
                <wp:extent cx="5731510" cy="2375695"/>
                <wp:effectExtent l="0" t="0" r="21590" b="24765"/>
                <wp:docPr id="34" name="Group 34"/>
                <wp:cNvGraphicFramePr/>
                <a:graphic xmlns:a="http://schemas.openxmlformats.org/drawingml/2006/main">
                  <a:graphicData uri="http://schemas.microsoft.com/office/word/2010/wordprocessingGroup">
                    <wpg:wgp>
                      <wpg:cNvGrpSpPr/>
                      <wpg:grpSpPr>
                        <a:xfrm>
                          <a:off x="0" y="0"/>
                          <a:ext cx="5731510" cy="2375695"/>
                          <a:chOff x="152999" y="144478"/>
                          <a:chExt cx="5858917" cy="2576957"/>
                        </a:xfrm>
                      </wpg:grpSpPr>
                      <wps:wsp>
                        <wps:cNvPr id="35" name="Shape 9"/>
                        <wps:cNvSpPr/>
                        <wps:spPr>
                          <a:xfrm>
                            <a:off x="152999" y="144478"/>
                            <a:ext cx="5858917" cy="2576957"/>
                          </a:xfrm>
                          <a:custGeom>
                            <a:avLst/>
                            <a:gdLst/>
                            <a:ahLst/>
                            <a:cxnLst/>
                            <a:rect l="0" t="0" r="0" b="0"/>
                            <a:pathLst>
                              <a:path w="5858917" h="2576957">
                                <a:moveTo>
                                  <a:pt x="0" y="2576957"/>
                                </a:moveTo>
                                <a:lnTo>
                                  <a:pt x="5858917" y="2576957"/>
                                </a:lnTo>
                                <a:lnTo>
                                  <a:pt x="5858917" y="0"/>
                                </a:lnTo>
                                <a:lnTo>
                                  <a:pt x="0" y="0"/>
                                </a:lnTo>
                                <a:close/>
                              </a:path>
                            </a:pathLst>
                          </a:custGeom>
                          <a:ln w="6350" cap="flat">
                            <a:solidFill>
                              <a:schemeClr val="tx1"/>
                            </a:solidFill>
                            <a:miter lim="127000"/>
                          </a:ln>
                        </wps:spPr>
                        <wps:style>
                          <a:lnRef idx="1">
                            <a:srgbClr val="61C93F"/>
                          </a:lnRef>
                          <a:fillRef idx="0">
                            <a:srgbClr val="000000">
                              <a:alpha val="0"/>
                            </a:srgbClr>
                          </a:fillRef>
                          <a:effectRef idx="0">
                            <a:scrgbClr r="0" g="0" b="0"/>
                          </a:effectRef>
                          <a:fontRef idx="none"/>
                        </wps:style>
                        <wps:txbx>
                          <w:txbxContent>
                            <w:p w:rsidR="003A29D5" w:rsidRDefault="003A29D5" w:rsidP="003A29D5">
                              <w:pPr>
                                <w:ind w:left="0"/>
                                <w:jc w:val="center"/>
                              </w:pPr>
                            </w:p>
                          </w:txbxContent>
                        </wps:txbx>
                        <wps:bodyPr/>
                      </wps:wsp>
                      <wps:wsp>
                        <wps:cNvPr id="36" name="Rectangle 36"/>
                        <wps:cNvSpPr/>
                        <wps:spPr>
                          <a:xfrm>
                            <a:off x="743163" y="1742499"/>
                            <a:ext cx="4506518" cy="578753"/>
                          </a:xfrm>
                          <a:prstGeom prst="rect">
                            <a:avLst/>
                          </a:prstGeom>
                          <a:ln>
                            <a:noFill/>
                          </a:ln>
                        </wps:spPr>
                        <wps:txbx>
                          <w:txbxContent>
                            <w:p w:rsidR="003A29D5" w:rsidRPr="009132F7" w:rsidRDefault="009132F7" w:rsidP="003A29D5">
                              <w:pPr>
                                <w:spacing w:after="160"/>
                                <w:ind w:left="0"/>
                                <w:rPr>
                                  <w:i/>
                                </w:rPr>
                              </w:pPr>
                              <w:r w:rsidRPr="009132F7">
                                <w:rPr>
                                  <w:i/>
                                  <w:color w:val="6D6E70"/>
                                </w:rPr>
                                <w:t xml:space="preserve">Look for the </w:t>
                              </w:r>
                              <w:r w:rsidR="00C12F51">
                                <w:rPr>
                                  <w:i/>
                                  <w:color w:val="6D6E70"/>
                                </w:rPr>
                                <w:t xml:space="preserve">tag </w:t>
                              </w:r>
                              <w:r w:rsidRPr="009132F7">
                                <w:rPr>
                                  <w:b/>
                                  <w:i/>
                                  <w:color w:val="6D6E70"/>
                                </w:rPr>
                                <w:t>Internet Address</w:t>
                              </w:r>
                              <w:r w:rsidRPr="009132F7">
                                <w:rPr>
                                  <w:i/>
                                  <w:color w:val="6D6E70"/>
                                </w:rPr>
                                <w:t xml:space="preserve">. You should be connected to the same network, or you can connect your machine directly </w:t>
                              </w:r>
                              <w:r>
                                <w:rPr>
                                  <w:i/>
                                  <w:color w:val="6D6E70"/>
                                </w:rPr>
                                <w:t>to the</w:t>
                              </w:r>
                              <w:r w:rsidRPr="009132F7">
                                <w:rPr>
                                  <w:i/>
                                  <w:color w:val="6D6E70"/>
                                </w:rPr>
                                <w:t xml:space="preserve"> </w:t>
                              </w:r>
                              <w:r>
                                <w:rPr>
                                  <w:i/>
                                  <w:color w:val="6D6E70"/>
                                </w:rPr>
                                <w:t xml:space="preserve">Pi </w:t>
                              </w:r>
                              <w:r w:rsidRPr="009132F7">
                                <w:rPr>
                                  <w:i/>
                                  <w:color w:val="6D6E70"/>
                                </w:rPr>
                                <w:t>with an Ethernet Cable.</w:t>
                              </w:r>
                            </w:p>
                          </w:txbxContent>
                        </wps:txbx>
                        <wps:bodyPr horzOverflow="overflow" vert="horz" lIns="0" tIns="0" rIns="0" bIns="0" rtlCol="0">
                          <a:noAutofit/>
                        </wps:bodyPr>
                      </wps:wsp>
                    </wpg:wgp>
                  </a:graphicData>
                </a:graphic>
              </wp:inline>
            </w:drawing>
          </mc:Choice>
          <mc:Fallback>
            <w:pict>
              <v:group w14:anchorId="0CE9C67F" id="Group 34" o:spid="_x0000_s1029" style="width:451.3pt;height:187.05pt;mso-position-horizontal-relative:char;mso-position-vertical-relative:line" coordorigin="1529,1444" coordsize="58589,2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">
                <v:shape id="Shape 9" o:spid="_x0000_s1030" style="position:absolute;left:1529;top:1444;width:58590;height:25770;visibility:visible;mso-wrap-style:square;v-text-anchor:top" coordsize="5858917,25769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MI/8QA&#10;AADbAAAADwAAAGRycy9kb3ducmV2LnhtbESPT2vCQBTE74LfYXmCN92oWELqKira9lQxttDjI/vy&#10;R7NvQ3bV+O27hYLHYWZ+wyxWnanFjVpXWVYwGUcgiDOrKy4UfJ32oxiE88gaa8uk4EEOVst+b4GJ&#10;tnc+0i31hQgQdgkqKL1vEildVpJBN7YNcfBy2xr0QbaF1C3eA9zUchpFL9JgxWGhxIa2JWWX9GoU&#10;7ONz+r3JP+ufaX7Yvb27Wbw5slLDQbd+BeGp88/wf/tDK5jN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zCP/EAAAA2wAAAA8AAAAAAAAAAAAAAAAAmAIAAGRycy9k&#10;b3ducmV2LnhtbFBLBQYAAAAABAAEAPUAAACJAwAAAAA=&#10;" adj="-11796480,,5400" path="m,2576957r5858917,l5858917,,,,,2576957xe" filled="f" strokecolor="black [3213]" strokeweight=".5pt">
                  <v:stroke miterlimit="83231f" joinstyle="miter"/>
                  <v:formulas/>
                  <v:path arrowok="t" o:connecttype="custom" textboxrect="0,0,5858917,2576957"/>
                  <v:textbox>
                    <w:txbxContent>
                      <w:p w:rsidR="003A29D5" w:rsidRDefault="003A29D5" w:rsidP="003A29D5">
                        <w:pPr>
                          <w:ind w:left="0"/>
                          <w:jc w:val="center"/>
                        </w:pPr>
                      </w:p>
                    </w:txbxContent>
                  </v:textbox>
                </v:shape>
                <v:rect id="Rectangle 36" o:spid="_x0000_s1031" style="position:absolute;left:7431;top:17424;width:45065;height:5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3A29D5" w:rsidRPr="009132F7" w:rsidRDefault="009132F7" w:rsidP="003A29D5">
                        <w:pPr>
                          <w:spacing w:after="160"/>
                          <w:ind w:left="0"/>
                          <w:rPr>
                            <w:i/>
                          </w:rPr>
                        </w:pPr>
                        <w:r w:rsidRPr="009132F7">
                          <w:rPr>
                            <w:i/>
                            <w:color w:val="6D6E70"/>
                          </w:rPr>
                          <w:t xml:space="preserve">Look for the </w:t>
                        </w:r>
                        <w:r w:rsidR="00C12F51">
                          <w:rPr>
                            <w:i/>
                            <w:color w:val="6D6E70"/>
                          </w:rPr>
                          <w:t xml:space="preserve">tag </w:t>
                        </w:r>
                        <w:r w:rsidRPr="009132F7">
                          <w:rPr>
                            <w:b/>
                            <w:i/>
                            <w:color w:val="6D6E70"/>
                          </w:rPr>
                          <w:t>Internet Address</w:t>
                        </w:r>
                        <w:r w:rsidRPr="009132F7">
                          <w:rPr>
                            <w:i/>
                            <w:color w:val="6D6E70"/>
                          </w:rPr>
                          <w:t xml:space="preserve">. You should be connected to the same network, or you can connect your machine directly </w:t>
                        </w:r>
                        <w:r>
                          <w:rPr>
                            <w:i/>
                            <w:color w:val="6D6E70"/>
                          </w:rPr>
                          <w:t>to the</w:t>
                        </w:r>
                        <w:r w:rsidRPr="009132F7">
                          <w:rPr>
                            <w:i/>
                            <w:color w:val="6D6E70"/>
                          </w:rPr>
                          <w:t xml:space="preserve"> </w:t>
                        </w:r>
                        <w:r>
                          <w:rPr>
                            <w:i/>
                            <w:color w:val="6D6E70"/>
                          </w:rPr>
                          <w:t xml:space="preserve">Pi </w:t>
                        </w:r>
                        <w:r w:rsidRPr="009132F7">
                          <w:rPr>
                            <w:i/>
                            <w:color w:val="6D6E70"/>
                          </w:rPr>
                          <w:t>with an Ethernet Cable.</w:t>
                        </w:r>
                      </w:p>
                    </w:txbxContent>
                  </v:textbox>
                </v:rect>
                <w10:anchorlock/>
              </v:group>
            </w:pict>
          </mc:Fallback>
        </mc:AlternateContent>
      </w:r>
    </w:p>
    <w:p w:rsidR="00D860A3" w:rsidRDefault="00D860A3" w:rsidP="003A29D5">
      <w:pPr>
        <w:spacing w:after="188"/>
        <w:ind w:left="-217" w:right="-225" w:firstLine="217"/>
      </w:pPr>
    </w:p>
    <w:p w:rsidR="00D860A3" w:rsidRDefault="00D860A3" w:rsidP="00D860A3">
      <w:pPr>
        <w:shd w:val="clear" w:color="auto" w:fill="D0CECE" w:themeFill="background2" w:themeFillShade="E6"/>
        <w:spacing w:after="188"/>
        <w:ind w:left="-217" w:right="-225" w:hanging="67"/>
      </w:pPr>
      <w:r w:rsidRPr="00D860A3">
        <w:rPr>
          <w:sz w:val="56"/>
          <w:szCs w:val="56"/>
        </w:rPr>
        <w:t>!</w:t>
      </w:r>
      <w:r>
        <w:t xml:space="preserve"> “sudo” is a command that allows a normal user to execute a command using the same privilege as a root user.</w:t>
      </w:r>
    </w:p>
    <w:p w:rsidR="00D860A3" w:rsidRDefault="00D860A3">
      <w:pPr>
        <w:spacing w:after="160"/>
        <w:ind w:left="0"/>
      </w:pPr>
      <w:r>
        <w:br w:type="page"/>
      </w:r>
    </w:p>
    <w:p w:rsidR="00265F9B" w:rsidRDefault="004C6C84" w:rsidP="00972D35">
      <w:pPr>
        <w:pStyle w:val="SushiNormal"/>
        <w:ind w:left="-288"/>
      </w:pPr>
      <w:r>
        <w:rPr>
          <w:rStyle w:val="SushiSectionNumber"/>
        </w:rPr>
        <w:lastRenderedPageBreak/>
        <w:t>3</w:t>
      </w:r>
      <w:r w:rsidR="00972D35">
        <w:t xml:space="preserve"> You can create your own network by connecting the Pi directly to your machine using an Ethernet cable and configuring </w:t>
      </w:r>
      <w:r w:rsidR="00265F9B">
        <w:t>a S</w:t>
      </w:r>
      <w:r w:rsidR="00972D35">
        <w:t xml:space="preserve">tatic </w:t>
      </w:r>
      <w:r w:rsidR="00265F9B">
        <w:t>IP address</w:t>
      </w:r>
    </w:p>
    <w:p w:rsidR="00265F9B" w:rsidRDefault="00265F9B" w:rsidP="00265F9B">
      <w:pPr>
        <w:shd w:val="clear" w:color="auto" w:fill="D0CECE" w:themeFill="background2" w:themeFillShade="E6"/>
        <w:spacing w:after="188"/>
        <w:ind w:left="-217" w:right="-225" w:hanging="67"/>
      </w:pPr>
      <w:r w:rsidRPr="00D860A3">
        <w:rPr>
          <w:sz w:val="56"/>
          <w:szCs w:val="56"/>
        </w:rPr>
        <w:t>!</w:t>
      </w:r>
      <w:r>
        <w:t xml:space="preserve"> Static IP Addresses are ones that do not change. They can be set manually on your device.</w:t>
      </w:r>
      <w:r w:rsidR="00233AC2">
        <w:t xml:space="preserve"> Dynamic IP Addresses are allocated by a DHCP server on your network, at home this function is provided by your Service Provider’s Wifi Router.</w:t>
      </w:r>
    </w:p>
    <w:p w:rsidR="009132F7" w:rsidRPr="00E87578" w:rsidRDefault="00233AC2" w:rsidP="00E87578">
      <w:pPr>
        <w:pStyle w:val="SushiNormal"/>
        <w:ind w:left="-288"/>
      </w:pPr>
      <w:r>
        <w:rPr>
          <w:rStyle w:val="SushiSectionNumber"/>
        </w:rPr>
        <w:t>4</w:t>
      </w:r>
      <w:r w:rsidR="00265F9B">
        <w:t xml:space="preserve"> </w:t>
      </w:r>
      <w:r w:rsidR="00972D35">
        <w:t>First y</w:t>
      </w:r>
      <w:r w:rsidR="009132F7">
        <w:t xml:space="preserve">ou will need to </w:t>
      </w:r>
      <w:r w:rsidR="00265F9B">
        <w:t xml:space="preserve">set your machine with a </w:t>
      </w:r>
      <w:r w:rsidR="00972D35">
        <w:t xml:space="preserve">a static IP </w:t>
      </w:r>
      <w:r w:rsidR="00265F9B">
        <w:t>address and network mask</w:t>
      </w:r>
      <w:r w:rsidR="00972D35">
        <w:t xml:space="preserve">. </w:t>
      </w:r>
      <w:r w:rsidR="00265F9B">
        <w:t>O</w:t>
      </w:r>
      <w:r w:rsidR="009132F7">
        <w:t xml:space="preserve">pen the network configuration and set your Local Area Connection to the </w:t>
      </w:r>
      <w:r w:rsidR="009132F7" w:rsidRPr="009132F7">
        <w:rPr>
          <w:b/>
        </w:rPr>
        <w:t>xxx.xxx.xxx.1</w:t>
      </w:r>
      <w:r w:rsidR="009132F7">
        <w:t xml:space="preserve"> address of the same network. In the example above we are on a 192.168.</w:t>
      </w:r>
      <w:r w:rsidR="00265F9B">
        <w:rPr>
          <w:b/>
        </w:rPr>
        <w:t>3</w:t>
      </w:r>
      <w:r w:rsidR="009132F7">
        <w:t>.0 network.</w:t>
      </w:r>
    </w:p>
    <w:p w:rsidR="009132F7" w:rsidRDefault="000435E1" w:rsidP="00B51634">
      <w:pPr>
        <w:spacing w:after="188"/>
        <w:ind w:left="-217" w:right="-225" w:firstLine="217"/>
      </w:pPr>
      <w:r>
        <w:rPr>
          <w:noProof/>
        </w:rPr>
        <w:drawing>
          <wp:anchor distT="0" distB="0" distL="114300" distR="114300" simplePos="0" relativeHeight="251686912" behindDoc="0" locked="0" layoutInCell="1" allowOverlap="1">
            <wp:simplePos x="0" y="0"/>
            <wp:positionH relativeFrom="column">
              <wp:posOffset>800100</wp:posOffset>
            </wp:positionH>
            <wp:positionV relativeFrom="paragraph">
              <wp:posOffset>1183005</wp:posOffset>
            </wp:positionV>
            <wp:extent cx="4276725" cy="3738461"/>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9725" cy="3741083"/>
                    </a:xfrm>
                    <a:prstGeom prst="rect">
                      <a:avLst/>
                    </a:prstGeom>
                  </pic:spPr>
                </pic:pic>
              </a:graphicData>
            </a:graphic>
            <wp14:sizeRelH relativeFrom="margin">
              <wp14:pctWidth>0</wp14:pctWidth>
            </wp14:sizeRelH>
            <wp14:sizeRelV relativeFrom="margin">
              <wp14:pctHeight>0</wp14:pctHeight>
            </wp14:sizeRelV>
          </wp:anchor>
        </w:drawing>
      </w:r>
      <w:r w:rsidR="009132F7">
        <w:rPr>
          <w:rFonts w:ascii="Calibri" w:eastAsia="Calibri" w:hAnsi="Calibri" w:cs="Calibri"/>
          <w:b/>
          <w:noProof/>
          <w:color w:val="000000"/>
          <w:sz w:val="22"/>
        </w:rPr>
        <mc:AlternateContent>
          <mc:Choice Requires="wpg">
            <w:drawing>
              <wp:inline distT="0" distB="0" distL="0" distR="0" wp14:anchorId="2A89593E" wp14:editId="72316F2B">
                <wp:extent cx="5372100" cy="4919345"/>
                <wp:effectExtent l="0" t="0" r="19050" b="14605"/>
                <wp:docPr id="43" name="Group 43"/>
                <wp:cNvGraphicFramePr/>
                <a:graphic xmlns:a="http://schemas.openxmlformats.org/drawingml/2006/main">
                  <a:graphicData uri="http://schemas.microsoft.com/office/word/2010/wordprocessingGroup">
                    <wpg:wgp>
                      <wpg:cNvGrpSpPr/>
                      <wpg:grpSpPr>
                        <a:xfrm>
                          <a:off x="0" y="0"/>
                          <a:ext cx="5372100" cy="4919345"/>
                          <a:chOff x="152999" y="144478"/>
                          <a:chExt cx="5858917" cy="2576957"/>
                        </a:xfrm>
                      </wpg:grpSpPr>
                      <wps:wsp>
                        <wps:cNvPr id="44" name="Shape 9"/>
                        <wps:cNvSpPr/>
                        <wps:spPr>
                          <a:xfrm>
                            <a:off x="152999" y="144478"/>
                            <a:ext cx="5858917" cy="2576957"/>
                          </a:xfrm>
                          <a:custGeom>
                            <a:avLst/>
                            <a:gdLst/>
                            <a:ahLst/>
                            <a:cxnLst/>
                            <a:rect l="0" t="0" r="0" b="0"/>
                            <a:pathLst>
                              <a:path w="5858917" h="2576957">
                                <a:moveTo>
                                  <a:pt x="0" y="2576957"/>
                                </a:moveTo>
                                <a:lnTo>
                                  <a:pt x="5858917" y="2576957"/>
                                </a:lnTo>
                                <a:lnTo>
                                  <a:pt x="5858917" y="0"/>
                                </a:lnTo>
                                <a:lnTo>
                                  <a:pt x="0" y="0"/>
                                </a:lnTo>
                                <a:close/>
                              </a:path>
                            </a:pathLst>
                          </a:custGeom>
                          <a:ln w="6350" cap="flat">
                            <a:solidFill>
                              <a:schemeClr val="tx1"/>
                            </a:solidFill>
                            <a:miter lim="127000"/>
                          </a:ln>
                        </wps:spPr>
                        <wps:style>
                          <a:lnRef idx="1">
                            <a:srgbClr val="61C93F"/>
                          </a:lnRef>
                          <a:fillRef idx="0">
                            <a:srgbClr val="000000">
                              <a:alpha val="0"/>
                            </a:srgbClr>
                          </a:fillRef>
                          <a:effectRef idx="0">
                            <a:scrgbClr r="0" g="0" b="0"/>
                          </a:effectRef>
                          <a:fontRef idx="none"/>
                        </wps:style>
                        <wps:txbx>
                          <w:txbxContent>
                            <w:p w:rsidR="009132F7" w:rsidRDefault="009132F7" w:rsidP="009132F7">
                              <w:pPr>
                                <w:ind w:left="0"/>
                                <w:jc w:val="center"/>
                              </w:pPr>
                            </w:p>
                          </w:txbxContent>
                        </wps:txbx>
                        <wps:bodyPr/>
                      </wps:wsp>
                      <wps:wsp>
                        <wps:cNvPr id="45" name="Rectangle 45"/>
                        <wps:cNvSpPr/>
                        <wps:spPr>
                          <a:xfrm>
                            <a:off x="726613" y="274232"/>
                            <a:ext cx="4506518" cy="407942"/>
                          </a:xfrm>
                          <a:prstGeom prst="rect">
                            <a:avLst/>
                          </a:prstGeom>
                          <a:ln>
                            <a:noFill/>
                          </a:ln>
                        </wps:spPr>
                        <wps:txbx>
                          <w:txbxContent>
                            <w:p w:rsidR="009132F7" w:rsidRPr="009132F7" w:rsidRDefault="000435E1" w:rsidP="009132F7">
                              <w:pPr>
                                <w:spacing w:after="160"/>
                                <w:ind w:left="0"/>
                                <w:rPr>
                                  <w:i/>
                                </w:rPr>
                              </w:pPr>
                              <w:r>
                                <w:rPr>
                                  <w:i/>
                                  <w:color w:val="6D6E70"/>
                                </w:rPr>
                                <w:t xml:space="preserve">Ensure your </w:t>
                              </w:r>
                              <w:r w:rsidRPr="009132F7">
                                <w:rPr>
                                  <w:i/>
                                  <w:color w:val="6D6E70"/>
                                </w:rPr>
                                <w:t>Ethernet Cable</w:t>
                              </w:r>
                              <w:r>
                                <w:rPr>
                                  <w:i/>
                                  <w:color w:val="6D6E70"/>
                                </w:rPr>
                                <w:t xml:space="preserve"> is plugged in to your machine and the Pi. </w:t>
                              </w:r>
                              <w:r w:rsidR="009132F7" w:rsidRPr="009132F7">
                                <w:rPr>
                                  <w:i/>
                                  <w:color w:val="6D6E70"/>
                                </w:rPr>
                                <w:t xml:space="preserve">Look for the </w:t>
                              </w:r>
                              <w:r w:rsidR="00497CDE">
                                <w:rPr>
                                  <w:b/>
                                  <w:i/>
                                  <w:color w:val="6D6E70"/>
                                </w:rPr>
                                <w:t>IP</w:t>
                              </w:r>
                              <w:r w:rsidR="009132F7" w:rsidRPr="009132F7">
                                <w:rPr>
                                  <w:b/>
                                  <w:i/>
                                  <w:color w:val="6D6E70"/>
                                </w:rPr>
                                <w:t xml:space="preserve"> Address</w:t>
                              </w:r>
                              <w:r w:rsidR="00497CDE">
                                <w:rPr>
                                  <w:i/>
                                  <w:color w:val="6D6E70"/>
                                </w:rPr>
                                <w:t xml:space="preserve"> in the properties of your </w:t>
                              </w:r>
                              <w:r w:rsidR="00497CDE" w:rsidRPr="00497CDE">
                                <w:rPr>
                                  <w:b/>
                                  <w:i/>
                                  <w:color w:val="6D6E70"/>
                                </w:rPr>
                                <w:t>IPV4</w:t>
                              </w:r>
                              <w:r w:rsidR="00497CDE">
                                <w:rPr>
                                  <w:i/>
                                  <w:color w:val="6D6E70"/>
                                </w:rPr>
                                <w:t xml:space="preserve"> address</w:t>
                              </w:r>
                              <w:r w:rsidR="009132F7" w:rsidRPr="009132F7">
                                <w:rPr>
                                  <w:i/>
                                  <w:color w:val="6D6E70"/>
                                </w:rPr>
                                <w:t xml:space="preserve"> </w:t>
                              </w:r>
                              <w:r w:rsidR="00497CDE">
                                <w:rPr>
                                  <w:i/>
                                  <w:color w:val="6D6E70"/>
                                </w:rPr>
                                <w:t xml:space="preserve">of your </w:t>
                              </w:r>
                              <w:r w:rsidR="00497CDE" w:rsidRPr="00497CDE">
                                <w:rPr>
                                  <w:b/>
                                  <w:i/>
                                  <w:color w:val="6D6E70"/>
                                </w:rPr>
                                <w:t>Local Area Connection</w:t>
                              </w:r>
                              <w:r w:rsidR="00497CDE">
                                <w:rPr>
                                  <w:i/>
                                  <w:color w:val="6D6E70"/>
                                </w:rPr>
                                <w:t>. Then manually set the IP Address</w:t>
                              </w:r>
                              <w:r>
                                <w:rPr>
                                  <w:i/>
                                  <w:color w:val="6D6E70"/>
                                </w:rPr>
                                <w:t xml:space="preserve"> to </w:t>
                              </w:r>
                              <w:r w:rsidR="00265F9B">
                                <w:rPr>
                                  <w:i/>
                                  <w:color w:val="6D6E70"/>
                                </w:rPr>
                                <w:t>192.168.3</w:t>
                              </w:r>
                              <w:r w:rsidR="00497CDE" w:rsidRPr="00497CDE">
                                <w:rPr>
                                  <w:b/>
                                  <w:i/>
                                  <w:color w:val="6D6E70"/>
                                </w:rPr>
                                <w:t>.1</w:t>
                              </w:r>
                              <w:r>
                                <w:rPr>
                                  <w:i/>
                                  <w:color w:val="6D6E70"/>
                                </w:rPr>
                                <w:t xml:space="preserve"> and the Subnet Mask to</w:t>
                              </w:r>
                              <w:r w:rsidR="00497CDE">
                                <w:rPr>
                                  <w:i/>
                                  <w:color w:val="6D6E70"/>
                                </w:rPr>
                                <w:t xml:space="preserve"> </w:t>
                              </w:r>
                              <w:r w:rsidR="00497CDE" w:rsidRPr="00497CDE">
                                <w:rPr>
                                  <w:b/>
                                  <w:i/>
                                  <w:color w:val="6D6E70"/>
                                </w:rPr>
                                <w:t>255.255.255.0</w:t>
                              </w:r>
                              <w:r w:rsidR="00265F9B">
                                <w:rPr>
                                  <w:i/>
                                  <w:color w:val="6D6E70"/>
                                </w:rPr>
                                <w:t xml:space="preserve"> </w:t>
                              </w:r>
                            </w:p>
                          </w:txbxContent>
                        </wps:txbx>
                        <wps:bodyPr horzOverflow="overflow" vert="horz" lIns="0" tIns="0" rIns="0" bIns="0" rtlCol="0">
                          <a:noAutofit/>
                        </wps:bodyPr>
                      </wps:wsp>
                    </wpg:wgp>
                  </a:graphicData>
                </a:graphic>
              </wp:inline>
            </w:drawing>
          </mc:Choice>
          <mc:Fallback>
            <w:pict>
              <v:group w14:anchorId="2A89593E" id="Group 43" o:spid="_x0000_s1032" style="width:423pt;height:387.35pt;mso-position-horizontal-relative:char;mso-position-vertical-relative:line" coordorigin="1529,1444" coordsize="58589,2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">
                <v:shape id="Shape 9" o:spid="_x0000_s1033" style="position:absolute;left:1529;top:1444;width:58590;height:25770;visibility:visible;mso-wrap-style:square;v-text-anchor:top" coordsize="5858917,25769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neGcUA&#10;AADbAAAADwAAAGRycy9kb3ducmV2LnhtbESPT2vCQBTE70K/w/IKvemmViRE19CUantSTBU8PrIv&#10;f9rs25BdNf32XUHocZiZ3zDLdDCtuFDvGssKnicRCOLC6oYrBYev9TgG4TyyxtYyKfglB+nqYbTE&#10;RNsr7+mS+0oECLsEFdTed4mUrqjJoJvYjjh4pe0N+iD7SuoerwFuWjmNork02HBYqLGjt5qKn/xs&#10;FKzj7/yYldv2NC1375sP9xJne1bq6XF4XYDwNPj/8L39qRXMZnD7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d4ZxQAAANsAAAAPAAAAAAAAAAAAAAAAAJgCAABkcnMv&#10;ZG93bnJldi54bWxQSwUGAAAAAAQABAD1AAAAigMAAAAA&#10;" adj="-11796480,,5400" path="m,2576957r5858917,l5858917,,,,,2576957xe" filled="f" strokecolor="black [3213]" strokeweight=".5pt">
                  <v:stroke miterlimit="83231f" joinstyle="miter"/>
                  <v:formulas/>
                  <v:path arrowok="t" o:connecttype="custom" textboxrect="0,0,5858917,2576957"/>
                  <v:textbox>
                    <w:txbxContent>
                      <w:p w:rsidR="009132F7" w:rsidRDefault="009132F7" w:rsidP="009132F7">
                        <w:pPr>
                          <w:ind w:left="0"/>
                          <w:jc w:val="center"/>
                        </w:pPr>
                      </w:p>
                    </w:txbxContent>
                  </v:textbox>
                </v:shape>
                <v:rect id="Rectangle 45" o:spid="_x0000_s1034" style="position:absolute;left:7266;top:2742;width:45065;height:4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9132F7" w:rsidRPr="009132F7" w:rsidRDefault="000435E1" w:rsidP="009132F7">
                        <w:pPr>
                          <w:spacing w:after="160"/>
                          <w:ind w:left="0"/>
                          <w:rPr>
                            <w:i/>
                          </w:rPr>
                        </w:pPr>
                        <w:r>
                          <w:rPr>
                            <w:i/>
                            <w:color w:val="6D6E70"/>
                          </w:rPr>
                          <w:t xml:space="preserve">Ensure your </w:t>
                        </w:r>
                        <w:r w:rsidRPr="009132F7">
                          <w:rPr>
                            <w:i/>
                            <w:color w:val="6D6E70"/>
                          </w:rPr>
                          <w:t>Ethernet Cable</w:t>
                        </w:r>
                        <w:r>
                          <w:rPr>
                            <w:i/>
                            <w:color w:val="6D6E70"/>
                          </w:rPr>
                          <w:t xml:space="preserve"> is plugged in to your machine and the Pi. </w:t>
                        </w:r>
                        <w:r w:rsidR="009132F7" w:rsidRPr="009132F7">
                          <w:rPr>
                            <w:i/>
                            <w:color w:val="6D6E70"/>
                          </w:rPr>
                          <w:t xml:space="preserve">Look for the </w:t>
                        </w:r>
                        <w:r w:rsidR="00497CDE">
                          <w:rPr>
                            <w:b/>
                            <w:i/>
                            <w:color w:val="6D6E70"/>
                          </w:rPr>
                          <w:t>IP</w:t>
                        </w:r>
                        <w:r w:rsidR="009132F7" w:rsidRPr="009132F7">
                          <w:rPr>
                            <w:b/>
                            <w:i/>
                            <w:color w:val="6D6E70"/>
                          </w:rPr>
                          <w:t xml:space="preserve"> Address</w:t>
                        </w:r>
                        <w:r w:rsidR="00497CDE">
                          <w:rPr>
                            <w:i/>
                            <w:color w:val="6D6E70"/>
                          </w:rPr>
                          <w:t xml:space="preserve"> in the properties of your </w:t>
                        </w:r>
                        <w:r w:rsidR="00497CDE" w:rsidRPr="00497CDE">
                          <w:rPr>
                            <w:b/>
                            <w:i/>
                            <w:color w:val="6D6E70"/>
                          </w:rPr>
                          <w:t>IPV4</w:t>
                        </w:r>
                        <w:r w:rsidR="00497CDE">
                          <w:rPr>
                            <w:i/>
                            <w:color w:val="6D6E70"/>
                          </w:rPr>
                          <w:t xml:space="preserve"> address</w:t>
                        </w:r>
                        <w:r w:rsidR="009132F7" w:rsidRPr="009132F7">
                          <w:rPr>
                            <w:i/>
                            <w:color w:val="6D6E70"/>
                          </w:rPr>
                          <w:t xml:space="preserve"> </w:t>
                        </w:r>
                        <w:r w:rsidR="00497CDE">
                          <w:rPr>
                            <w:i/>
                            <w:color w:val="6D6E70"/>
                          </w:rPr>
                          <w:t xml:space="preserve">of your </w:t>
                        </w:r>
                        <w:r w:rsidR="00497CDE" w:rsidRPr="00497CDE">
                          <w:rPr>
                            <w:b/>
                            <w:i/>
                            <w:color w:val="6D6E70"/>
                          </w:rPr>
                          <w:t>Local Area Connection</w:t>
                        </w:r>
                        <w:r w:rsidR="00497CDE">
                          <w:rPr>
                            <w:i/>
                            <w:color w:val="6D6E70"/>
                          </w:rPr>
                          <w:t>. Then manually set the IP Address</w:t>
                        </w:r>
                        <w:r>
                          <w:rPr>
                            <w:i/>
                            <w:color w:val="6D6E70"/>
                          </w:rPr>
                          <w:t xml:space="preserve"> to </w:t>
                        </w:r>
                        <w:r w:rsidR="00265F9B">
                          <w:rPr>
                            <w:i/>
                            <w:color w:val="6D6E70"/>
                          </w:rPr>
                          <w:t>192.168.3</w:t>
                        </w:r>
                        <w:r w:rsidR="00497CDE" w:rsidRPr="00497CDE">
                          <w:rPr>
                            <w:b/>
                            <w:i/>
                            <w:color w:val="6D6E70"/>
                          </w:rPr>
                          <w:t>.1</w:t>
                        </w:r>
                        <w:r>
                          <w:rPr>
                            <w:i/>
                            <w:color w:val="6D6E70"/>
                          </w:rPr>
                          <w:t xml:space="preserve"> and the Subnet Mask to</w:t>
                        </w:r>
                        <w:r w:rsidR="00497CDE">
                          <w:rPr>
                            <w:i/>
                            <w:color w:val="6D6E70"/>
                          </w:rPr>
                          <w:t xml:space="preserve"> </w:t>
                        </w:r>
                        <w:r w:rsidR="00497CDE" w:rsidRPr="00497CDE">
                          <w:rPr>
                            <w:b/>
                            <w:i/>
                            <w:color w:val="6D6E70"/>
                          </w:rPr>
                          <w:t>255.255.255.0</w:t>
                        </w:r>
                        <w:r w:rsidR="00265F9B">
                          <w:rPr>
                            <w:i/>
                            <w:color w:val="6D6E70"/>
                          </w:rPr>
                          <w:t xml:space="preserve"> </w:t>
                        </w:r>
                      </w:p>
                    </w:txbxContent>
                  </v:textbox>
                </v:rect>
                <w10:anchorlock/>
              </v:group>
            </w:pict>
          </mc:Fallback>
        </mc:AlternateContent>
      </w:r>
    </w:p>
    <w:p w:rsidR="00497CDE" w:rsidRDefault="00497CDE" w:rsidP="00B51634">
      <w:pPr>
        <w:spacing w:after="188"/>
        <w:ind w:left="-217" w:right="-225" w:firstLine="217"/>
      </w:pPr>
    </w:p>
    <w:p w:rsidR="000435E1" w:rsidRDefault="000435E1" w:rsidP="00233AC2">
      <w:pPr>
        <w:spacing w:after="160"/>
        <w:ind w:left="0"/>
        <w:rPr>
          <w:rStyle w:val="SushiNormalChar"/>
        </w:rPr>
      </w:pPr>
      <w:r>
        <w:br w:type="page"/>
      </w:r>
      <w:r w:rsidR="00233AC2">
        <w:rPr>
          <w:rStyle w:val="SushiSectionNumber"/>
        </w:rPr>
        <w:lastRenderedPageBreak/>
        <w:t>5</w:t>
      </w:r>
      <w:r>
        <w:rPr>
          <w:rStyle w:val="SushiNormalChar"/>
        </w:rPr>
        <w:t xml:space="preserve"> N</w:t>
      </w:r>
      <w:r w:rsidRPr="00AB7BB1">
        <w:rPr>
          <w:rStyle w:val="SushiNormalChar"/>
        </w:rPr>
        <w:t>ow</w:t>
      </w:r>
      <w:r>
        <w:rPr>
          <w:rStyle w:val="SushiNormalChar"/>
        </w:rPr>
        <w:t xml:space="preserve"> you have to do the same with your Pi. The commands are different, this time you have to edit a file with the following command.</w:t>
      </w:r>
    </w:p>
    <w:p w:rsidR="000435E1" w:rsidRDefault="000435E1" w:rsidP="000435E1">
      <w:pPr>
        <w:pStyle w:val="SushiCommand"/>
      </w:pPr>
      <w:r w:rsidRPr="000435E1">
        <w:t>sudo nano /etc/network/interfaces</w:t>
      </w:r>
    </w:p>
    <w:p w:rsidR="000435E1" w:rsidRDefault="000435E1" w:rsidP="00B51634">
      <w:pPr>
        <w:spacing w:after="188"/>
        <w:ind w:left="-217" w:right="-225" w:firstLine="217"/>
      </w:pPr>
    </w:p>
    <w:p w:rsidR="000435E1" w:rsidRDefault="004C6C84" w:rsidP="00B51634">
      <w:pPr>
        <w:spacing w:after="188"/>
        <w:ind w:left="-217" w:right="-225" w:firstLine="217"/>
      </w:pPr>
      <w:r>
        <w:rPr>
          <w:noProof/>
        </w:rPr>
        <mc:AlternateContent>
          <mc:Choice Requires="wps">
            <w:drawing>
              <wp:anchor distT="0" distB="0" distL="114300" distR="114300" simplePos="0" relativeHeight="251689984" behindDoc="0" locked="0" layoutInCell="1" allowOverlap="1" wp14:anchorId="25E3B46D" wp14:editId="2B8D7205">
                <wp:simplePos x="0" y="0"/>
                <wp:positionH relativeFrom="column">
                  <wp:posOffset>438150</wp:posOffset>
                </wp:positionH>
                <wp:positionV relativeFrom="paragraph">
                  <wp:posOffset>4001770</wp:posOffset>
                </wp:positionV>
                <wp:extent cx="4408170" cy="533400"/>
                <wp:effectExtent l="0" t="0" r="0" b="0"/>
                <wp:wrapNone/>
                <wp:docPr id="30" name="Rectangle 30"/>
                <wp:cNvGraphicFramePr/>
                <a:graphic xmlns:a="http://schemas.openxmlformats.org/drawingml/2006/main">
                  <a:graphicData uri="http://schemas.microsoft.com/office/word/2010/wordprocessingShape">
                    <wps:wsp>
                      <wps:cNvSpPr/>
                      <wps:spPr>
                        <a:xfrm>
                          <a:off x="0" y="0"/>
                          <a:ext cx="4408170" cy="533400"/>
                        </a:xfrm>
                        <a:prstGeom prst="rect">
                          <a:avLst/>
                        </a:prstGeom>
                        <a:ln>
                          <a:noFill/>
                        </a:ln>
                      </wps:spPr>
                      <wps:txbx>
                        <w:txbxContent>
                          <w:p w:rsidR="004C6C84" w:rsidRPr="004C6C84" w:rsidRDefault="004C6C84" w:rsidP="004C6C84">
                            <w:pPr>
                              <w:spacing w:after="160"/>
                              <w:ind w:left="0"/>
                              <w:rPr>
                                <w:b/>
                                <w:i/>
                              </w:rPr>
                            </w:pPr>
                            <w:r w:rsidRPr="004C6C84">
                              <w:rPr>
                                <w:b/>
                                <w:i/>
                                <w:color w:val="6D6E70"/>
                              </w:rPr>
                              <w:t>Set the parameter iface to static, and add parameters for address, network, netmask, broadcast and gateway</w:t>
                            </w:r>
                            <w:r>
                              <w:rPr>
                                <w:b/>
                                <w:i/>
                                <w:color w:val="6D6E70"/>
                              </w:rPr>
                              <w:t>. Save the changes and exit.</w:t>
                            </w:r>
                          </w:p>
                        </w:txbxContent>
                      </wps:txbx>
                      <wps:bodyPr horzOverflow="overflow" vert="horz" lIns="0" tIns="0" rIns="0" bIns="0" rtlCol="0">
                        <a:noAutofit/>
                      </wps:bodyPr>
                    </wps:wsp>
                  </a:graphicData>
                </a:graphic>
              </wp:anchor>
            </w:drawing>
          </mc:Choice>
          <mc:Fallback>
            <w:pict>
              <v:rect w14:anchorId="25E3B46D" id="Rectangle 30" o:spid="_x0000_s1035" style="position:absolute;left:0;text-align:left;margin-left:34.5pt;margin-top:315.1pt;width:347.1pt;height:42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" filled="f" stroked="f">
                <v:textbox inset="0,0,0,0">
                  <w:txbxContent>
                    <w:p w:rsidR="004C6C84" w:rsidRPr="004C6C84" w:rsidRDefault="004C6C84" w:rsidP="004C6C84">
                      <w:pPr>
                        <w:spacing w:after="160"/>
                        <w:ind w:left="0"/>
                        <w:rPr>
                          <w:b/>
                          <w:i/>
                        </w:rPr>
                      </w:pPr>
                      <w:r w:rsidRPr="004C6C84">
                        <w:rPr>
                          <w:b/>
                          <w:i/>
                          <w:color w:val="6D6E70"/>
                        </w:rPr>
                        <w:t xml:space="preserve">Set the parameter </w:t>
                      </w:r>
                      <w:proofErr w:type="spellStart"/>
                      <w:r w:rsidRPr="004C6C84">
                        <w:rPr>
                          <w:b/>
                          <w:i/>
                          <w:color w:val="6D6E70"/>
                        </w:rPr>
                        <w:t>iface</w:t>
                      </w:r>
                      <w:proofErr w:type="spellEnd"/>
                      <w:r w:rsidRPr="004C6C84">
                        <w:rPr>
                          <w:b/>
                          <w:i/>
                          <w:color w:val="6D6E70"/>
                        </w:rPr>
                        <w:t xml:space="preserve"> to static, and add parameters for address, network, netmask, broadcast and gateway</w:t>
                      </w:r>
                      <w:r>
                        <w:rPr>
                          <w:b/>
                          <w:i/>
                          <w:color w:val="6D6E70"/>
                        </w:rPr>
                        <w:t>. Save the changes and exit.</w:t>
                      </w:r>
                    </w:p>
                  </w:txbxContent>
                </v:textbox>
              </v:rect>
            </w:pict>
          </mc:Fallback>
        </mc:AlternateContent>
      </w:r>
      <w:r>
        <w:rPr>
          <w:noProof/>
        </w:rPr>
        <w:drawing>
          <wp:anchor distT="0" distB="0" distL="114300" distR="114300" simplePos="0" relativeHeight="251687936" behindDoc="0" locked="0" layoutInCell="1" allowOverlap="1" wp14:anchorId="783F9CDF" wp14:editId="3B720588">
            <wp:simplePos x="0" y="0"/>
            <wp:positionH relativeFrom="column">
              <wp:posOffset>97790</wp:posOffset>
            </wp:positionH>
            <wp:positionV relativeFrom="paragraph">
              <wp:posOffset>163195</wp:posOffset>
            </wp:positionV>
            <wp:extent cx="5731510" cy="3604895"/>
            <wp:effectExtent l="0" t="0" r="254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604895"/>
                    </a:xfrm>
                    <a:prstGeom prst="rect">
                      <a:avLst/>
                    </a:prstGeom>
                  </pic:spPr>
                </pic:pic>
              </a:graphicData>
            </a:graphic>
          </wp:anchor>
        </w:drawing>
      </w:r>
      <w:r w:rsidR="000435E1">
        <w:rPr>
          <w:rFonts w:ascii="Verdana" w:eastAsia="Verdana" w:hAnsi="Verdana" w:cs="Verdana"/>
          <w:noProof/>
          <w:color w:val="FFFFFF" w:themeColor="background1"/>
          <w:sz w:val="32"/>
        </w:rPr>
        <mc:AlternateContent>
          <mc:Choice Requires="wps">
            <w:drawing>
              <wp:inline distT="0" distB="0" distL="0" distR="0" wp14:anchorId="048B167D" wp14:editId="66EA6AB6">
                <wp:extent cx="5962650" cy="4638675"/>
                <wp:effectExtent l="0" t="0" r="19050" b="28575"/>
                <wp:docPr id="27" name="Shape 32"/>
                <wp:cNvGraphicFramePr/>
                <a:graphic xmlns:a="http://schemas.openxmlformats.org/drawingml/2006/main">
                  <a:graphicData uri="http://schemas.microsoft.com/office/word/2010/wordprocessingShape">
                    <wps:wsp>
                      <wps:cNvSpPr/>
                      <wps:spPr>
                        <a:xfrm>
                          <a:off x="0" y="0"/>
                          <a:ext cx="5962650" cy="4638675"/>
                        </a:xfrm>
                        <a:custGeom>
                          <a:avLst/>
                          <a:gdLst/>
                          <a:ahLst/>
                          <a:cxnLst/>
                          <a:rect l="0" t="0" r="0" b="0"/>
                          <a:pathLst>
                            <a:path w="5868695" h="4119461">
                              <a:moveTo>
                                <a:pt x="0" y="4119461"/>
                              </a:moveTo>
                              <a:lnTo>
                                <a:pt x="5868695" y="4119461"/>
                              </a:lnTo>
                              <a:lnTo>
                                <a:pt x="5868695" y="0"/>
                              </a:lnTo>
                              <a:lnTo>
                                <a:pt x="0" y="0"/>
                              </a:lnTo>
                              <a:close/>
                            </a:path>
                          </a:pathLst>
                        </a:custGeom>
                        <a:ln w="6350" cap="flat">
                          <a:solidFill>
                            <a:schemeClr val="tx1"/>
                          </a:solidFill>
                          <a:miter lim="127000"/>
                        </a:ln>
                      </wps:spPr>
                      <wps:style>
                        <a:lnRef idx="1">
                          <a:srgbClr val="61C93F"/>
                        </a:lnRef>
                        <a:fillRef idx="0">
                          <a:srgbClr val="000000">
                            <a:alpha val="0"/>
                          </a:srgbClr>
                        </a:fillRef>
                        <a:effectRef idx="0">
                          <a:scrgbClr r="0" g="0" b="0"/>
                        </a:effectRef>
                        <a:fontRef idx="none"/>
                      </wps:style>
                      <wps:bodyPr/>
                    </wps:wsp>
                  </a:graphicData>
                </a:graphic>
              </wp:inline>
            </w:drawing>
          </mc:Choice>
          <mc:Fallback>
            <w:pict>
              <v:shape w14:anchorId="60E55980" id="Shape 32" o:spid="_x0000_s1026" style="width:469.5pt;height:365.25pt;visibility:visible;mso-wrap-style:square;mso-left-percent:-10001;mso-top-percent:-10001;mso-position-horizontal:absolute;mso-position-horizontal-relative:char;mso-position-vertical:absolute;mso-position-vertical-relative:line;mso-left-percent:-10001;mso-top-percent:-10001;v-text-anchor:top" coordsize="5868695,411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" path="m,4119461r5868695,l5868695,,,,,4119461xe" filled="f" strokecolor="black [3213]" strokeweight=".5pt">
                <v:stroke miterlimit="83231f" joinstyle="miter"/>
                <v:path arrowok="t" textboxrect="0,0,5868695,4119461"/>
                <w10:anchorlock/>
              </v:shape>
            </w:pict>
          </mc:Fallback>
        </mc:AlternateContent>
      </w:r>
    </w:p>
    <w:p w:rsidR="000435E1" w:rsidRDefault="000435E1" w:rsidP="004C6C84">
      <w:pPr>
        <w:spacing w:after="188"/>
        <w:ind w:left="0" w:right="-225"/>
      </w:pPr>
    </w:p>
    <w:p w:rsidR="004C6C84" w:rsidRDefault="00233AC2" w:rsidP="004C6C84">
      <w:pPr>
        <w:spacing w:after="188"/>
        <w:ind w:left="-217" w:right="-225"/>
        <w:rPr>
          <w:rStyle w:val="SushiNormalChar"/>
        </w:rPr>
      </w:pPr>
      <w:r>
        <w:rPr>
          <w:rStyle w:val="SushiSectionNumber"/>
        </w:rPr>
        <w:t>6</w:t>
      </w:r>
      <w:r w:rsidR="004C6C84">
        <w:rPr>
          <w:rStyle w:val="SushiNormalChar"/>
        </w:rPr>
        <w:t xml:space="preserve"> N</w:t>
      </w:r>
      <w:r w:rsidR="004C6C84" w:rsidRPr="00AB7BB1">
        <w:rPr>
          <w:rStyle w:val="SushiNormalChar"/>
        </w:rPr>
        <w:t>ow</w:t>
      </w:r>
      <w:r w:rsidR="004C6C84">
        <w:rPr>
          <w:rStyle w:val="SushiNormalChar"/>
        </w:rPr>
        <w:t xml:space="preserve"> reboot your Pi to apply the changes</w:t>
      </w:r>
    </w:p>
    <w:p w:rsidR="004C6C84" w:rsidRDefault="004C6C84" w:rsidP="004C6C84">
      <w:pPr>
        <w:pStyle w:val="SushiCommand"/>
      </w:pPr>
      <w:r w:rsidRPr="000435E1">
        <w:t>s</w:t>
      </w:r>
      <w:r>
        <w:t>udo reboot</w:t>
      </w:r>
    </w:p>
    <w:p w:rsidR="004C6C84" w:rsidRDefault="004C6C84" w:rsidP="004C6C84">
      <w:pPr>
        <w:spacing w:after="188"/>
        <w:ind w:left="-217" w:right="-225"/>
        <w:rPr>
          <w:rStyle w:val="SushiNormalChar"/>
        </w:rPr>
      </w:pPr>
    </w:p>
    <w:p w:rsidR="004C6C84" w:rsidRDefault="004C6C84" w:rsidP="004C6C84">
      <w:pPr>
        <w:spacing w:after="188"/>
        <w:ind w:left="0" w:right="-225"/>
      </w:pPr>
    </w:p>
    <w:p w:rsidR="000435E1" w:rsidRDefault="000435E1" w:rsidP="00B51634">
      <w:pPr>
        <w:spacing w:after="188"/>
        <w:ind w:left="-217" w:right="-225" w:firstLine="217"/>
      </w:pPr>
    </w:p>
    <w:p w:rsidR="00497CDE" w:rsidRDefault="00233AC2" w:rsidP="00497CDE">
      <w:pPr>
        <w:spacing w:after="188"/>
        <w:ind w:left="-217" w:right="-225"/>
        <w:rPr>
          <w:rStyle w:val="SushiNormalChar"/>
        </w:rPr>
      </w:pPr>
      <w:r>
        <w:rPr>
          <w:rStyle w:val="SushiSectionNumber"/>
        </w:rPr>
        <w:lastRenderedPageBreak/>
        <w:t>7</w:t>
      </w:r>
      <w:r w:rsidR="00497CDE">
        <w:rPr>
          <w:rStyle w:val="SushiNormalChar"/>
        </w:rPr>
        <w:t xml:space="preserve"> N</w:t>
      </w:r>
      <w:r w:rsidR="00497CDE" w:rsidRPr="00AB7BB1">
        <w:rPr>
          <w:rStyle w:val="SushiNormalChar"/>
        </w:rPr>
        <w:t>ow</w:t>
      </w:r>
      <w:r w:rsidR="00497CDE">
        <w:rPr>
          <w:rStyle w:val="SushiNormalChar"/>
        </w:rPr>
        <w:t xml:space="preserve"> </w:t>
      </w:r>
      <w:r w:rsidR="00D860A3">
        <w:rPr>
          <w:rStyle w:val="SushiNormalChar"/>
        </w:rPr>
        <w:t>test you can reach your Pi. O</w:t>
      </w:r>
      <w:r w:rsidR="00497CDE">
        <w:rPr>
          <w:rStyle w:val="SushiNormalChar"/>
        </w:rPr>
        <w:t xml:space="preserve">pen a </w:t>
      </w:r>
      <w:r w:rsidR="00497CDE" w:rsidRPr="00497CDE">
        <w:rPr>
          <w:rStyle w:val="SushiNormalChar"/>
          <w:b/>
        </w:rPr>
        <w:t>Command Prompt</w:t>
      </w:r>
      <w:r w:rsidR="00497CDE">
        <w:rPr>
          <w:rStyle w:val="SushiNormalChar"/>
        </w:rPr>
        <w:t xml:space="preserve"> </w:t>
      </w:r>
      <w:r w:rsidR="00B84D4F">
        <w:rPr>
          <w:rStyle w:val="SushiNormalChar"/>
        </w:rPr>
        <w:t xml:space="preserve">on your local machine </w:t>
      </w:r>
      <w:r w:rsidR="00497CDE">
        <w:rPr>
          <w:rStyle w:val="SushiNormalChar"/>
        </w:rPr>
        <w:t xml:space="preserve">and try to communicate with the Pi using the </w:t>
      </w:r>
      <w:r w:rsidR="00497CDE" w:rsidRPr="00497CDE">
        <w:rPr>
          <w:rStyle w:val="SushiNormalChar"/>
          <w:b/>
        </w:rPr>
        <w:t>ping</w:t>
      </w:r>
      <w:r w:rsidR="00497CDE">
        <w:rPr>
          <w:rStyle w:val="SushiNormalChar"/>
          <w:b/>
        </w:rPr>
        <w:t xml:space="preserve"> </w:t>
      </w:r>
      <w:r w:rsidR="00497CDE">
        <w:rPr>
          <w:rStyle w:val="SushiNormalChar"/>
        </w:rPr>
        <w:t>command using the IP Address you used in step 2.</w:t>
      </w:r>
    </w:p>
    <w:p w:rsidR="00497CDE" w:rsidRDefault="004C6C84" w:rsidP="00497CDE">
      <w:pPr>
        <w:pStyle w:val="SushiCommand"/>
      </w:pPr>
      <w:r>
        <w:t>ping 192.168.3</w:t>
      </w:r>
      <w:r w:rsidR="00497CDE">
        <w:t>.29</w:t>
      </w:r>
    </w:p>
    <w:p w:rsidR="00497CDE" w:rsidRDefault="00632916" w:rsidP="00497CDE">
      <w:pPr>
        <w:spacing w:after="188"/>
        <w:ind w:left="-217" w:right="-225" w:firstLine="217"/>
        <w:rPr>
          <w:rStyle w:val="SushiNormalChar"/>
        </w:rPr>
      </w:pPr>
      <w:r>
        <w:rPr>
          <w:noProof/>
        </w:rPr>
        <mc:AlternateContent>
          <mc:Choice Requires="wps">
            <w:drawing>
              <wp:anchor distT="0" distB="0" distL="114300" distR="114300" simplePos="0" relativeHeight="251684864" behindDoc="0" locked="0" layoutInCell="1" allowOverlap="1" wp14:anchorId="01A5C1CE" wp14:editId="4F08B29C">
                <wp:simplePos x="0" y="0"/>
                <wp:positionH relativeFrom="column">
                  <wp:posOffset>304800</wp:posOffset>
                </wp:positionH>
                <wp:positionV relativeFrom="paragraph">
                  <wp:posOffset>3217545</wp:posOffset>
                </wp:positionV>
                <wp:extent cx="4408520" cy="533516"/>
                <wp:effectExtent l="0" t="0" r="0" b="0"/>
                <wp:wrapNone/>
                <wp:docPr id="51" name="Rectangle 51"/>
                <wp:cNvGraphicFramePr/>
                <a:graphic xmlns:a="http://schemas.openxmlformats.org/drawingml/2006/main">
                  <a:graphicData uri="http://schemas.microsoft.com/office/word/2010/wordprocessingShape">
                    <wps:wsp>
                      <wps:cNvSpPr/>
                      <wps:spPr>
                        <a:xfrm>
                          <a:off x="0" y="0"/>
                          <a:ext cx="4408520" cy="533516"/>
                        </a:xfrm>
                        <a:prstGeom prst="rect">
                          <a:avLst/>
                        </a:prstGeom>
                        <a:ln>
                          <a:noFill/>
                        </a:ln>
                      </wps:spPr>
                      <wps:txbx>
                        <w:txbxContent>
                          <w:p w:rsidR="00632916" w:rsidRPr="009132F7" w:rsidRDefault="00632916" w:rsidP="00632916">
                            <w:pPr>
                              <w:spacing w:after="160"/>
                              <w:ind w:left="0"/>
                              <w:rPr>
                                <w:i/>
                              </w:rPr>
                            </w:pPr>
                            <w:r>
                              <w:rPr>
                                <w:i/>
                                <w:color w:val="6D6E70"/>
                              </w:rPr>
                              <w:t>Make sure you get a Reply from the Pi</w:t>
                            </w:r>
                            <w:r w:rsidR="00B84D4F">
                              <w:rPr>
                                <w:i/>
                                <w:color w:val="6D6E70"/>
                              </w:rPr>
                              <w:t xml:space="preserve"> and not a timeout!</w:t>
                            </w:r>
                          </w:p>
                        </w:txbxContent>
                      </wps:txbx>
                      <wps:bodyPr horzOverflow="overflow" vert="horz" lIns="0" tIns="0" rIns="0" bIns="0" rtlCol="0">
                        <a:noAutofit/>
                      </wps:bodyPr>
                    </wps:wsp>
                  </a:graphicData>
                </a:graphic>
              </wp:anchor>
            </w:drawing>
          </mc:Choice>
          <mc:Fallback>
            <w:pict>
              <v:rect w14:anchorId="01A5C1CE" id="Rectangle 51" o:spid="_x0000_s1036" style="position:absolute;left:0;text-align:left;margin-left:24pt;margin-top:253.35pt;width:347.15pt;height:4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" filled="f" stroked="f">
                <v:textbox inset="0,0,0,0">
                  <w:txbxContent>
                    <w:p w:rsidR="00632916" w:rsidRPr="009132F7" w:rsidRDefault="00632916" w:rsidP="00632916">
                      <w:pPr>
                        <w:spacing w:after="160"/>
                        <w:ind w:left="0"/>
                        <w:rPr>
                          <w:i/>
                        </w:rPr>
                      </w:pPr>
                      <w:r>
                        <w:rPr>
                          <w:i/>
                          <w:color w:val="6D6E70"/>
                        </w:rPr>
                        <w:t>Make sure you get a Reply from the Pi</w:t>
                      </w:r>
                      <w:r w:rsidR="00B84D4F">
                        <w:rPr>
                          <w:i/>
                          <w:color w:val="6D6E70"/>
                        </w:rPr>
                        <w:t xml:space="preserve"> and not a timeout!</w:t>
                      </w:r>
                    </w:p>
                  </w:txbxContent>
                </v:textbox>
              </v:rect>
            </w:pict>
          </mc:Fallback>
        </mc:AlternateContent>
      </w:r>
      <w:r w:rsidR="00497CDE">
        <w:rPr>
          <w:rFonts w:ascii="Verdana" w:eastAsia="Verdana" w:hAnsi="Verdana" w:cs="Verdana"/>
          <w:noProof/>
          <w:color w:val="FFFFFF" w:themeColor="background1"/>
          <w:sz w:val="32"/>
        </w:rPr>
        <mc:AlternateContent>
          <mc:Choice Requires="wpg">
            <w:drawing>
              <wp:anchor distT="0" distB="0" distL="114300" distR="114300" simplePos="0" relativeHeight="251682816" behindDoc="0" locked="0" layoutInCell="1" allowOverlap="1" wp14:anchorId="005D2A8B" wp14:editId="1135C76D">
                <wp:simplePos x="0" y="0"/>
                <wp:positionH relativeFrom="column">
                  <wp:posOffset>125730</wp:posOffset>
                </wp:positionH>
                <wp:positionV relativeFrom="paragraph">
                  <wp:posOffset>197704</wp:posOffset>
                </wp:positionV>
                <wp:extent cx="5537835" cy="2814320"/>
                <wp:effectExtent l="0" t="0" r="5715" b="5080"/>
                <wp:wrapNone/>
                <wp:docPr id="50" name="Group 50"/>
                <wp:cNvGraphicFramePr/>
                <a:graphic xmlns:a="http://schemas.openxmlformats.org/drawingml/2006/main">
                  <a:graphicData uri="http://schemas.microsoft.com/office/word/2010/wordprocessingGroup">
                    <wpg:wgp>
                      <wpg:cNvGrpSpPr/>
                      <wpg:grpSpPr>
                        <a:xfrm>
                          <a:off x="0" y="0"/>
                          <a:ext cx="5537835" cy="2814320"/>
                          <a:chOff x="0" y="0"/>
                          <a:chExt cx="5537835" cy="2814320"/>
                        </a:xfrm>
                      </wpg:grpSpPr>
                      <pic:pic xmlns:pic="http://schemas.openxmlformats.org/drawingml/2006/picture">
                        <pic:nvPicPr>
                          <pic:cNvPr id="49" name="Picture 4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37835" cy="2814320"/>
                          </a:xfrm>
                          <a:prstGeom prst="rect">
                            <a:avLst/>
                          </a:prstGeom>
                        </pic:spPr>
                      </pic:pic>
                      <wps:wsp>
                        <wps:cNvPr id="40" name="Oval 40"/>
                        <wps:cNvSpPr/>
                        <wps:spPr>
                          <a:xfrm>
                            <a:off x="993228" y="173420"/>
                            <a:ext cx="1733550" cy="504967"/>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11A69C" id="Group 50" o:spid="_x0000_s1026" style="position:absolute;margin-left:9.9pt;margin-top:15.55pt;width:436.05pt;height:221.6pt;z-index:251682816" coordsize="55378,28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">
                <v:shape id="Picture 49" o:spid="_x0000_s1027" type="#_x0000_t75" style="position:absolute;width:55378;height:28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3QMbFAAAA2wAAAA8AAABkcnMvZG93bnJldi54bWxEj0FrwkAUhO+F/oflFbzVXUtpY+oqWqi2&#10;HoSmitdH9jWJZt+G7Brjv3cLBY/DzHzDTGa9rUVHra8caxgNFQji3JmKCw3bn4/HBIQPyAZrx6Th&#10;Qh5m0/u7CabGnfmbuiwUIkLYp6ihDKFJpfR5SRb90DXE0ft1rcUQZVtI0+I5wm0tn5R6kRYrjgsl&#10;NvReUn7MTlbDeLd43Yz8l1omB1V1yX6/zvKV1oOHfv4GIlAfbuH/9qfR8DyGvy/xB8jp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d0DGxQAAANsAAAAPAAAAAAAAAAAAAAAA&#10;AJ8CAABkcnMvZG93bnJldi54bWxQSwUGAAAAAAQABAD3AAAAkQMAAAAA&#10;">
                  <v:imagedata r:id="rId13" o:title=""/>
                  <v:path arrowok="t"/>
                </v:shape>
                <v:oval id="Oval 40" o:spid="_x0000_s1028" style="position:absolute;left:9932;top:1734;width:17335;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RZa8YA&#10;AADbAAAADwAAAGRycy9kb3ducmV2LnhtbESPTWsCQQyG70L/w5BCbzqrtEVWR7FCoYW2+HXwGHfi&#10;7NqdzLIz6ra/vjkUPIY375M803nna3WhNlaBDQwHGSjiItiKnYHd9rU/BhUTssU6MBn4oQjz2V1v&#10;irkNV17TZZOcEgjHHA2UKTW51rEoyWMchIZYsmNoPSYZW6dti1eB+1qPsuxZe6xYLpTY0LKk4ntz&#10;9kLZ/26rw8dxtE7Lz/eze1q9nL6cMQ/33WICKlGXbsv/7Tdr4FG+FxfxAD3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RZa8YAAADbAAAADwAAAAAAAAAAAAAAAACYAgAAZHJz&#10;L2Rvd25yZXYueG1sUEsFBgAAAAAEAAQA9QAAAIsDAAAAAA==&#10;" filled="f" strokecolor="#ffc000 [3207]" strokeweight="1pt">
                  <v:stroke joinstyle="miter"/>
                </v:oval>
              </v:group>
            </w:pict>
          </mc:Fallback>
        </mc:AlternateContent>
      </w:r>
      <w:r w:rsidR="000435E1">
        <w:rPr>
          <w:rFonts w:ascii="Verdana" w:eastAsia="Verdana" w:hAnsi="Verdana" w:cs="Verdana"/>
          <w:noProof/>
          <w:color w:val="FFFFFF" w:themeColor="background1"/>
          <w:sz w:val="32"/>
        </w:rPr>
        <mc:AlternateContent>
          <mc:Choice Requires="wps">
            <w:drawing>
              <wp:inline distT="0" distB="0" distL="0" distR="0" wp14:anchorId="17A20586" wp14:editId="3DBAB03C">
                <wp:extent cx="5731510" cy="3590925"/>
                <wp:effectExtent l="0" t="0" r="21590" b="28575"/>
                <wp:docPr id="26" name="Shape 32"/>
                <wp:cNvGraphicFramePr/>
                <a:graphic xmlns:a="http://schemas.openxmlformats.org/drawingml/2006/main">
                  <a:graphicData uri="http://schemas.microsoft.com/office/word/2010/wordprocessingShape">
                    <wps:wsp>
                      <wps:cNvSpPr/>
                      <wps:spPr>
                        <a:xfrm>
                          <a:off x="0" y="0"/>
                          <a:ext cx="5731510" cy="3590925"/>
                        </a:xfrm>
                        <a:custGeom>
                          <a:avLst/>
                          <a:gdLst/>
                          <a:ahLst/>
                          <a:cxnLst/>
                          <a:rect l="0" t="0" r="0" b="0"/>
                          <a:pathLst>
                            <a:path w="5868695" h="4119461">
                              <a:moveTo>
                                <a:pt x="0" y="4119461"/>
                              </a:moveTo>
                              <a:lnTo>
                                <a:pt x="5868695" y="4119461"/>
                              </a:lnTo>
                              <a:lnTo>
                                <a:pt x="5868695" y="0"/>
                              </a:lnTo>
                              <a:lnTo>
                                <a:pt x="0" y="0"/>
                              </a:lnTo>
                              <a:close/>
                            </a:path>
                          </a:pathLst>
                        </a:custGeom>
                        <a:ln w="6350" cap="flat">
                          <a:solidFill>
                            <a:schemeClr val="tx1"/>
                          </a:solidFill>
                          <a:miter lim="127000"/>
                        </a:ln>
                      </wps:spPr>
                      <wps:style>
                        <a:lnRef idx="1">
                          <a:srgbClr val="61C93F"/>
                        </a:lnRef>
                        <a:fillRef idx="0">
                          <a:srgbClr val="000000">
                            <a:alpha val="0"/>
                          </a:srgbClr>
                        </a:fillRef>
                        <a:effectRef idx="0">
                          <a:scrgbClr r="0" g="0" b="0"/>
                        </a:effectRef>
                        <a:fontRef idx="none"/>
                      </wps:style>
                      <wps:bodyPr/>
                    </wps:wsp>
                  </a:graphicData>
                </a:graphic>
              </wp:inline>
            </w:drawing>
          </mc:Choice>
          <mc:Fallback>
            <w:pict>
              <v:shape w14:anchorId="50AEA68F" id="Shape 32" o:spid="_x0000_s1026" style="width:451.3pt;height:282.75pt;visibility:visible;mso-wrap-style:square;mso-left-percent:-10001;mso-top-percent:-10001;mso-position-horizontal:absolute;mso-position-horizontal-relative:char;mso-position-vertical:absolute;mso-position-vertical-relative:line;mso-left-percent:-10001;mso-top-percent:-10001;v-text-anchor:top" coordsize="5868695,411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" path="m,4119461r5868695,l5868695,,,,,4119461xe" filled="f" strokecolor="black [3213]" strokeweight=".5pt">
                <v:stroke miterlimit="83231f" joinstyle="miter"/>
                <v:path arrowok="t" textboxrect="0,0,5868695,4119461"/>
                <w10:anchorlock/>
              </v:shape>
            </w:pict>
          </mc:Fallback>
        </mc:AlternateContent>
      </w:r>
    </w:p>
    <w:p w:rsidR="003A29D5" w:rsidRDefault="003A29D5" w:rsidP="004C6C84">
      <w:pPr>
        <w:ind w:left="0" w:right="-236"/>
        <w:rPr>
          <w:rStyle w:val="SushiSectionNumber"/>
          <w:rFonts w:ascii="Arial" w:eastAsia="Arial" w:hAnsi="Arial" w:cs="Arial"/>
          <w:color w:val="000000" w:themeColor="text1"/>
          <w:sz w:val="24"/>
          <w:shd w:val="clear" w:color="auto" w:fill="auto"/>
        </w:rPr>
      </w:pPr>
    </w:p>
    <w:p w:rsidR="001E3C87" w:rsidRDefault="001E3C87" w:rsidP="004C6C84">
      <w:pPr>
        <w:ind w:left="0" w:right="-236"/>
        <w:rPr>
          <w:rStyle w:val="SushiSectionNumber"/>
          <w:rFonts w:ascii="Arial" w:eastAsia="Arial" w:hAnsi="Arial" w:cs="Arial"/>
          <w:color w:val="000000" w:themeColor="text1"/>
          <w:sz w:val="24"/>
          <w:shd w:val="clear" w:color="auto" w:fill="auto"/>
        </w:rPr>
      </w:pPr>
    </w:p>
    <w:p w:rsidR="001E3C87" w:rsidRDefault="001E3C87" w:rsidP="001E3C87">
      <w:pPr>
        <w:ind w:left="19" w:right="-236"/>
      </w:pPr>
      <w:r>
        <w:t>More information about setting IP Address on your Pi can be found at:</w:t>
      </w:r>
    </w:p>
    <w:p w:rsidR="001E3C87" w:rsidRDefault="001E3C87" w:rsidP="001E3C87">
      <w:pPr>
        <w:ind w:left="19" w:right="-236"/>
      </w:pPr>
    </w:p>
    <w:p w:rsidR="001E3C87" w:rsidRDefault="004E687B" w:rsidP="004C6C84">
      <w:pPr>
        <w:ind w:left="0" w:right="-236"/>
        <w:rPr>
          <w:rStyle w:val="SushiSectionNumber"/>
          <w:rFonts w:ascii="Arial" w:eastAsia="Arial" w:hAnsi="Arial" w:cs="Arial"/>
          <w:color w:val="000000" w:themeColor="text1"/>
          <w:sz w:val="24"/>
          <w:shd w:val="clear" w:color="auto" w:fill="auto"/>
        </w:rPr>
      </w:pPr>
      <w:hyperlink r:id="rId14" w:history="1">
        <w:r w:rsidR="001E3C87" w:rsidRPr="00465EDD">
          <w:rPr>
            <w:rStyle w:val="Hyperlink"/>
          </w:rPr>
          <w:t>http://www.modmypi.com/blog/tutorial-how-to-give-your-raspberry-pi-a-static-ip-address</w:t>
        </w:r>
      </w:hyperlink>
    </w:p>
    <w:p w:rsidR="001E3C87" w:rsidRDefault="001E3C87" w:rsidP="004C6C84">
      <w:pPr>
        <w:ind w:left="0" w:right="-236"/>
        <w:rPr>
          <w:rStyle w:val="SushiSectionNumber"/>
          <w:rFonts w:ascii="Arial" w:eastAsia="Arial" w:hAnsi="Arial" w:cs="Arial"/>
          <w:color w:val="000000" w:themeColor="text1"/>
          <w:sz w:val="24"/>
          <w:shd w:val="clear" w:color="auto" w:fill="auto"/>
        </w:rPr>
      </w:pPr>
    </w:p>
    <w:sectPr w:rsidR="001E3C87" w:rsidSect="001F3CC4">
      <w:headerReference w:type="default" r:id="rId15"/>
      <w:footerReference w:type="default" r:id="rId16"/>
      <w:pgSz w:w="11906" w:h="16838"/>
      <w:pgMar w:top="1440" w:right="1440" w:bottom="1027" w:left="1440" w:header="720" w:footer="0"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87B" w:rsidRDefault="004E687B" w:rsidP="007B1BBF">
      <w:pPr>
        <w:spacing w:line="240" w:lineRule="auto"/>
      </w:pPr>
      <w:r>
        <w:separator/>
      </w:r>
    </w:p>
  </w:endnote>
  <w:endnote w:type="continuationSeparator" w:id="0">
    <w:p w:rsidR="004E687B" w:rsidRDefault="004E687B"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BBF" w:rsidRDefault="005A0EC5" w:rsidP="00863D41">
    <w:pPr>
      <w:pStyle w:val="Footer"/>
      <w:tabs>
        <w:tab w:val="clear" w:pos="4680"/>
        <w:tab w:val="clear" w:pos="9360"/>
        <w:tab w:val="right" w:pos="9026"/>
      </w:tabs>
      <w:jc w:val="both"/>
    </w:pPr>
    <w:r>
      <w:rPr>
        <w:noProof/>
      </w:rPr>
      <mc:AlternateContent>
        <mc:Choice Requires="wpg">
          <w:drawing>
            <wp:anchor distT="0" distB="0" distL="114300" distR="114300" simplePos="0" relativeHeight="251664384" behindDoc="0" locked="0" layoutInCell="1" allowOverlap="1" wp14:anchorId="79014C68" wp14:editId="41DD1D9A">
              <wp:simplePos x="0" y="0"/>
              <wp:positionH relativeFrom="column">
                <wp:posOffset>-914400</wp:posOffset>
              </wp:positionH>
              <wp:positionV relativeFrom="paragraph">
                <wp:posOffset>324404</wp:posOffset>
              </wp:positionV>
              <wp:extent cx="7549515" cy="462801"/>
              <wp:effectExtent l="0" t="0" r="0" b="0"/>
              <wp:wrapNone/>
              <wp:docPr id="9" name="Group 9"/>
              <wp:cNvGraphicFramePr/>
              <a:graphic xmlns:a="http://schemas.openxmlformats.org/drawingml/2006/main">
                <a:graphicData uri="http://schemas.microsoft.com/office/word/2010/wordprocessingGroup">
                  <wpg:wgp>
                    <wpg:cNvGrpSpPr/>
                    <wpg:grpSpPr>
                      <a:xfrm>
                        <a:off x="0" y="0"/>
                        <a:ext cx="7549515" cy="462801"/>
                        <a:chOff x="0" y="-68949"/>
                        <a:chExt cx="7549553" cy="316627"/>
                      </a:xfrm>
                    </wpg:grpSpPr>
                    <wps:wsp>
                      <wps:cNvPr id="4" name="Shape 472"/>
                      <wps:cNvSpPr/>
                      <wps:spPr>
                        <a:xfrm>
                          <a:off x="0" y="-68838"/>
                          <a:ext cx="1833245" cy="316108"/>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5" name="Shape 473"/>
                      <wps:cNvSpPr/>
                      <wps:spPr>
                        <a:xfrm>
                          <a:off x="1828800" y="-68838"/>
                          <a:ext cx="1923415" cy="316110"/>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6" name="Shape 474"/>
                      <wps:cNvSpPr/>
                      <wps:spPr>
                        <a:xfrm>
                          <a:off x="3752850" y="-68838"/>
                          <a:ext cx="1923415" cy="316109"/>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7" name="Shape 475"/>
                      <wps:cNvSpPr/>
                      <wps:spPr>
                        <a:xfrm>
                          <a:off x="5676900" y="-68949"/>
                          <a:ext cx="1872653" cy="31662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g:wgp>
                </a:graphicData>
              </a:graphic>
              <wp14:sizeRelV relativeFrom="margin">
                <wp14:pctHeight>0</wp14:pctHeight>
              </wp14:sizeRelV>
            </wp:anchor>
          </w:drawing>
        </mc:Choice>
        <mc:Fallback>
          <w:pict>
            <v:group w14:anchorId="4A2C75FA" id="Group 9" o:spid="_x0000_s1026" style="position:absolute;margin-left:-1in;margin-top:25.55pt;width:594.45pt;height:36.45pt;z-index:251664384;mso-height-relative:margin" coordorigin=",-689" coordsize="75495,3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">
              <v:shape id="Shape 472" o:spid="_x0000_s1027" style="position:absolute;top:-688;width:18332;height:3160;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eG08IA&#10;AADaAAAADwAAAGRycy9kb3ducmV2LnhtbESPQWsCMRSE7wX/Q3hCbzWrSNGtUbRUECwUt4VeH5tn&#10;srh5WZK4bv+9KRR6HGbmG2a1GVwregqx8axgOilAENdeN2wUfH3unxYgYkLW2HomBT8UYbMePayw&#10;1P7GJ+qrZESGcCxRgU2pK6WMtSWHceI74uydfXCYsgxG6oC3DHetnBXFs3TYcF6w2NGrpfpSXZ2C&#10;3busTsdzv19+zL+7t4M1YeGNUo/jYfsCItGQ/sN/7YNWMIPfK/k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4bTwgAAANoAAAAPAAAAAAAAAAAAAAAAAJgCAABkcnMvZG93&#10;bnJldi54bWxQSwUGAAAAAAQABAD1AAAAhwMAAAAA&#10;" path="m,l1833271,r,423214l,423214,,e" fillcolor="#ed462e" stroked="f" strokeweight="0">
                <v:stroke miterlimit="83231f" joinstyle="miter"/>
                <v:path arrowok="t" textboxrect="0,0,1833271,423214"/>
              </v:shape>
              <v:shape id="Shape 473" o:spid="_x0000_s1028" style="position:absolute;left:18288;top:-688;width:19234;height:3160;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ZucIA&#10;AADaAAAADwAAAGRycy9kb3ducmV2LnhtbESP3YrCMBSE7xd8h3AE79bUH5bSNYoogoiKP/sAp83Z&#10;tmxzUppo69sbQdjLYWa+YWaLzlTiTo0rLSsYDSMQxJnVJecKfq6bzxiE88gaK8uk4EEOFvPexwwT&#10;bVs+0/3icxEg7BJUUHhfJ1K6rCCDbmhr4uD92sagD7LJpW6wDXBTyXEUfUmDJYeFAmtaFZT9XW5G&#10;QTqJcePltNzt2/XuaA/peHpKlRr0u+U3CE+d/w+/21utYAKvK+EG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Bm5wgAAANoAAAAPAAAAAAAAAAAAAAAAAJgCAABkcnMvZG93&#10;bnJldi54bWxQSwUGAAAAAAQABAD1AAAAhwMAAAAA&#10;" path="m,l1923707,r,423214l,423214,,e" fillcolor="#2c9cfb" stroked="f" strokeweight="0">
                <v:stroke miterlimit="83231f" joinstyle="miter"/>
                <v:path arrowok="t" textboxrect="0,0,1923707,423214"/>
              </v:shape>
              <v:shape id="Shape 474" o:spid="_x0000_s1029" style="position:absolute;left:37528;top:-688;width:19234;height:3160;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3cEA&#10;AADaAAAADwAAAGRycy9kb3ducmV2LnhtbESPzarCMBSE94LvEI5wN6LpVRGtRhFF0KU/G3eH5tgU&#10;m5Pa5Gp9+xtBcDnMzDfMfNnYUjyo9oVjBb/9BARx5nTBuYLzadubgPABWWPpmBS8yMNy0W7NMdXu&#10;yQd6HEMuIoR9igpMCFUqpc8MWfR9VxFH7+pqiyHKOpe6xmeE21IOkmQsLRYcFwxWtDaU3Y5/VsFq&#10;P+ya5HLpXqfbOw43txdmk7VSP51mNQMRqAnf8Ke90wpG8L4Sb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5Ld3BAAAA2gAAAA8AAAAAAAAAAAAAAAAAmAIAAGRycy9kb3du&#10;cmV2LnhtbFBLBQYAAAAABAAEAPUAAACGAwAAAAA=&#10;" path="m,l1923707,r,423214l,423214,,e" fillcolor="#fbcc33" stroked="f" strokeweight="0">
                <v:stroke miterlimit="83231f" joinstyle="miter"/>
                <v:path arrowok="t" textboxrect="0,0,1923707,423214"/>
              </v:shape>
              <v:shape id="Shape 475" o:spid="_x0000_s1030" style="position:absolute;left:56769;top:-689;width:18726;height:3165;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8kF8QA&#10;AADaAAAADwAAAGRycy9kb3ducmV2LnhtbESPQWvCQBSE70L/w/IK3nRT0VJSVymmAZFc1F56e82+&#10;JrHZt2F31eivd4WCx2FmvmHmy9604kTON5YVvIwTEMSl1Q1XCr72+egNhA/IGlvLpOBCHpaLp8Ec&#10;U23PvKXTLlQiQtinqKAOoUul9GVNBv3YdsTR+7XOYIjSVVI7PEe4aeUkSV6lwYbjQo0drWoq/3ZH&#10;o2CyWWf2mhV5MV39FN/Z52Hv8oNSw+f+4x1EoD48wv/ttVYwg/uVe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fJBfEAAAA2gAAAA8AAAAAAAAAAAAAAAAAmAIAAGRycy9k&#10;b3ducmV2LnhtbFBLBQYAAAAABAAEAPUAAACJAwAAAAA=&#10;" path="m,l1798569,r,423214l,423214,,e" fillcolor="#2e7ac7" stroked="f" strokeweight="0">
                <v:stroke miterlimit="83231f" joinstyle="miter"/>
                <v:path arrowok="t" textboxrect="0,0,1798569,423214"/>
              </v:shape>
            </v:group>
          </w:pict>
        </mc:Fallback>
      </mc:AlternateContent>
    </w:r>
    <w:r>
      <w:rPr>
        <w:noProof/>
      </w:rPr>
      <w:drawing>
        <wp:anchor distT="0" distB="0" distL="114300" distR="114300" simplePos="0" relativeHeight="251666432" behindDoc="0" locked="0" layoutInCell="1" allowOverlap="1" wp14:anchorId="5AACA7D1" wp14:editId="2CAED9C3">
          <wp:simplePos x="0" y="0"/>
          <wp:positionH relativeFrom="column">
            <wp:posOffset>6105525</wp:posOffset>
          </wp:positionH>
          <wp:positionV relativeFrom="paragraph">
            <wp:posOffset>-63500</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AE4E9B4" wp14:editId="4AE66C64">
          <wp:simplePos x="0" y="0"/>
          <wp:positionH relativeFrom="column">
            <wp:posOffset>-892810</wp:posOffset>
          </wp:positionH>
          <wp:positionV relativeFrom="bottomMargin">
            <wp:posOffset>-38100</wp:posOffset>
          </wp:positionV>
          <wp:extent cx="1696720" cy="42418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6720" cy="424180"/>
                  </a:xfrm>
                  <a:prstGeom prst="rect">
                    <a:avLst/>
                  </a:prstGeom>
                </pic:spPr>
              </pic:pic>
            </a:graphicData>
          </a:graphic>
          <wp14:sizeRelH relativeFrom="margin">
            <wp14:pctWidth>0</wp14:pctWidth>
          </wp14:sizeRelH>
          <wp14:sizeRelV relativeFrom="margin">
            <wp14:pctHeight>0</wp14:pctHeight>
          </wp14:sizeRelV>
        </wp:anchor>
      </w:drawing>
    </w:r>
    <w:r w:rsidR="00863D41">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87B" w:rsidRDefault="004E687B" w:rsidP="007B1BBF">
      <w:pPr>
        <w:spacing w:line="240" w:lineRule="auto"/>
      </w:pPr>
      <w:r>
        <w:separator/>
      </w:r>
    </w:p>
  </w:footnote>
  <w:footnote w:type="continuationSeparator" w:id="0">
    <w:p w:rsidR="004E687B" w:rsidRDefault="004E687B" w:rsidP="007B1B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297" w:rsidRDefault="005A0EC5" w:rsidP="00510297">
    <w:pPr>
      <w:pStyle w:val="Header"/>
    </w:pPr>
    <w:r w:rsidRPr="005D4F8F">
      <w:rPr>
        <w:rFonts w:ascii="Calibri" w:eastAsia="Calibri" w:hAnsi="Calibri" w:cs="Calibri"/>
        <w:b/>
        <w:noProof/>
        <w:sz w:val="22"/>
      </w:rPr>
      <mc:AlternateContent>
        <mc:Choice Requires="wpg">
          <w:drawing>
            <wp:anchor distT="0" distB="0" distL="114300" distR="114300" simplePos="0" relativeHeight="251668480" behindDoc="0" locked="0" layoutInCell="1" allowOverlap="1" wp14:anchorId="659AED71" wp14:editId="0393EF3B">
              <wp:simplePos x="0" y="0"/>
              <wp:positionH relativeFrom="page">
                <wp:align>left</wp:align>
              </wp:positionH>
              <wp:positionV relativeFrom="page">
                <wp:align>top</wp:align>
              </wp:positionV>
              <wp:extent cx="7553325" cy="1866900"/>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6900"/>
                        <a:chOff x="0" y="0"/>
                        <a:chExt cx="7553325" cy="1866900"/>
                      </a:xfrm>
                    </wpg:grpSpPr>
                    <pic:pic xmlns:pic="http://schemas.openxmlformats.org/drawingml/2006/picture">
                      <pic:nvPicPr>
                        <pic:cNvPr id="8" name="Picture 8"/>
                        <pic:cNvPicPr/>
                      </pic:nvPicPr>
                      <pic:blipFill>
                        <a:blip r:embed="rId1"/>
                        <a:stretch>
                          <a:fillRect/>
                        </a:stretch>
                      </pic:blipFill>
                      <pic:spPr>
                        <a:xfrm>
                          <a:off x="628080" y="908150"/>
                          <a:ext cx="2812329" cy="794666"/>
                        </a:xfrm>
                        <a:prstGeom prst="rect">
                          <a:avLst/>
                        </a:prstGeom>
                      </pic:spPr>
                    </pic:pic>
                    <wps:wsp>
                      <wps:cNvPr id="13" name="Rectangle 13"/>
                      <wps:cNvSpPr/>
                      <wps:spPr>
                        <a:xfrm>
                          <a:off x="6307455" y="1524959"/>
                          <a:ext cx="1130935" cy="307923"/>
                        </a:xfrm>
                        <a:prstGeom prst="rect">
                          <a:avLst/>
                        </a:prstGeom>
                        <a:ln>
                          <a:noFill/>
                        </a:ln>
                      </wps:spPr>
                      <wps:txbx>
                        <w:txbxContent>
                          <w:p w:rsidR="00510297" w:rsidRPr="005D4F8F" w:rsidRDefault="00510297" w:rsidP="00510297">
                            <w:pPr>
                              <w:spacing w:after="160"/>
                              <w:ind w:left="0"/>
                              <w:jc w:val="right"/>
                            </w:pPr>
                            <w:r w:rsidRPr="005D4F8F">
                              <w:rPr>
                                <w:rFonts w:ascii="Verdana" w:eastAsia="Verdana" w:hAnsi="Verdana" w:cs="Verdana"/>
                                <w:sz w:val="30"/>
                              </w:rPr>
                              <w:t>Card</w:t>
                            </w:r>
                            <w:r w:rsidR="004C6C84">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855E28" w:rsidRPr="00855E28">
                              <w:rPr>
                                <w:rFonts w:ascii="Verdana" w:eastAsia="Verdana" w:hAnsi="Verdana" w:cs="Verdana"/>
                                <w:b/>
                                <w:noProof/>
                                <w:sz w:val="30"/>
                              </w:rPr>
                              <w:t>1</w:t>
                            </w:r>
                            <w:r w:rsidRPr="005D4F8F">
                              <w:rPr>
                                <w:rFonts w:ascii="Verdana" w:eastAsia="Verdana" w:hAnsi="Verdana" w:cs="Verdana"/>
                                <w:b/>
                                <w:noProof/>
                                <w:sz w:val="30"/>
                              </w:rPr>
                              <w:fldChar w:fldCharType="end"/>
                            </w:r>
                            <w:r w:rsidR="004C6C84">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855E28" w:rsidRPr="00855E28">
                              <w:rPr>
                                <w:rFonts w:ascii="Verdana" w:eastAsia="Verdana" w:hAnsi="Verdana" w:cs="Verdana"/>
                                <w:b/>
                                <w:noProof/>
                                <w:sz w:val="30"/>
                              </w:rPr>
                              <w:t>5</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2181225" y="250718"/>
                          <a:ext cx="3696800"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510297" w:rsidRDefault="00510297" w:rsidP="00510297">
                                <w:pPr>
                                  <w:spacing w:after="160"/>
                                  <w:ind w:left="0"/>
                                </w:pPr>
                                <w:r>
                                  <w:rPr>
                                    <w:rFonts w:ascii="Verdana" w:eastAsia="Verdana" w:hAnsi="Verdana" w:cs="Verdana"/>
                                    <w:b/>
                                    <w:color w:val="FFFFFF"/>
                                    <w:sz w:val="56"/>
                                    <w:lang w:val="en-GB"/>
                                  </w:rPr>
                                  <w:t>Raspberry Pi</w:t>
                                </w:r>
                              </w:p>
                            </w:sdtContent>
                          </w:sdt>
                        </w:txbxContent>
                      </wps:txbx>
                      <wps:bodyPr horzOverflow="overflow" vert="horz" lIns="0" tIns="0" rIns="0" bIns="0" rtlCol="0">
                        <a:noAutofit/>
                      </wps:bodyPr>
                    </wps:wsp>
                    <wps:wsp>
                      <wps:cNvPr id="477" name="Shape 477"/>
                      <wps:cNvSpPr/>
                      <wps:spPr>
                        <a:xfrm>
                          <a:off x="114300" y="1821181"/>
                          <a:ext cx="7371080"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659AED71" id="Group 369" o:spid="_x0000_s1037" style="position:absolute;left:0;text-align:left;margin-left:0;margin-top:0;width:594.75pt;height:147pt;z-index:251668480;mso-position-horizontal:left;mso-position-horizontal-relative:page;mso-position-vertical:top;mso-position-vertical-relative:page;mso-width-relative:margin" coordsize="75533,186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8" type="#_x0000_t75" style="position:absolute;left:6280;top:9081;width:28124;height:7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QMNe/AAAA2gAAAA8AAABkcnMvZG93bnJldi54bWxET82KwjAQvgv7DmEW9qbpelCppmXZRZQV&#10;D7Y+wNiMbbWZlCba+vbmIHj8+P5X6WAacafO1ZYVfE8iEMSF1TWXCo75erwA4TyyxsYyKXiQgzT5&#10;GK0w1rbnA90zX4oQwi5GBZX3bSylKyoy6Ca2JQ7c2XYGfYBdKXWHfQg3jZxG0UwarDk0VNjSb0XF&#10;NbsZBft2R309/zsdNpferG22y7f/c6W+PoefJQhPg3+LX+6tVhC2hivhBsjk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EDDXvwAAANoAAAAPAAAAAAAAAAAAAAAAAJ8CAABk&#10;cnMvZG93bnJldi54bWxQSwUGAAAAAAQABAD3AAAAiwMAAAAA&#10;">
                <v:imagedata r:id="rId2" o:title=""/>
              </v:shape>
              <v:rect id="Rectangle 13" o:spid="_x0000_s1039" style="position:absolute;left:63074;top:15249;width:11309;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510297" w:rsidRPr="005D4F8F" w:rsidRDefault="00510297" w:rsidP="00510297">
                      <w:pPr>
                        <w:spacing w:after="160"/>
                        <w:ind w:left="0"/>
                        <w:jc w:val="right"/>
                      </w:pPr>
                      <w:r w:rsidRPr="005D4F8F">
                        <w:rPr>
                          <w:rFonts w:ascii="Verdana" w:eastAsia="Verdana" w:hAnsi="Verdana" w:cs="Verdana"/>
                          <w:sz w:val="30"/>
                        </w:rPr>
                        <w:t>Card</w:t>
                      </w:r>
                      <w:r w:rsidR="004C6C84">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855E28" w:rsidRPr="00855E28">
                        <w:rPr>
                          <w:rFonts w:ascii="Verdana" w:eastAsia="Verdana" w:hAnsi="Verdana" w:cs="Verdana"/>
                          <w:b/>
                          <w:noProof/>
                          <w:sz w:val="30"/>
                        </w:rPr>
                        <w:t>1</w:t>
                      </w:r>
                      <w:r w:rsidRPr="005D4F8F">
                        <w:rPr>
                          <w:rFonts w:ascii="Verdana" w:eastAsia="Verdana" w:hAnsi="Verdana" w:cs="Verdana"/>
                          <w:b/>
                          <w:noProof/>
                          <w:sz w:val="30"/>
                        </w:rPr>
                        <w:fldChar w:fldCharType="end"/>
                      </w:r>
                      <w:r w:rsidR="004C6C84">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855E28" w:rsidRPr="00855E28">
                        <w:rPr>
                          <w:rFonts w:ascii="Verdana" w:eastAsia="Verdana" w:hAnsi="Verdana" w:cs="Verdana"/>
                          <w:b/>
                          <w:noProof/>
                          <w:sz w:val="30"/>
                        </w:rPr>
                        <w:t>5</w:t>
                      </w:r>
                      <w:r w:rsidRPr="005D4F8F">
                        <w:rPr>
                          <w:rFonts w:ascii="Verdana" w:eastAsia="Verdana" w:hAnsi="Verdana" w:cs="Verdana"/>
                          <w:b/>
                          <w:sz w:val="30"/>
                        </w:rPr>
                        <w:fldChar w:fldCharType="end"/>
                      </w:r>
                    </w:p>
                  </w:txbxContent>
                </v:textbox>
              </v:rect>
              <v:shape id="Shape 472" o:spid="_x0000_s1040" style="position:absolute;width:18332;height:1787;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ZsUA&#10;AADcAAAADwAAAGRycy9kb3ducmV2LnhtbESPQWsCMRSE74X+h/AK3mq2ItZujdKKgtBCcVvo9bF5&#10;Jks3L0sS1/XfN4LgcZiZb5jFanCt6CnExrOCp3EBgrj2umGj4Od7+zgHEROyxtYzKThThNXy/m6B&#10;pfYn3lNfJSMyhGOJCmxKXSllrC05jGPfEWfv4IPDlGUwUgc8Zbhr5aQoZtJhw3nBYkdrS/VfdXQK&#10;3j9ltf849NuXr+lvt9lZE+beKDV6GN5eQSQa0i18be+0gunzBC5n8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pmxQAAANwAAAAPAAAAAAAAAAAAAAAAAJgCAABkcnMv&#10;ZG93bnJldi54bWxQSwUGAAAAAAQABAD1AAAAigMAAAAA&#10;" path="m,l1833271,r,423214l,423214,,e" fillcolor="#ed462e" stroked="f" strokeweight="0">
                <v:stroke miterlimit="83231f" joinstyle="miter"/>
                <v:path arrowok="t" textboxrect="0,0,1833271,423214"/>
              </v:shape>
              <v:shape id="Shape 473" o:spid="_x0000_s1041" style="position:absolute;left:18332;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rn8UA&#10;AADcAAAADwAAAGRycy9kb3ducmV2LnhtbESP0WrCQBRE3wX/YblC3+pGDTZEVyktQglVrO0H3GSv&#10;STB7N2S3Sfr33ULBx2FmzjDb/Wga0VPnassKFvMIBHFhdc2lgq/Pw2MCwnlkjY1lUvBDDva76WSL&#10;qbYDf1B/8aUIEHYpKqi8b1MpXVGRQTe3LXHwrrYz6IPsSqk7HALcNHIZRWtpsOawUGFLLxUVt8u3&#10;UZCvEjx4GdfZ+/CanewxX8bnXKmH2fi8AeFp9Pfwf/tNK4ifVvB3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yufxQAAANwAAAAPAAAAAAAAAAAAAAAAAJgCAABkcnMv&#10;ZG93bnJldi54bWxQSwUGAAAAAAQABAD1AAAAigMAAAAA&#10;" path="m,l1923707,r,423214l,423214,,e" fillcolor="#2c9cfb" stroked="f" strokeweight="0">
                <v:stroke miterlimit="83231f" joinstyle="miter"/>
                <v:path arrowok="t" textboxrect="0,0,1923707,423214"/>
              </v:shape>
              <v:shape id="Shape 474" o:spid="_x0000_s1042" style="position:absolute;left:37569;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SisQA&#10;AADcAAAADwAAAGRycy9kb3ducmV2LnhtbESPT4vCMBTE74LfIbwFL7Kmq6Ju1yiiCHr0z8Xbo3k2&#10;xealNlmt394IgsdhZn7DTOeNLcWNal84VvDTS0AQZ04XnCs4HtbfExA+IGssHZOCB3mYz9qtKaba&#10;3XlHt33IRYSwT1GBCaFKpfSZIYu+5yri6J1dbTFEWedS13iPcFvKfpKMpMWC44LBipaGssv+3ypY&#10;bAddk5xO3fPv+oqD1eWB2WSpVOerWfyBCNSET/jd3mgFw/EQXmfi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vEorEAAAA3AAAAA8AAAAAAAAAAAAAAAAAmAIAAGRycy9k&#10;b3ducmV2LnhtbFBLBQYAAAAABAAEAPUAAACJAwAAAAA=&#10;" path="m,l1923707,r,423214l,423214,,e" fillcolor="#fbcc33" stroked="f" strokeweight="0">
                <v:stroke miterlimit="83231f" joinstyle="miter"/>
                <v:path arrowok="t" textboxrect="0,0,1923707,423214"/>
              </v:shape>
              <v:shape id="Shape 475" o:spid="_x0000_s1043" style="position:absolute;left:56806;width:18727;height:1787;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mHccA&#10;AADcAAAADwAAAGRycy9kb3ducmV2LnhtbESPQWvCQBSE7wX/w/KE3upGsbWkriLGgJRc1F68PbOv&#10;STT7NuxuNe2v7xYKHoeZ+YaZL3vTiis531hWMB4lIIhLqxuuFHwc8qdXED4ga2wtk4Jv8rBcDB7m&#10;mGp74x1d96ESEcI+RQV1CF0qpS9rMuhHtiOO3qd1BkOUrpLa4S3CTSsnSfIiDTYcF2rsaF1Tedl/&#10;GQWT921mf7IiL6brU3HMNueDy89KPQ771RuIQH24h//bW61gOnuGv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Oph3HAAAA3AAAAA8AAAAAAAAAAAAAAAAAmAIAAGRy&#10;cy9kb3ducmV2LnhtbFBLBQYAAAAABAAEAPUAAACMAwAAAAA=&#10;" path="m,l1798569,r,423214l,423214,,e" fillcolor="#2e7ac7" stroked="f" strokeweight="0">
                <v:stroke miterlimit="83231f" joinstyle="miter"/>
                <v:path arrowok="t" textboxrect="0,0,1798569,423214"/>
              </v:shape>
              <v:shape id="Shape 476" o:spid="_x0000_s1044" style="position:absolute;top:1788;width:75438;height:6122;visibility:visible;mso-wrap-style:square;v-text-anchor:top" coordsize="7479241,61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3icQA&#10;AADcAAAADwAAAGRycy9kb3ducmV2LnhtbESPQWsCMRSE74X+h/AEb27WUtayGkUKUm9aLZTenpvX&#10;zdLNy5qk7vrvTUHocZiZb5jFarCtuJAPjWMF0ywHQVw53XCt4OO4mbyACBFZY+uYFFwpwGr5+LDA&#10;Urue3+lyiLVIEA4lKjAxdqWUoTJkMWSuI07et/MWY5K+ltpjn+C2lU95XkiLDacFgx29Gqp+Dr9W&#10;wbov/NnZ2dVs91+fvS5OYffmlRqPhvUcRKQh/ofv7a1W8Dwr4O9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Z94nEAAAA3AAAAA8AAAAAAAAAAAAAAAAAmAIAAGRycy9k&#10;b3ducmV2LnhtbFBLBQYAAAAABAAEAPUAAACJAwAAAAA=&#10;" path="m,l7479241,r,612280l,612280,,e" fillcolor="black [3213]" stroked="f" strokeweight="0">
                <v:stroke miterlimit="83231f" joinstyle="miter"/>
                <v:path arrowok="t" textboxrect="0,0,7479241,612280"/>
              </v:shape>
              <v:rect id="Rectangle 305" o:spid="_x0000_s1045" style="position:absolute;left:21812;top:2507;width:36968;height:5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510297" w:rsidRDefault="00510297" w:rsidP="00510297">
                          <w:pPr>
                            <w:spacing w:after="160"/>
                            <w:ind w:left="0"/>
                          </w:pPr>
                          <w:r>
                            <w:rPr>
                              <w:rFonts w:ascii="Verdana" w:eastAsia="Verdana" w:hAnsi="Verdana" w:cs="Verdana"/>
                              <w:b/>
                              <w:color w:val="FFFFFF"/>
                              <w:sz w:val="56"/>
                              <w:lang w:val="en-GB"/>
                            </w:rPr>
                            <w:t>Raspberry Pi</w:t>
                          </w:r>
                        </w:p>
                      </w:sdtContent>
                    </w:sdt>
                  </w:txbxContent>
                </v:textbox>
              </v:rect>
              <v:shape id="Shape 477" o:spid="_x0000_s1046" style="position:absolute;left:1143;top:18211;width:73710;height:458;visibility:visible;mso-wrap-style:square;v-text-anchor:top" coordsize="6303912,24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8w1cAA&#10;AADcAAAADwAAAGRycy9kb3ducmV2LnhtbESP0YrCMBRE3xf8h3AF39ZUEV2rUURUfNX1A67NtS02&#10;N6WJafXrjbCwj8PMnGGW685UIlDjSssKRsMEBHFmdcm5gsvv/vsHhPPIGivLpOBJDtar3tcSU21b&#10;PlE4+1xECLsUFRTe16mULivIoBvamjh6N9sY9FE2udQNthFuKjlOkqk0WHJcKLCmbUHZ/fwwCkII&#10;B/+6aGqzhO3uNG+v5S5XatDvNgsQnjr/H/5rH7WCyWwGnzPx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8w1cAAAADcAAAADwAAAAAAAAAAAAAAAACYAgAAZHJzL2Rvd25y&#10;ZXYueG1sUEsFBgAAAAAEAAQA9QAAAIUDAAAAAA==&#10;" path="m,l6303912,r,24905l,24905,,e" fillcolor="black [3213]" stroked="f" strokeweight="0">
                <v:stroke miterlimit="83231f" joinstyle="miter"/>
                <v:path arrowok="t" textboxrect="0,0,6303912,24905"/>
              </v:shape>
              <w10:wrap type="topAndBottom" anchorx="page" anchory="page"/>
            </v:group>
          </w:pict>
        </mc:Fallback>
      </mc:AlternateContent>
    </w:r>
    <w:r>
      <w:rPr>
        <w:noProof/>
      </w:rPr>
      <mc:AlternateContent>
        <mc:Choice Requires="wps">
          <w:drawing>
            <wp:anchor distT="0" distB="0" distL="114300" distR="114300" simplePos="0" relativeHeight="251669504" behindDoc="0" locked="0" layoutInCell="1" allowOverlap="1" wp14:anchorId="46572D69" wp14:editId="1975E22C">
              <wp:simplePos x="0" y="0"/>
              <wp:positionH relativeFrom="column">
                <wp:posOffset>2823210</wp:posOffset>
              </wp:positionH>
              <wp:positionV relativeFrom="paragraph">
                <wp:posOffset>695325</wp:posOffset>
              </wp:positionV>
              <wp:extent cx="3700462" cy="328295"/>
              <wp:effectExtent l="0" t="0" r="0" b="0"/>
              <wp:wrapNone/>
              <wp:docPr id="14" name="Rectangle 14"/>
              <wp:cNvGraphicFramePr/>
              <a:graphic xmlns:a="http://schemas.openxmlformats.org/drawingml/2006/main">
                <a:graphicData uri="http://schemas.microsoft.com/office/word/2010/wordprocessingShape">
                  <wps:wsp>
                    <wps:cNvSpPr/>
                    <wps:spPr>
                      <a:xfrm>
                        <a:off x="0" y="0"/>
                        <a:ext cx="3700462" cy="328295"/>
                      </a:xfrm>
                      <a:prstGeom prst="rect">
                        <a:avLst/>
                      </a:prstGeom>
                      <a:ln>
                        <a:noFill/>
                      </a:ln>
                    </wps:spPr>
                    <wps:txbx>
                      <w:txbxContent>
                        <w:p w:rsidR="00510297" w:rsidRPr="005D4F8F" w:rsidRDefault="004E687B" w:rsidP="00510297">
                          <w:pPr>
                            <w:pStyle w:val="SushiHeaderTextBold"/>
                          </w:pPr>
                          <w:sdt>
                            <w:sdtPr>
                              <w:rPr>
                                <w:rStyle w:val="SushiHeaderTextChar"/>
                                <w:b w:val="0"/>
                              </w:rPr>
                              <w:alias w:val="Subject"/>
                              <w:tag w:val=""/>
                              <w:id w:val="259346977"/>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C12F51">
                                <w:rPr>
                                  <w:rStyle w:val="SushiHeaderTextChar"/>
                                  <w:b w:val="0"/>
                                </w:rPr>
                                <w:t>IP Addresses</w:t>
                              </w:r>
                            </w:sdtContent>
                          </w:sdt>
                        </w:p>
                        <w:p w:rsidR="00510297" w:rsidRPr="005D4F8F" w:rsidRDefault="00510297" w:rsidP="00510297">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6572D69" id="Rectangle 14" o:spid="_x0000_s1047" style="position:absolute;left:0;text-align:left;margin-left:222.3pt;margin-top:54.75pt;width:291.35pt;height:25.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" filled="f" stroked="f">
              <v:textbox inset="0,0,0,0">
                <w:txbxContent>
                  <w:p w:rsidR="00510297" w:rsidRPr="005D4F8F" w:rsidRDefault="00D31519" w:rsidP="00510297">
                    <w:pPr>
                      <w:pStyle w:val="SushiHeaderTextBold"/>
                    </w:pPr>
                    <w:sdt>
                      <w:sdtPr>
                        <w:rPr>
                          <w:rStyle w:val="SushiHeaderTextChar"/>
                          <w:b w:val="0"/>
                        </w:rPr>
                        <w:alias w:val="Subject"/>
                        <w:tag w:val=""/>
                        <w:id w:val="259346977"/>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C12F51">
                          <w:rPr>
                            <w:rStyle w:val="SushiHeaderTextChar"/>
                            <w:b w:val="0"/>
                          </w:rPr>
                          <w:t>IP Addresses</w:t>
                        </w:r>
                      </w:sdtContent>
                    </w:sdt>
                  </w:p>
                  <w:p w:rsidR="00510297" w:rsidRPr="005D4F8F" w:rsidRDefault="00510297" w:rsidP="00510297">
                    <w:pPr>
                      <w:pStyle w:val="SushiHeaderTextBold"/>
                    </w:pP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A728155" wp14:editId="75D8816D">
              <wp:simplePos x="0" y="0"/>
              <wp:positionH relativeFrom="column">
                <wp:posOffset>3625215</wp:posOffset>
              </wp:positionH>
              <wp:positionV relativeFrom="paragraph">
                <wp:posOffset>367665</wp:posOffset>
              </wp:positionV>
              <wp:extent cx="2903855" cy="328295"/>
              <wp:effectExtent l="0" t="0" r="0" b="0"/>
              <wp:wrapNone/>
              <wp:docPr id="15" name="Rectangle 15"/>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rsidR="00510297" w:rsidRPr="005D4F8F" w:rsidRDefault="00510297" w:rsidP="00510297">
                          <w:pPr>
                            <w:pStyle w:val="SushiHeaderTextBold"/>
                          </w:pPr>
                          <w:r w:rsidRPr="00B51634">
                            <w:t>I’m Learning</w:t>
                          </w:r>
                          <w:r w:rsidR="00C12F51">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A728155" id="Rectangle 15" o:spid="_x0000_s1048" style="position:absolute;left:0;text-align:left;margin-left:285.45pt;margin-top:28.95pt;width:228.65pt;height:25.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" filled="f" stroked="f">
              <v:textbox inset="0,0,0,0">
                <w:txbxContent>
                  <w:p w:rsidR="00510297" w:rsidRPr="005D4F8F" w:rsidRDefault="00510297" w:rsidP="00510297">
                    <w:pPr>
                      <w:pStyle w:val="SushiHeaderTextBold"/>
                    </w:pPr>
                    <w:r w:rsidRPr="00B51634">
                      <w:t>I’m Learning</w:t>
                    </w:r>
                    <w:r w:rsidR="00C12F51">
                      <w:t xml:space="preserve"> about</w:t>
                    </w:r>
                  </w:p>
                </w:txbxContent>
              </v:textbox>
            </v:rect>
          </w:pict>
        </mc:Fallback>
      </mc:AlternateContent>
    </w:r>
    <w:r w:rsidR="00510297">
      <w:rPr>
        <w:noProof/>
      </w:rPr>
      <w:t xml:space="preserve"> </w:t>
    </w:r>
    <w:r w:rsidR="00510297" w:rsidRPr="005D4F8F">
      <w:rPr>
        <w:rFonts w:ascii="Calibri" w:eastAsia="Calibri" w:hAnsi="Calibri" w:cs="Calibri"/>
        <w:b/>
        <w:noProof/>
        <w:sz w:val="22"/>
      </w:rPr>
      <w:t xml:space="preserve">  </w:t>
    </w:r>
  </w:p>
  <w:p w:rsidR="007B1BBF" w:rsidRPr="00510297" w:rsidRDefault="007B1BBF" w:rsidP="005102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3B"/>
    <w:rsid w:val="000435E1"/>
    <w:rsid w:val="000B48B4"/>
    <w:rsid w:val="0012210A"/>
    <w:rsid w:val="001841F6"/>
    <w:rsid w:val="001A01B6"/>
    <w:rsid w:val="001E3C87"/>
    <w:rsid w:val="001F3CC4"/>
    <w:rsid w:val="00233AC2"/>
    <w:rsid w:val="00265F9B"/>
    <w:rsid w:val="003A29D5"/>
    <w:rsid w:val="00497CDE"/>
    <w:rsid w:val="004A1BB2"/>
    <w:rsid w:val="004C6C84"/>
    <w:rsid w:val="004E3F3B"/>
    <w:rsid w:val="004E687B"/>
    <w:rsid w:val="00510297"/>
    <w:rsid w:val="0054634C"/>
    <w:rsid w:val="005A0EC5"/>
    <w:rsid w:val="005A6FBF"/>
    <w:rsid w:val="005D4F8F"/>
    <w:rsid w:val="005E2444"/>
    <w:rsid w:val="00632916"/>
    <w:rsid w:val="007201A8"/>
    <w:rsid w:val="007B1BBF"/>
    <w:rsid w:val="007E7CD3"/>
    <w:rsid w:val="00852D9A"/>
    <w:rsid w:val="00855E28"/>
    <w:rsid w:val="00863D41"/>
    <w:rsid w:val="008C105D"/>
    <w:rsid w:val="009132F7"/>
    <w:rsid w:val="00972D35"/>
    <w:rsid w:val="009955C8"/>
    <w:rsid w:val="00A151B4"/>
    <w:rsid w:val="00A560E7"/>
    <w:rsid w:val="00A668CB"/>
    <w:rsid w:val="00AB7BB1"/>
    <w:rsid w:val="00B51634"/>
    <w:rsid w:val="00B84D4F"/>
    <w:rsid w:val="00C12F51"/>
    <w:rsid w:val="00C55421"/>
    <w:rsid w:val="00CF6320"/>
    <w:rsid w:val="00CF6744"/>
    <w:rsid w:val="00D31519"/>
    <w:rsid w:val="00D860A3"/>
    <w:rsid w:val="00DC4378"/>
    <w:rsid w:val="00E87578"/>
    <w:rsid w:val="00E90ABD"/>
    <w:rsid w:val="00E91354"/>
    <w:rsid w:val="00F561D2"/>
    <w:rsid w:val="00FB4CD7"/>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1A2579-8530-4FEE-80C6-34317116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3A29D5"/>
    <w:rPr>
      <w:color w:val="800000"/>
    </w:rPr>
  </w:style>
  <w:style w:type="character" w:customStyle="1" w:styleId="pln1">
    <w:name w:val="pln1"/>
    <w:basedOn w:val="DefaultParagraphFont"/>
    <w:rsid w:val="003A29D5"/>
    <w:rPr>
      <w:color w:val="000000"/>
    </w:rPr>
  </w:style>
  <w:style w:type="character" w:customStyle="1" w:styleId="atn1">
    <w:name w:val="atn1"/>
    <w:basedOn w:val="DefaultParagraphFont"/>
    <w:rsid w:val="003A29D5"/>
    <w:rPr>
      <w:color w:val="FF0000"/>
    </w:rPr>
  </w:style>
  <w:style w:type="character" w:customStyle="1" w:styleId="pun1">
    <w:name w:val="pun1"/>
    <w:basedOn w:val="DefaultParagraphFont"/>
    <w:rsid w:val="003A29D5"/>
    <w:rPr>
      <w:color w:val="000000"/>
    </w:rPr>
  </w:style>
  <w:style w:type="character" w:customStyle="1" w:styleId="atv1">
    <w:name w:val="atv1"/>
    <w:basedOn w:val="DefaultParagraphFont"/>
    <w:rsid w:val="003A29D5"/>
    <w:rPr>
      <w:color w:val="0000FF"/>
    </w:rPr>
  </w:style>
  <w:style w:type="paragraph" w:customStyle="1" w:styleId="SushiCode">
    <w:name w:val="Sushi Code"/>
    <w:basedOn w:val="SushiNormal"/>
    <w:next w:val="SushiNormal"/>
    <w:qFormat/>
    <w:rsid w:val="003A29D5"/>
    <w:pPr>
      <w:shd w:val="clear" w:color="auto" w:fill="E7E6E6" w:themeFill="background2"/>
    </w:pPr>
    <w:rPr>
      <w:rFonts w:ascii="Consolas" w:hAnsi="Consolas"/>
      <w:sz w:val="18"/>
      <w:shd w:val="clear" w:color="auto" w:fill="EEEEEE"/>
    </w:rPr>
  </w:style>
  <w:style w:type="paragraph" w:customStyle="1" w:styleId="SushiCommand">
    <w:name w:val="Sushi Command"/>
    <w:basedOn w:val="SushiNormal"/>
    <w:next w:val="SushiNormal"/>
    <w:link w:val="SushiCommandChar"/>
    <w:qFormat/>
    <w:rsid w:val="003A29D5"/>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3A29D5"/>
    <w:rPr>
      <w:rFonts w:ascii="Courier New" w:eastAsia="Verdana" w:hAnsi="Courier New" w:cs="Arial"/>
      <w:color w:val="58595B"/>
      <w:sz w:val="18"/>
      <w:szCs w:val="20"/>
      <w:shd w:val="clear" w:color="auto" w:fill="E7E6E6" w:themeFill="background2"/>
    </w:rPr>
  </w:style>
  <w:style w:type="character" w:styleId="Hyperlink">
    <w:name w:val="Hyperlink"/>
    <w:basedOn w:val="DefaultParagraphFont"/>
    <w:uiPriority w:val="99"/>
    <w:unhideWhenUsed/>
    <w:rsid w:val="001221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hyperlink" Target="http://www.modmypi.com/blog/tutorial-how-to-give-your-raspberry-pi-a-static-ip-addres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r\Desktop\Community\SampleTemplate-BlackandWh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ADE6C-0558-4E9F-B17B-F17DC7AA5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SampleTemplate-BlackandWhite.dotx</Template>
  <TotalTime>75</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Raspberry Pi</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dc:title>
  <dc:subject>IP Addresses</dc:subject>
  <dc:creator>new</dc:creator>
  <cp:keywords/>
  <cp:lastModifiedBy>Francis Reed</cp:lastModifiedBy>
  <cp:revision>10</cp:revision>
  <cp:lastPrinted>2015-11-07T22:57:00Z</cp:lastPrinted>
  <dcterms:created xsi:type="dcterms:W3CDTF">2015-11-06T16:22:00Z</dcterms:created>
  <dcterms:modified xsi:type="dcterms:W3CDTF">2015-11-07T22:57:00Z</dcterms:modified>
</cp:coreProperties>
</file>